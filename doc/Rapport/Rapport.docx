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EEB" w:rsidRDefault="00613EEB" w:rsidP="00613EEB">
      <w:pPr>
        <w:autoSpaceDE w:val="0"/>
        <w:autoSpaceDN w:val="0"/>
        <w:adjustRightInd w:val="0"/>
        <w:spacing w:after="0" w:line="240" w:lineRule="auto"/>
        <w:ind w:left="0"/>
        <w:jc w:val="center"/>
        <w:rPr>
          <w:rFonts w:ascii="F33" w:hAnsi="F33" w:cs="F33"/>
          <w:sz w:val="29"/>
          <w:szCs w:val="29"/>
        </w:rPr>
      </w:pPr>
      <w:r>
        <w:rPr>
          <w:rFonts w:ascii="F33" w:hAnsi="F33" w:cs="F33"/>
          <w:noProof/>
          <w:sz w:val="29"/>
          <w:szCs w:val="29"/>
        </w:rPr>
        <w:drawing>
          <wp:inline distT="0" distB="0" distL="0" distR="0" wp14:anchorId="1542C5E4" wp14:editId="3DAE7573">
            <wp:extent cx="3543016" cy="1103562"/>
            <wp:effectExtent l="19050" t="0" r="284" b="0"/>
            <wp:docPr id="4" name="Image 3" descr="POLYTECH TOURS_nouvea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TECH TOURS_nouveau logo.jpg"/>
                    <pic:cNvPicPr/>
                  </pic:nvPicPr>
                  <pic:blipFill>
                    <a:blip r:embed="rId10"/>
                    <a:stretch>
                      <a:fillRect/>
                    </a:stretch>
                  </pic:blipFill>
                  <pic:spPr>
                    <a:xfrm>
                      <a:off x="0" y="0"/>
                      <a:ext cx="3545705" cy="1104400"/>
                    </a:xfrm>
                    <a:prstGeom prst="rect">
                      <a:avLst/>
                    </a:prstGeom>
                  </pic:spPr>
                </pic:pic>
              </a:graphicData>
            </a:graphic>
          </wp:inline>
        </w:drawing>
      </w:r>
    </w:p>
    <w:p w:rsidR="00613EEB" w:rsidRDefault="00613EEB" w:rsidP="00613EEB">
      <w:pPr>
        <w:ind w:left="0"/>
        <w:rPr>
          <w:rFonts w:ascii="F33" w:hAnsi="F33" w:cs="F33"/>
          <w:sz w:val="29"/>
          <w:szCs w:val="29"/>
        </w:rPr>
      </w:pP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École Polytechnique de l’Université de Tours</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64, Avenue Jean Portalis</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37200 TOURS, FRANCE</w:t>
      </w:r>
    </w:p>
    <w:p w:rsidR="00613EEB" w:rsidRDefault="00613EEB" w:rsidP="00613EEB">
      <w:pPr>
        <w:autoSpaceDE w:val="0"/>
        <w:autoSpaceDN w:val="0"/>
        <w:adjustRightInd w:val="0"/>
        <w:spacing w:after="0" w:line="240" w:lineRule="auto"/>
        <w:ind w:left="0"/>
        <w:jc w:val="center"/>
        <w:rPr>
          <w:rFonts w:ascii="LMSans10-Regular" w:hAnsi="LMSans10-Regular" w:cs="LMSans10-Regular"/>
          <w:color w:val="000000"/>
          <w:sz w:val="22"/>
          <w:szCs w:val="22"/>
        </w:rPr>
      </w:pPr>
      <w:r>
        <w:rPr>
          <w:rFonts w:ascii="LMSans10-Regular" w:hAnsi="LMSans10-Regular" w:cs="LMSans10-Regular"/>
          <w:color w:val="000000"/>
          <w:sz w:val="22"/>
          <w:szCs w:val="22"/>
        </w:rPr>
        <w:t>Tél. +33 (0)2 47 36 14 14</w:t>
      </w:r>
    </w:p>
    <w:p w:rsidR="00613EEB" w:rsidRDefault="00FD50E3" w:rsidP="00613EEB">
      <w:pPr>
        <w:autoSpaceDE w:val="0"/>
        <w:autoSpaceDN w:val="0"/>
        <w:adjustRightInd w:val="0"/>
        <w:spacing w:after="0" w:line="240" w:lineRule="auto"/>
        <w:ind w:left="0"/>
        <w:jc w:val="center"/>
        <w:rPr>
          <w:rFonts w:ascii="LMTypewriter10-Regular" w:hAnsi="LMTypewriter10-Regular" w:cs="LMTypewriter10-Regular"/>
          <w:color w:val="0000FF"/>
          <w:sz w:val="22"/>
          <w:szCs w:val="22"/>
        </w:rPr>
      </w:pPr>
      <w:hyperlink r:id="rId11" w:history="1">
        <w:r w:rsidR="00613EEB" w:rsidRPr="004E4612">
          <w:rPr>
            <w:rStyle w:val="Lienhypertexte"/>
            <w:rFonts w:ascii="LMTypewriter10-Regular" w:hAnsi="LMTypewriter10-Regular" w:cs="LMTypewriter10-Regular"/>
            <w:sz w:val="22"/>
            <w:szCs w:val="22"/>
          </w:rPr>
          <w:t>www.polytech.univ-tours.fr</w:t>
        </w:r>
      </w:hyperlink>
    </w:p>
    <w:p w:rsidR="00613EEB" w:rsidRDefault="00613EEB" w:rsidP="00613EEB">
      <w:pPr>
        <w:autoSpaceDE w:val="0"/>
        <w:autoSpaceDN w:val="0"/>
        <w:adjustRightInd w:val="0"/>
        <w:spacing w:after="0" w:line="240" w:lineRule="auto"/>
        <w:ind w:left="0"/>
        <w:jc w:val="center"/>
        <w:rPr>
          <w:rFonts w:ascii="LMTypewriter10-Regular" w:hAnsi="LMTypewriter10-Regular" w:cs="LMTypewriter10-Regular"/>
          <w:color w:val="0000FF"/>
          <w:sz w:val="22"/>
          <w:szCs w:val="22"/>
        </w:rPr>
      </w:pP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Département Informatique</w:t>
      </w: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5</w:t>
      </w:r>
      <w:r w:rsidRPr="00E1713A">
        <w:rPr>
          <w:rFonts w:ascii="LMSans10-Bold" w:hAnsi="LMSans10-Bold" w:cs="LMSans10-Bold"/>
          <w:b/>
          <w:bCs/>
          <w:color w:val="000000"/>
          <w:sz w:val="34"/>
          <w:szCs w:val="34"/>
          <w:vertAlign w:val="superscript"/>
        </w:rPr>
        <w:t>e</w:t>
      </w:r>
      <w:r>
        <w:rPr>
          <w:rFonts w:ascii="LMSans10-Bold" w:hAnsi="LMSans10-Bold" w:cs="LMSans10-Bold"/>
          <w:b/>
          <w:bCs/>
          <w:color w:val="000000"/>
          <w:sz w:val="34"/>
          <w:szCs w:val="34"/>
        </w:rPr>
        <w:t xml:space="preserve"> année</w:t>
      </w:r>
    </w:p>
    <w:p w:rsidR="00613EEB" w:rsidRDefault="00613EEB" w:rsidP="00613EEB">
      <w:pPr>
        <w:spacing w:after="0"/>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2012 – 2013</w:t>
      </w: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34"/>
          <w:szCs w:val="34"/>
        </w:rPr>
      </w:pPr>
      <w:r>
        <w:rPr>
          <w:rFonts w:ascii="LMSans10-Bold" w:hAnsi="LMSans10-Bold" w:cs="LMSans10-Bold"/>
          <w:b/>
          <w:bCs/>
          <w:color w:val="000000"/>
          <w:sz w:val="34"/>
          <w:szCs w:val="34"/>
        </w:rPr>
        <w:t>Rapport de projet d’option de réalité virtuelle</w:t>
      </w:r>
    </w:p>
    <w:p w:rsidR="00613EEB" w:rsidRDefault="00613EEB" w:rsidP="00613EEB">
      <w:pPr>
        <w:ind w:left="0"/>
        <w:jc w:val="center"/>
        <w:rPr>
          <w:rFonts w:ascii="LMSans10-Bold" w:hAnsi="LMSans10-Bold" w:cs="LMSans10-Bold"/>
          <w:b/>
          <w:bCs/>
          <w:color w:val="000000"/>
          <w:sz w:val="34"/>
          <w:szCs w:val="34"/>
        </w:rPr>
      </w:pPr>
    </w:p>
    <w:p w:rsidR="00613EEB" w:rsidRDefault="00613EEB" w:rsidP="00613EEB">
      <w:pPr>
        <w:ind w:left="0"/>
        <w:jc w:val="center"/>
        <w:rPr>
          <w:rFonts w:ascii="LMSans10-Bold" w:hAnsi="LMSans10-Bold" w:cs="LMSans10-Bold"/>
          <w:b/>
          <w:bCs/>
          <w:color w:val="000000"/>
          <w:sz w:val="42"/>
          <w:szCs w:val="34"/>
        </w:rPr>
      </w:pPr>
      <w:r w:rsidRPr="00E1713A">
        <w:rPr>
          <w:rFonts w:ascii="LMSans10-Bold" w:hAnsi="LMSans10-Bold" w:cs="LMSans10-Bold"/>
          <w:b/>
          <w:bCs/>
          <w:color w:val="000000"/>
          <w:sz w:val="42"/>
          <w:szCs w:val="34"/>
        </w:rPr>
        <w:t>Démonstrateur de L-Systèmes</w:t>
      </w:r>
    </w:p>
    <w:p w:rsidR="00613EEB" w:rsidRDefault="00613EEB" w:rsidP="00613EEB">
      <w:pPr>
        <w:ind w:left="0"/>
        <w:jc w:val="center"/>
        <w:rPr>
          <w:rFonts w:ascii="LMSans10-Bold" w:hAnsi="LMSans10-Bold" w:cs="LMSans10-Bold"/>
          <w:b/>
          <w:bCs/>
          <w:color w:val="000000"/>
          <w:sz w:val="42"/>
          <w:szCs w:val="34"/>
        </w:rPr>
      </w:pPr>
    </w:p>
    <w:p w:rsidR="00613EEB" w:rsidRDefault="00613EEB" w:rsidP="00613EEB">
      <w:pPr>
        <w:ind w:left="0"/>
        <w:jc w:val="center"/>
        <w:rPr>
          <w:rFonts w:ascii="LMSans10-Bold" w:hAnsi="LMSans10-Bold" w:cs="LMSans10-Bold"/>
          <w:b/>
          <w:bCs/>
          <w:color w:val="000000"/>
          <w:sz w:val="42"/>
          <w:szCs w:val="34"/>
        </w:rPr>
      </w:pPr>
    </w:p>
    <w:p w:rsidR="00613EEB" w:rsidRDefault="00613EEB" w:rsidP="00613EEB">
      <w:pPr>
        <w:ind w:left="0"/>
        <w:jc w:val="center"/>
        <w:rPr>
          <w:rFonts w:ascii="LMSans10-Bold" w:hAnsi="LMSans10-Bold" w:cs="LMSans10-Bold"/>
          <w:b/>
          <w:bCs/>
          <w:color w:val="000000"/>
          <w:sz w:val="42"/>
          <w:szCs w:val="3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13EEB" w:rsidTr="00613EEB">
        <w:tc>
          <w:tcPr>
            <w:tcW w:w="4606" w:type="dxa"/>
          </w:tcPr>
          <w:p w:rsidR="00613EEB" w:rsidRPr="00E1713A" w:rsidRDefault="00613EEB" w:rsidP="00613EEB">
            <w:pPr>
              <w:spacing w:after="0"/>
              <w:ind w:left="0"/>
              <w:jc w:val="left"/>
              <w:rPr>
                <w:rFonts w:ascii="LMSans10-Bold" w:hAnsi="LMSans10-Bold" w:cs="LMSans10-Bold"/>
                <w:b/>
                <w:bCs/>
                <w:color w:val="000000"/>
                <w:sz w:val="22"/>
                <w:szCs w:val="22"/>
              </w:rPr>
            </w:pPr>
            <w:r w:rsidRPr="00E1713A">
              <w:rPr>
                <w:rFonts w:ascii="LMSans10-Bold" w:hAnsi="LMSans10-Bold" w:cs="LMSans10-Bold"/>
                <w:b/>
                <w:bCs/>
                <w:color w:val="000000"/>
                <w:sz w:val="22"/>
                <w:szCs w:val="22"/>
              </w:rPr>
              <w:t>Encadrant</w:t>
            </w:r>
          </w:p>
        </w:tc>
        <w:tc>
          <w:tcPr>
            <w:tcW w:w="4606" w:type="dxa"/>
          </w:tcPr>
          <w:p w:rsidR="00613EEB" w:rsidRDefault="00613EEB" w:rsidP="00613EEB">
            <w:pPr>
              <w:spacing w:after="0"/>
              <w:ind w:left="0"/>
              <w:jc w:val="right"/>
              <w:rPr>
                <w:rFonts w:ascii="LMSans10-Bold" w:hAnsi="LMSans10-Bold" w:cs="LMSans10-Bold"/>
                <w:b/>
                <w:bCs/>
                <w:color w:val="000000"/>
                <w:sz w:val="22"/>
                <w:szCs w:val="22"/>
              </w:rPr>
            </w:pPr>
            <w:r>
              <w:rPr>
                <w:rFonts w:ascii="LMSans10-Bold" w:hAnsi="LMSans10-Bold" w:cs="LMSans10-Bold"/>
                <w:b/>
                <w:bCs/>
                <w:color w:val="000000"/>
                <w:sz w:val="22"/>
                <w:szCs w:val="22"/>
              </w:rPr>
              <w:t>Etudiants</w:t>
            </w: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Sébastien</w:t>
            </w:r>
            <w:r>
              <w:rPr>
                <w:rFonts w:ascii="LMSans10-Bold" w:hAnsi="LMSans10-Bold" w:cs="LMSans10-Bold"/>
                <w:bCs/>
                <w:color w:val="000000"/>
                <w:sz w:val="22"/>
                <w:szCs w:val="22"/>
              </w:rPr>
              <w:t xml:space="preserve"> AUPETIT</w:t>
            </w: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Pr>
                <w:rFonts w:ascii="LMSans10-Bold" w:hAnsi="LMSans10-Bold" w:cs="LMSans10-Bold"/>
                <w:bCs/>
                <w:color w:val="000000"/>
                <w:sz w:val="22"/>
                <w:szCs w:val="22"/>
              </w:rPr>
              <w:t>Rémi DUCCESCHI</w:t>
            </w: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70C0"/>
                <w:sz w:val="22"/>
                <w:szCs w:val="22"/>
              </w:rPr>
            </w:pPr>
            <w:r w:rsidRPr="00E1713A">
              <w:rPr>
                <w:rFonts w:ascii="LMSans10-Bold" w:hAnsi="LMSans10-Bold" w:cs="Arial"/>
                <w:color w:val="0070C0"/>
                <w:sz w:val="22"/>
                <w:szCs w:val="22"/>
                <w:shd w:val="clear" w:color="auto" w:fill="FFFFFF"/>
              </w:rPr>
              <w:t>aupetit@univ-tours.fr</w:t>
            </w:r>
          </w:p>
        </w:tc>
        <w:tc>
          <w:tcPr>
            <w:tcW w:w="4606" w:type="dxa"/>
          </w:tcPr>
          <w:p w:rsidR="00613EEB" w:rsidRDefault="00613EEB" w:rsidP="00613EEB">
            <w:pPr>
              <w:spacing w:after="0"/>
              <w:ind w:left="0"/>
              <w:jc w:val="right"/>
              <w:rPr>
                <w:rFonts w:ascii="LMSans10-Bold" w:hAnsi="LMSans10-Bold" w:cs="LMSans10-Bold"/>
                <w:b/>
                <w:bCs/>
                <w:color w:val="000000"/>
                <w:sz w:val="22"/>
                <w:szCs w:val="22"/>
              </w:rPr>
            </w:pPr>
            <w:r>
              <w:rPr>
                <w:rFonts w:ascii="LMSans10-Bold" w:hAnsi="LMSans10-Bold" w:cs="LMSans10-Bold"/>
                <w:bCs/>
                <w:color w:val="0070C0"/>
                <w:sz w:val="22"/>
                <w:szCs w:val="22"/>
              </w:rPr>
              <w:t>remi.ducceschi</w:t>
            </w:r>
            <w:r w:rsidRPr="00E1713A">
              <w:rPr>
                <w:rFonts w:ascii="LMSans10-Bold" w:hAnsi="LMSans10-Bold" w:cs="LMSans10-Bold"/>
                <w:bCs/>
                <w:color w:val="0070C0"/>
                <w:sz w:val="22"/>
                <w:szCs w:val="22"/>
              </w:rPr>
              <w:t>@etu.univ-tours.fr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sidRPr="00E1713A">
              <w:rPr>
                <w:rFonts w:ascii="LMSans10-Bold" w:hAnsi="LMSans10-Bold" w:cs="LMSans10-Bold"/>
                <w:bCs/>
                <w:color w:val="000000"/>
                <w:sz w:val="22"/>
                <w:szCs w:val="22"/>
              </w:rPr>
              <w:t>Thomas</w:t>
            </w:r>
            <w:r>
              <w:rPr>
                <w:rFonts w:ascii="LMSans10-Bold" w:hAnsi="LMSans10-Bold" w:cs="LMSans10-Bold"/>
                <w:bCs/>
                <w:color w:val="000000"/>
                <w:sz w:val="22"/>
                <w:szCs w:val="22"/>
              </w:rPr>
              <w:t xml:space="preserve"> NOGUER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right"/>
              <w:rPr>
                <w:rFonts w:ascii="LMSans10-Bold" w:hAnsi="LMSans10-Bold" w:cs="LMSans10-Bold"/>
                <w:bCs/>
                <w:color w:val="000000"/>
                <w:sz w:val="22"/>
                <w:szCs w:val="22"/>
              </w:rPr>
            </w:pPr>
            <w:r w:rsidRPr="00E1713A">
              <w:rPr>
                <w:rFonts w:ascii="LMSans10-Bold" w:hAnsi="LMSans10-Bold" w:cs="LMSans10-Bold"/>
                <w:bCs/>
                <w:color w:val="0070C0"/>
                <w:sz w:val="22"/>
                <w:szCs w:val="22"/>
              </w:rPr>
              <w:t>thomas.noguer@etu.univ-tours.fr</w:t>
            </w:r>
          </w:p>
        </w:tc>
      </w:tr>
      <w:tr w:rsidR="00613EEB" w:rsidTr="00613EEB">
        <w:tc>
          <w:tcPr>
            <w:tcW w:w="4606" w:type="dxa"/>
          </w:tcPr>
          <w:p w:rsidR="00613EEB" w:rsidRDefault="00613EEB" w:rsidP="00613EEB">
            <w:pPr>
              <w:spacing w:after="0"/>
              <w:ind w:left="0"/>
              <w:jc w:val="center"/>
              <w:rPr>
                <w:rFonts w:ascii="LMSans10-Bold" w:hAnsi="LMSans10-Bold" w:cs="LMSans10-Bold"/>
                <w:b/>
                <w:bCs/>
                <w:color w:val="000000"/>
                <w:sz w:val="22"/>
                <w:szCs w:val="22"/>
              </w:rPr>
            </w:pPr>
          </w:p>
        </w:tc>
        <w:tc>
          <w:tcPr>
            <w:tcW w:w="4606" w:type="dxa"/>
          </w:tcPr>
          <w:p w:rsidR="00613EEB" w:rsidRPr="00E1713A" w:rsidRDefault="00613EEB" w:rsidP="00613EEB">
            <w:pPr>
              <w:spacing w:after="0"/>
              <w:ind w:left="0"/>
              <w:jc w:val="center"/>
              <w:rPr>
                <w:rFonts w:ascii="LMSans10-Bold" w:hAnsi="LMSans10-Bold" w:cs="LMSans10-Bold"/>
                <w:bCs/>
                <w:color w:val="0070C0"/>
                <w:sz w:val="22"/>
                <w:szCs w:val="22"/>
              </w:rPr>
            </w:pPr>
          </w:p>
        </w:tc>
      </w:tr>
      <w:tr w:rsidR="00613EEB" w:rsidTr="00613EEB">
        <w:tc>
          <w:tcPr>
            <w:tcW w:w="4606" w:type="dxa"/>
          </w:tcPr>
          <w:p w:rsidR="00613EEB" w:rsidRPr="00E1713A" w:rsidRDefault="00613EEB" w:rsidP="00613EEB">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Université François Rabelais, Tours</w:t>
            </w:r>
          </w:p>
        </w:tc>
        <w:tc>
          <w:tcPr>
            <w:tcW w:w="4606" w:type="dxa"/>
          </w:tcPr>
          <w:p w:rsidR="00613EEB" w:rsidRPr="00E1713A" w:rsidRDefault="00613EEB" w:rsidP="00613EEB">
            <w:pPr>
              <w:spacing w:after="0"/>
              <w:ind w:left="0"/>
              <w:jc w:val="right"/>
              <w:rPr>
                <w:rFonts w:ascii="LMSans10-Bold" w:hAnsi="LMSans10-Bold" w:cs="LMSans10-Bold"/>
                <w:bCs/>
                <w:color w:val="auto"/>
                <w:sz w:val="22"/>
                <w:szCs w:val="22"/>
              </w:rPr>
            </w:pPr>
            <w:r w:rsidRPr="00E1713A">
              <w:rPr>
                <w:rFonts w:ascii="LMSans10-Bold" w:hAnsi="LMSans10-Bold" w:cs="LMSans10-Bold"/>
                <w:bCs/>
                <w:color w:val="auto"/>
                <w:sz w:val="22"/>
                <w:szCs w:val="22"/>
              </w:rPr>
              <w:t>DI5 2012-2013</w:t>
            </w:r>
          </w:p>
        </w:tc>
      </w:tr>
    </w:tbl>
    <w:p w:rsidR="00613EEB" w:rsidRDefault="00613EEB" w:rsidP="00613EEB">
      <w:pPr>
        <w:ind w:left="0"/>
        <w:jc w:val="center"/>
        <w:rPr>
          <w:rFonts w:ascii="LMSans10-Bold" w:hAnsi="LMSans10-Bold" w:cs="LMSans10-Bold"/>
          <w:b/>
          <w:bCs/>
          <w:color w:val="000000"/>
          <w:sz w:val="22"/>
          <w:szCs w:val="22"/>
        </w:rPr>
      </w:pPr>
    </w:p>
    <w:p w:rsidR="00613EEB" w:rsidRPr="00E1713A" w:rsidRDefault="00613EEB" w:rsidP="00613EEB">
      <w:pPr>
        <w:ind w:left="0"/>
        <w:jc w:val="center"/>
        <w:rPr>
          <w:rFonts w:ascii="LMSans10-Bold" w:hAnsi="LMSans10-Bold" w:cs="LMSans10-Bold"/>
          <w:bCs/>
          <w:color w:val="000000"/>
          <w:sz w:val="22"/>
          <w:szCs w:val="22"/>
        </w:rPr>
      </w:pPr>
      <w:r w:rsidRPr="00E1713A">
        <w:rPr>
          <w:rFonts w:ascii="LMSans10-Bold" w:hAnsi="LMSans10-Bold" w:cs="LMSans10-Bold"/>
          <w:bCs/>
          <w:color w:val="000000"/>
          <w:sz w:val="22"/>
          <w:szCs w:val="22"/>
        </w:rPr>
        <w:t>Version du</w:t>
      </w:r>
      <w:r>
        <w:rPr>
          <w:rFonts w:ascii="LMSans10-Bold" w:hAnsi="LMSans10-Bold" w:cs="LMSans10-Bold"/>
          <w:bCs/>
          <w:color w:val="000000"/>
          <w:sz w:val="22"/>
          <w:szCs w:val="22"/>
        </w:rPr>
        <w:t xml:space="preserve"> 25/04/2013</w:t>
      </w:r>
    </w:p>
    <w:p w:rsidR="005B62D2" w:rsidRPr="00613EEB" w:rsidRDefault="00C016EC" w:rsidP="00613EEB">
      <w:pPr>
        <w:pStyle w:val="Titre"/>
      </w:pPr>
      <w:r w:rsidRPr="00136080">
        <w:br w:type="page"/>
      </w:r>
      <w:r w:rsidR="005B62D2">
        <w:lastRenderedPageBreak/>
        <w:t>Introduction</w:t>
      </w:r>
    </w:p>
    <w:p w:rsidR="000645E2" w:rsidRDefault="000645E2" w:rsidP="000645E2"/>
    <w:p w:rsidR="000645E2" w:rsidRDefault="000645E2" w:rsidP="000645E2"/>
    <w:p w:rsidR="000645E2" w:rsidRDefault="000645E2" w:rsidP="000645E2"/>
    <w:p w:rsidR="000645E2" w:rsidRDefault="000645E2" w:rsidP="000645E2"/>
    <w:p w:rsidR="000645E2" w:rsidRDefault="000645E2" w:rsidP="000645E2"/>
    <w:p w:rsidR="000645E2" w:rsidRDefault="000645E2" w:rsidP="000645E2"/>
    <w:p w:rsidR="000645E2" w:rsidRPr="000645E2" w:rsidRDefault="000645E2" w:rsidP="000645E2"/>
    <w:p w:rsidR="00AA5590" w:rsidRDefault="00AA5590" w:rsidP="00AA5590">
      <w:pPr>
        <w:ind w:left="0" w:firstLine="720"/>
      </w:pPr>
      <w:r>
        <w:t xml:space="preserve">Ce projet s’inscrit dans le cadre de la formation ingénieur de </w:t>
      </w:r>
      <w:proofErr w:type="spellStart"/>
      <w:r>
        <w:t>Polytech</w:t>
      </w:r>
      <w:proofErr w:type="spellEnd"/>
      <w:r>
        <w:t xml:space="preserve"> Tours. Il a été réalisé par deux étudiants de dernière année Rémi </w:t>
      </w:r>
      <w:proofErr w:type="spellStart"/>
      <w:r>
        <w:t>Ducceschi</w:t>
      </w:r>
      <w:proofErr w:type="spellEnd"/>
      <w:r>
        <w:t xml:space="preserve"> et Thomas </w:t>
      </w:r>
      <w:proofErr w:type="spellStart"/>
      <w:r>
        <w:t>Noguer</w:t>
      </w:r>
      <w:proofErr w:type="spellEnd"/>
      <w:r>
        <w:t xml:space="preserve">. </w:t>
      </w:r>
      <w:r w:rsidR="00781824">
        <w:t>Il s’agit d’un projet d’option de réalité virtuelle proposé et encadré par Sébastien Aupetit. Le projet a pour but principal de mettre en place une application évolutive de démonstrateurs L-Système. L’application doit pouvoir interpréter tous les types de grammaires L-Système et proposer un affichage 3D du résultat. La nature de l’affichage peut être très variée selon les interprétations de la tortue choisies. Le projet aura donc pour but de proposer des interprétations de la tortue de base et de permettre un ajout le plus simple possible de nouvelles interprétations.</w:t>
      </w:r>
    </w:p>
    <w:p w:rsidR="00411F2F" w:rsidRDefault="00411F2F" w:rsidP="00380891">
      <w:pPr>
        <w:pStyle w:val="Titre"/>
      </w:pPr>
      <w:r w:rsidRPr="00136080">
        <w:br w:type="page"/>
      </w:r>
      <w:r w:rsidR="006939C8">
        <w:lastRenderedPageBreak/>
        <w:t>Table des matières</w:t>
      </w:r>
    </w:p>
    <w:p w:rsidR="00EA2BDE" w:rsidRPr="00EA2BDE" w:rsidRDefault="00EA2BDE" w:rsidP="00EA2BDE">
      <w:pPr>
        <w:ind w:left="0"/>
      </w:pPr>
    </w:p>
    <w:p w:rsidR="008138F3" w:rsidRDefault="00411F2F">
      <w:pPr>
        <w:pStyle w:val="TM1"/>
        <w:tabs>
          <w:tab w:val="left" w:pos="400"/>
          <w:tab w:val="right" w:leader="dot" w:pos="9062"/>
        </w:tabs>
        <w:rPr>
          <w:rFonts w:asciiTheme="minorHAnsi" w:eastAsiaTheme="minorEastAsia" w:hAnsiTheme="minorHAnsi" w:cstheme="minorBidi"/>
          <w:noProof/>
          <w:color w:val="auto"/>
          <w:sz w:val="22"/>
          <w:szCs w:val="22"/>
        </w:rPr>
      </w:pPr>
      <w:r w:rsidRPr="00136080">
        <w:fldChar w:fldCharType="begin"/>
      </w:r>
      <w:r w:rsidRPr="00136080">
        <w:instrText xml:space="preserve"> TOC \o "1-3" \h \z \u </w:instrText>
      </w:r>
      <w:r w:rsidRPr="00136080">
        <w:fldChar w:fldCharType="separate"/>
      </w:r>
      <w:hyperlink w:anchor="_Toc354595095" w:history="1">
        <w:r w:rsidR="008138F3" w:rsidRPr="00173F9A">
          <w:rPr>
            <w:rStyle w:val="Lienhypertexte"/>
            <w:noProof/>
          </w:rPr>
          <w:t>I.</w:t>
        </w:r>
        <w:r w:rsidR="008138F3">
          <w:rPr>
            <w:rFonts w:asciiTheme="minorHAnsi" w:eastAsiaTheme="minorEastAsia" w:hAnsiTheme="minorHAnsi" w:cstheme="minorBidi"/>
            <w:noProof/>
            <w:color w:val="auto"/>
            <w:sz w:val="22"/>
            <w:szCs w:val="22"/>
          </w:rPr>
          <w:tab/>
        </w:r>
        <w:r w:rsidR="008138F3" w:rsidRPr="00173F9A">
          <w:rPr>
            <w:rStyle w:val="Lienhypertexte"/>
            <w:noProof/>
          </w:rPr>
          <w:t>Description L-Système</w:t>
        </w:r>
        <w:r w:rsidR="008138F3">
          <w:rPr>
            <w:noProof/>
            <w:webHidden/>
          </w:rPr>
          <w:tab/>
        </w:r>
        <w:r w:rsidR="008138F3">
          <w:rPr>
            <w:noProof/>
            <w:webHidden/>
          </w:rPr>
          <w:fldChar w:fldCharType="begin"/>
        </w:r>
        <w:r w:rsidR="008138F3">
          <w:rPr>
            <w:noProof/>
            <w:webHidden/>
          </w:rPr>
          <w:instrText xml:space="preserve"> PAGEREF _Toc354595095 \h </w:instrText>
        </w:r>
        <w:r w:rsidR="008138F3">
          <w:rPr>
            <w:noProof/>
            <w:webHidden/>
          </w:rPr>
        </w:r>
        <w:r w:rsidR="008138F3">
          <w:rPr>
            <w:noProof/>
            <w:webHidden/>
          </w:rPr>
          <w:fldChar w:fldCharType="separate"/>
        </w:r>
        <w:r w:rsidR="00363551">
          <w:rPr>
            <w:noProof/>
            <w:webHidden/>
          </w:rPr>
          <w:t>5</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096" w:history="1">
        <w:r w:rsidR="008138F3" w:rsidRPr="00173F9A">
          <w:rPr>
            <w:rStyle w:val="Lienhypertexte"/>
            <w:noProof/>
          </w:rPr>
          <w:t>Description générale</w:t>
        </w:r>
        <w:r w:rsidR="008138F3">
          <w:rPr>
            <w:noProof/>
            <w:webHidden/>
          </w:rPr>
          <w:tab/>
        </w:r>
        <w:r w:rsidR="008138F3">
          <w:rPr>
            <w:noProof/>
            <w:webHidden/>
          </w:rPr>
          <w:fldChar w:fldCharType="begin"/>
        </w:r>
        <w:r w:rsidR="008138F3">
          <w:rPr>
            <w:noProof/>
            <w:webHidden/>
          </w:rPr>
          <w:instrText xml:space="preserve"> PAGEREF _Toc354595096 \h </w:instrText>
        </w:r>
        <w:r w:rsidR="008138F3">
          <w:rPr>
            <w:noProof/>
            <w:webHidden/>
          </w:rPr>
        </w:r>
        <w:r w:rsidR="008138F3">
          <w:rPr>
            <w:noProof/>
            <w:webHidden/>
          </w:rPr>
          <w:fldChar w:fldCharType="separate"/>
        </w:r>
        <w:r w:rsidR="00363551">
          <w:rPr>
            <w:noProof/>
            <w:webHidden/>
          </w:rPr>
          <w:t>5</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097" w:history="1">
        <w:r w:rsidR="008138F3" w:rsidRPr="00173F9A">
          <w:rPr>
            <w:rStyle w:val="Lienhypertexte"/>
            <w:noProof/>
          </w:rPr>
          <w:t>Déterminisme</w:t>
        </w:r>
        <w:r w:rsidR="008138F3">
          <w:rPr>
            <w:noProof/>
            <w:webHidden/>
          </w:rPr>
          <w:tab/>
        </w:r>
        <w:r w:rsidR="008138F3">
          <w:rPr>
            <w:noProof/>
            <w:webHidden/>
          </w:rPr>
          <w:fldChar w:fldCharType="begin"/>
        </w:r>
        <w:r w:rsidR="008138F3">
          <w:rPr>
            <w:noProof/>
            <w:webHidden/>
          </w:rPr>
          <w:instrText xml:space="preserve"> PAGEREF _Toc354595097 \h </w:instrText>
        </w:r>
        <w:r w:rsidR="008138F3">
          <w:rPr>
            <w:noProof/>
            <w:webHidden/>
          </w:rPr>
        </w:r>
        <w:r w:rsidR="008138F3">
          <w:rPr>
            <w:noProof/>
            <w:webHidden/>
          </w:rPr>
          <w:fldChar w:fldCharType="separate"/>
        </w:r>
        <w:r w:rsidR="00363551">
          <w:rPr>
            <w:noProof/>
            <w:webHidden/>
          </w:rPr>
          <w:t>6</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098" w:history="1">
        <w:r w:rsidR="008138F3" w:rsidRPr="00173F9A">
          <w:rPr>
            <w:rStyle w:val="Lienhypertexte"/>
            <w:noProof/>
          </w:rPr>
          <w:t>Dépendance du contexte</w:t>
        </w:r>
        <w:r w:rsidR="008138F3">
          <w:rPr>
            <w:noProof/>
            <w:webHidden/>
          </w:rPr>
          <w:tab/>
        </w:r>
        <w:r w:rsidR="008138F3">
          <w:rPr>
            <w:noProof/>
            <w:webHidden/>
          </w:rPr>
          <w:fldChar w:fldCharType="begin"/>
        </w:r>
        <w:r w:rsidR="008138F3">
          <w:rPr>
            <w:noProof/>
            <w:webHidden/>
          </w:rPr>
          <w:instrText xml:space="preserve"> PAGEREF _Toc354595098 \h </w:instrText>
        </w:r>
        <w:r w:rsidR="008138F3">
          <w:rPr>
            <w:noProof/>
            <w:webHidden/>
          </w:rPr>
        </w:r>
        <w:r w:rsidR="008138F3">
          <w:rPr>
            <w:noProof/>
            <w:webHidden/>
          </w:rPr>
          <w:fldChar w:fldCharType="separate"/>
        </w:r>
        <w:r w:rsidR="00363551">
          <w:rPr>
            <w:noProof/>
            <w:webHidden/>
          </w:rPr>
          <w:t>7</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099" w:history="1">
        <w:r w:rsidR="008138F3" w:rsidRPr="00173F9A">
          <w:rPr>
            <w:rStyle w:val="Lienhypertexte"/>
            <w:noProof/>
          </w:rPr>
          <w:t>Récapitulation et exemple concret</w:t>
        </w:r>
        <w:r w:rsidR="008138F3">
          <w:rPr>
            <w:noProof/>
            <w:webHidden/>
          </w:rPr>
          <w:tab/>
        </w:r>
        <w:r w:rsidR="008138F3">
          <w:rPr>
            <w:noProof/>
            <w:webHidden/>
          </w:rPr>
          <w:fldChar w:fldCharType="begin"/>
        </w:r>
        <w:r w:rsidR="008138F3">
          <w:rPr>
            <w:noProof/>
            <w:webHidden/>
          </w:rPr>
          <w:instrText xml:space="preserve"> PAGEREF _Toc354595099 \h </w:instrText>
        </w:r>
        <w:r w:rsidR="008138F3">
          <w:rPr>
            <w:noProof/>
            <w:webHidden/>
          </w:rPr>
        </w:r>
        <w:r w:rsidR="008138F3">
          <w:rPr>
            <w:noProof/>
            <w:webHidden/>
          </w:rPr>
          <w:fldChar w:fldCharType="separate"/>
        </w:r>
        <w:r w:rsidR="00363551">
          <w:rPr>
            <w:noProof/>
            <w:webHidden/>
          </w:rPr>
          <w:t>7</w:t>
        </w:r>
        <w:r w:rsidR="008138F3">
          <w:rPr>
            <w:noProof/>
            <w:webHidden/>
          </w:rPr>
          <w:fldChar w:fldCharType="end"/>
        </w:r>
      </w:hyperlink>
    </w:p>
    <w:p w:rsidR="008138F3" w:rsidRDefault="00FD50E3">
      <w:pPr>
        <w:pStyle w:val="TM1"/>
        <w:tabs>
          <w:tab w:val="left" w:pos="400"/>
          <w:tab w:val="right" w:leader="dot" w:pos="9062"/>
        </w:tabs>
        <w:rPr>
          <w:rFonts w:asciiTheme="minorHAnsi" w:eastAsiaTheme="minorEastAsia" w:hAnsiTheme="minorHAnsi" w:cstheme="minorBidi"/>
          <w:noProof/>
          <w:color w:val="auto"/>
          <w:sz w:val="22"/>
          <w:szCs w:val="22"/>
        </w:rPr>
      </w:pPr>
      <w:hyperlink w:anchor="_Toc354595100" w:history="1">
        <w:r w:rsidR="008138F3" w:rsidRPr="00173F9A">
          <w:rPr>
            <w:rStyle w:val="Lienhypertexte"/>
            <w:noProof/>
          </w:rPr>
          <w:t>II.</w:t>
        </w:r>
        <w:r w:rsidR="008138F3">
          <w:rPr>
            <w:rFonts w:asciiTheme="minorHAnsi" w:eastAsiaTheme="minorEastAsia" w:hAnsiTheme="minorHAnsi" w:cstheme="minorBidi"/>
            <w:noProof/>
            <w:color w:val="auto"/>
            <w:sz w:val="22"/>
            <w:szCs w:val="22"/>
          </w:rPr>
          <w:tab/>
        </w:r>
        <w:r w:rsidR="008138F3" w:rsidRPr="00173F9A">
          <w:rPr>
            <w:rStyle w:val="Lienhypertexte"/>
            <w:noProof/>
          </w:rPr>
          <w:t>Parser et générateur</w:t>
        </w:r>
        <w:r w:rsidR="008138F3">
          <w:rPr>
            <w:noProof/>
            <w:webHidden/>
          </w:rPr>
          <w:tab/>
        </w:r>
        <w:r w:rsidR="008138F3">
          <w:rPr>
            <w:noProof/>
            <w:webHidden/>
          </w:rPr>
          <w:fldChar w:fldCharType="begin"/>
        </w:r>
        <w:r w:rsidR="008138F3">
          <w:rPr>
            <w:noProof/>
            <w:webHidden/>
          </w:rPr>
          <w:instrText xml:space="preserve"> PAGEREF _Toc354595100 \h </w:instrText>
        </w:r>
        <w:r w:rsidR="008138F3">
          <w:rPr>
            <w:noProof/>
            <w:webHidden/>
          </w:rPr>
        </w:r>
        <w:r w:rsidR="008138F3">
          <w:rPr>
            <w:noProof/>
            <w:webHidden/>
          </w:rPr>
          <w:fldChar w:fldCharType="separate"/>
        </w:r>
        <w:r w:rsidR="00363551">
          <w:rPr>
            <w:noProof/>
            <w:webHidden/>
          </w:rPr>
          <w:t>9</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01" w:history="1">
        <w:r w:rsidR="008138F3" w:rsidRPr="00173F9A">
          <w:rPr>
            <w:rStyle w:val="Lienhypertexte"/>
            <w:noProof/>
          </w:rPr>
          <w:t>les fichiers de règles</w:t>
        </w:r>
        <w:r w:rsidR="008138F3">
          <w:rPr>
            <w:noProof/>
            <w:webHidden/>
          </w:rPr>
          <w:tab/>
        </w:r>
        <w:r w:rsidR="008138F3">
          <w:rPr>
            <w:noProof/>
            <w:webHidden/>
          </w:rPr>
          <w:fldChar w:fldCharType="begin"/>
        </w:r>
        <w:r w:rsidR="008138F3">
          <w:rPr>
            <w:noProof/>
            <w:webHidden/>
          </w:rPr>
          <w:instrText xml:space="preserve"> PAGEREF _Toc354595101 \h </w:instrText>
        </w:r>
        <w:r w:rsidR="008138F3">
          <w:rPr>
            <w:noProof/>
            <w:webHidden/>
          </w:rPr>
        </w:r>
        <w:r w:rsidR="008138F3">
          <w:rPr>
            <w:noProof/>
            <w:webHidden/>
          </w:rPr>
          <w:fldChar w:fldCharType="separate"/>
        </w:r>
        <w:r w:rsidR="00363551">
          <w:rPr>
            <w:noProof/>
            <w:webHidden/>
          </w:rPr>
          <w:t>9</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02" w:history="1">
        <w:r w:rsidR="008138F3" w:rsidRPr="00173F9A">
          <w:rPr>
            <w:rStyle w:val="Lienhypertexte"/>
            <w:noProof/>
          </w:rPr>
          <w:t>la génération des symboles</w:t>
        </w:r>
        <w:r w:rsidR="008138F3">
          <w:rPr>
            <w:noProof/>
            <w:webHidden/>
          </w:rPr>
          <w:tab/>
        </w:r>
        <w:r w:rsidR="008138F3">
          <w:rPr>
            <w:noProof/>
            <w:webHidden/>
          </w:rPr>
          <w:fldChar w:fldCharType="begin"/>
        </w:r>
        <w:r w:rsidR="008138F3">
          <w:rPr>
            <w:noProof/>
            <w:webHidden/>
          </w:rPr>
          <w:instrText xml:space="preserve"> PAGEREF _Toc354595102 \h </w:instrText>
        </w:r>
        <w:r w:rsidR="008138F3">
          <w:rPr>
            <w:noProof/>
            <w:webHidden/>
          </w:rPr>
        </w:r>
        <w:r w:rsidR="008138F3">
          <w:rPr>
            <w:noProof/>
            <w:webHidden/>
          </w:rPr>
          <w:fldChar w:fldCharType="separate"/>
        </w:r>
        <w:r w:rsidR="00363551">
          <w:rPr>
            <w:noProof/>
            <w:webHidden/>
          </w:rPr>
          <w:t>9</w:t>
        </w:r>
        <w:r w:rsidR="008138F3">
          <w:rPr>
            <w:noProof/>
            <w:webHidden/>
          </w:rPr>
          <w:fldChar w:fldCharType="end"/>
        </w:r>
      </w:hyperlink>
    </w:p>
    <w:p w:rsidR="008138F3" w:rsidRDefault="00FD50E3">
      <w:pPr>
        <w:pStyle w:val="TM1"/>
        <w:tabs>
          <w:tab w:val="left" w:pos="660"/>
          <w:tab w:val="right" w:leader="dot" w:pos="9062"/>
        </w:tabs>
        <w:rPr>
          <w:rFonts w:asciiTheme="minorHAnsi" w:eastAsiaTheme="minorEastAsia" w:hAnsiTheme="minorHAnsi" w:cstheme="minorBidi"/>
          <w:noProof/>
          <w:color w:val="auto"/>
          <w:sz w:val="22"/>
          <w:szCs w:val="22"/>
        </w:rPr>
      </w:pPr>
      <w:hyperlink w:anchor="_Toc354595103" w:history="1">
        <w:r w:rsidR="008138F3" w:rsidRPr="00173F9A">
          <w:rPr>
            <w:rStyle w:val="Lienhypertexte"/>
            <w:noProof/>
          </w:rPr>
          <w:t>III.</w:t>
        </w:r>
        <w:r w:rsidR="008138F3">
          <w:rPr>
            <w:rFonts w:asciiTheme="minorHAnsi" w:eastAsiaTheme="minorEastAsia" w:hAnsiTheme="minorHAnsi" w:cstheme="minorBidi"/>
            <w:noProof/>
            <w:color w:val="auto"/>
            <w:sz w:val="22"/>
            <w:szCs w:val="22"/>
          </w:rPr>
          <w:tab/>
        </w:r>
        <w:r w:rsidR="008138F3" w:rsidRPr="00173F9A">
          <w:rPr>
            <w:rStyle w:val="Lienhypertexte"/>
            <w:noProof/>
          </w:rPr>
          <w:t>Tortue</w:t>
        </w:r>
        <w:r w:rsidR="008138F3">
          <w:rPr>
            <w:noProof/>
            <w:webHidden/>
          </w:rPr>
          <w:tab/>
        </w:r>
        <w:r w:rsidR="008138F3">
          <w:rPr>
            <w:noProof/>
            <w:webHidden/>
          </w:rPr>
          <w:fldChar w:fldCharType="begin"/>
        </w:r>
        <w:r w:rsidR="008138F3">
          <w:rPr>
            <w:noProof/>
            <w:webHidden/>
          </w:rPr>
          <w:instrText xml:space="preserve"> PAGEREF _Toc354595103 \h </w:instrText>
        </w:r>
        <w:r w:rsidR="008138F3">
          <w:rPr>
            <w:noProof/>
            <w:webHidden/>
          </w:rPr>
        </w:r>
        <w:r w:rsidR="008138F3">
          <w:rPr>
            <w:noProof/>
            <w:webHidden/>
          </w:rPr>
          <w:fldChar w:fldCharType="separate"/>
        </w:r>
        <w:r w:rsidR="00363551">
          <w:rPr>
            <w:noProof/>
            <w:webHidden/>
          </w:rPr>
          <w:t>11</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04" w:history="1">
        <w:r w:rsidR="008138F3" w:rsidRPr="00173F9A">
          <w:rPr>
            <w:rStyle w:val="Lienhypertexte"/>
            <w:noProof/>
          </w:rPr>
          <w:t>Généralités</w:t>
        </w:r>
        <w:r w:rsidR="008138F3">
          <w:rPr>
            <w:noProof/>
            <w:webHidden/>
          </w:rPr>
          <w:tab/>
        </w:r>
        <w:r w:rsidR="008138F3">
          <w:rPr>
            <w:noProof/>
            <w:webHidden/>
          </w:rPr>
          <w:fldChar w:fldCharType="begin"/>
        </w:r>
        <w:r w:rsidR="008138F3">
          <w:rPr>
            <w:noProof/>
            <w:webHidden/>
          </w:rPr>
          <w:instrText xml:space="preserve"> PAGEREF _Toc354595104 \h </w:instrText>
        </w:r>
        <w:r w:rsidR="008138F3">
          <w:rPr>
            <w:noProof/>
            <w:webHidden/>
          </w:rPr>
        </w:r>
        <w:r w:rsidR="008138F3">
          <w:rPr>
            <w:noProof/>
            <w:webHidden/>
          </w:rPr>
          <w:fldChar w:fldCharType="separate"/>
        </w:r>
        <w:r w:rsidR="00363551">
          <w:rPr>
            <w:noProof/>
            <w:webHidden/>
          </w:rPr>
          <w:t>11</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05" w:history="1">
        <w:r w:rsidR="008138F3" w:rsidRPr="00173F9A">
          <w:rPr>
            <w:rStyle w:val="Lienhypertexte"/>
            <w:noProof/>
          </w:rPr>
          <w:t>Tube</w:t>
        </w:r>
        <w:r w:rsidR="008138F3">
          <w:rPr>
            <w:noProof/>
            <w:webHidden/>
          </w:rPr>
          <w:tab/>
        </w:r>
        <w:r w:rsidR="008138F3">
          <w:rPr>
            <w:noProof/>
            <w:webHidden/>
          </w:rPr>
          <w:fldChar w:fldCharType="begin"/>
        </w:r>
        <w:r w:rsidR="008138F3">
          <w:rPr>
            <w:noProof/>
            <w:webHidden/>
          </w:rPr>
          <w:instrText xml:space="preserve"> PAGEREF _Toc354595105 \h </w:instrText>
        </w:r>
        <w:r w:rsidR="008138F3">
          <w:rPr>
            <w:noProof/>
            <w:webHidden/>
          </w:rPr>
        </w:r>
        <w:r w:rsidR="008138F3">
          <w:rPr>
            <w:noProof/>
            <w:webHidden/>
          </w:rPr>
          <w:fldChar w:fldCharType="separate"/>
        </w:r>
        <w:r w:rsidR="00363551">
          <w:rPr>
            <w:noProof/>
            <w:webHidden/>
          </w:rPr>
          <w:t>11</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06" w:history="1">
        <w:r w:rsidR="008138F3" w:rsidRPr="00173F9A">
          <w:rPr>
            <w:rStyle w:val="Lienhypertexte"/>
            <w:noProof/>
          </w:rPr>
          <w:t>Tree</w:t>
        </w:r>
        <w:r w:rsidR="008138F3">
          <w:rPr>
            <w:noProof/>
            <w:webHidden/>
          </w:rPr>
          <w:tab/>
        </w:r>
        <w:r w:rsidR="008138F3">
          <w:rPr>
            <w:noProof/>
            <w:webHidden/>
          </w:rPr>
          <w:fldChar w:fldCharType="begin"/>
        </w:r>
        <w:r w:rsidR="008138F3">
          <w:rPr>
            <w:noProof/>
            <w:webHidden/>
          </w:rPr>
          <w:instrText xml:space="preserve"> PAGEREF _Toc354595106 \h </w:instrText>
        </w:r>
        <w:r w:rsidR="008138F3">
          <w:rPr>
            <w:noProof/>
            <w:webHidden/>
          </w:rPr>
        </w:r>
        <w:r w:rsidR="008138F3">
          <w:rPr>
            <w:noProof/>
            <w:webHidden/>
          </w:rPr>
          <w:fldChar w:fldCharType="separate"/>
        </w:r>
        <w:r w:rsidR="00363551">
          <w:rPr>
            <w:noProof/>
            <w:webHidden/>
          </w:rPr>
          <w:t>12</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07" w:history="1">
        <w:r w:rsidR="008138F3" w:rsidRPr="00173F9A">
          <w:rPr>
            <w:rStyle w:val="Lienhypertexte"/>
            <w:noProof/>
          </w:rPr>
          <w:t>Avancées</w:t>
        </w:r>
        <w:r w:rsidR="008138F3">
          <w:rPr>
            <w:noProof/>
            <w:webHidden/>
          </w:rPr>
          <w:tab/>
        </w:r>
        <w:r w:rsidR="008138F3">
          <w:rPr>
            <w:noProof/>
            <w:webHidden/>
          </w:rPr>
          <w:fldChar w:fldCharType="begin"/>
        </w:r>
        <w:r w:rsidR="008138F3">
          <w:rPr>
            <w:noProof/>
            <w:webHidden/>
          </w:rPr>
          <w:instrText xml:space="preserve"> PAGEREF _Toc354595107 \h </w:instrText>
        </w:r>
        <w:r w:rsidR="008138F3">
          <w:rPr>
            <w:noProof/>
            <w:webHidden/>
          </w:rPr>
        </w:r>
        <w:r w:rsidR="008138F3">
          <w:rPr>
            <w:noProof/>
            <w:webHidden/>
          </w:rPr>
          <w:fldChar w:fldCharType="separate"/>
        </w:r>
        <w:r w:rsidR="00363551">
          <w:rPr>
            <w:noProof/>
            <w:webHidden/>
          </w:rPr>
          <w:t>13</w:t>
        </w:r>
        <w:r w:rsidR="008138F3">
          <w:rPr>
            <w:noProof/>
            <w:webHidden/>
          </w:rPr>
          <w:fldChar w:fldCharType="end"/>
        </w:r>
      </w:hyperlink>
    </w:p>
    <w:p w:rsidR="008138F3" w:rsidRDefault="00FD50E3">
      <w:pPr>
        <w:pStyle w:val="TM1"/>
        <w:tabs>
          <w:tab w:val="left" w:pos="660"/>
          <w:tab w:val="right" w:leader="dot" w:pos="9062"/>
        </w:tabs>
        <w:rPr>
          <w:rFonts w:asciiTheme="minorHAnsi" w:eastAsiaTheme="minorEastAsia" w:hAnsiTheme="minorHAnsi" w:cstheme="minorBidi"/>
          <w:noProof/>
          <w:color w:val="auto"/>
          <w:sz w:val="22"/>
          <w:szCs w:val="22"/>
        </w:rPr>
      </w:pPr>
      <w:hyperlink w:anchor="_Toc354595108" w:history="1">
        <w:r w:rsidR="008138F3" w:rsidRPr="00173F9A">
          <w:rPr>
            <w:rStyle w:val="Lienhypertexte"/>
            <w:noProof/>
          </w:rPr>
          <w:t>IV.</w:t>
        </w:r>
        <w:r w:rsidR="008138F3">
          <w:rPr>
            <w:rFonts w:asciiTheme="minorHAnsi" w:eastAsiaTheme="minorEastAsia" w:hAnsiTheme="minorHAnsi" w:cstheme="minorBidi"/>
            <w:noProof/>
            <w:color w:val="auto"/>
            <w:sz w:val="22"/>
            <w:szCs w:val="22"/>
          </w:rPr>
          <w:tab/>
        </w:r>
        <w:r w:rsidR="008138F3" w:rsidRPr="00173F9A">
          <w:rPr>
            <w:rStyle w:val="Lienhypertexte"/>
            <w:noProof/>
          </w:rPr>
          <w:t>Configuration de moteur 3D</w:t>
        </w:r>
        <w:r w:rsidR="008138F3">
          <w:rPr>
            <w:noProof/>
            <w:webHidden/>
          </w:rPr>
          <w:tab/>
        </w:r>
        <w:r w:rsidR="008138F3">
          <w:rPr>
            <w:noProof/>
            <w:webHidden/>
          </w:rPr>
          <w:fldChar w:fldCharType="begin"/>
        </w:r>
        <w:r w:rsidR="008138F3">
          <w:rPr>
            <w:noProof/>
            <w:webHidden/>
          </w:rPr>
          <w:instrText xml:space="preserve"> PAGEREF _Toc354595108 \h </w:instrText>
        </w:r>
        <w:r w:rsidR="008138F3">
          <w:rPr>
            <w:noProof/>
            <w:webHidden/>
          </w:rPr>
        </w:r>
        <w:r w:rsidR="008138F3">
          <w:rPr>
            <w:noProof/>
            <w:webHidden/>
          </w:rPr>
          <w:fldChar w:fldCharType="separate"/>
        </w:r>
        <w:r w:rsidR="00363551">
          <w:rPr>
            <w:noProof/>
            <w:webHidden/>
          </w:rPr>
          <w:t>15</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09" w:history="1">
        <w:r w:rsidR="008138F3" w:rsidRPr="00173F9A">
          <w:rPr>
            <w:rStyle w:val="Lienhypertexte"/>
            <w:noProof/>
          </w:rPr>
          <w:t>lumière</w:t>
        </w:r>
        <w:r w:rsidR="008138F3">
          <w:rPr>
            <w:noProof/>
            <w:webHidden/>
          </w:rPr>
          <w:tab/>
        </w:r>
        <w:r w:rsidR="008138F3">
          <w:rPr>
            <w:noProof/>
            <w:webHidden/>
          </w:rPr>
          <w:fldChar w:fldCharType="begin"/>
        </w:r>
        <w:r w:rsidR="008138F3">
          <w:rPr>
            <w:noProof/>
            <w:webHidden/>
          </w:rPr>
          <w:instrText xml:space="preserve"> PAGEREF _Toc354595109 \h </w:instrText>
        </w:r>
        <w:r w:rsidR="008138F3">
          <w:rPr>
            <w:noProof/>
            <w:webHidden/>
          </w:rPr>
        </w:r>
        <w:r w:rsidR="008138F3">
          <w:rPr>
            <w:noProof/>
            <w:webHidden/>
          </w:rPr>
          <w:fldChar w:fldCharType="separate"/>
        </w:r>
        <w:r w:rsidR="00363551">
          <w:rPr>
            <w:noProof/>
            <w:webHidden/>
          </w:rPr>
          <w:t>15</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10" w:history="1">
        <w:r w:rsidR="008138F3" w:rsidRPr="00173F9A">
          <w:rPr>
            <w:rStyle w:val="Lienhypertexte"/>
            <w:noProof/>
          </w:rPr>
          <w:t>caméra</w:t>
        </w:r>
        <w:r w:rsidR="008138F3">
          <w:rPr>
            <w:noProof/>
            <w:webHidden/>
          </w:rPr>
          <w:tab/>
        </w:r>
        <w:r w:rsidR="008138F3">
          <w:rPr>
            <w:noProof/>
            <w:webHidden/>
          </w:rPr>
          <w:fldChar w:fldCharType="begin"/>
        </w:r>
        <w:r w:rsidR="008138F3">
          <w:rPr>
            <w:noProof/>
            <w:webHidden/>
          </w:rPr>
          <w:instrText xml:space="preserve"> PAGEREF _Toc354595110 \h </w:instrText>
        </w:r>
        <w:r w:rsidR="008138F3">
          <w:rPr>
            <w:noProof/>
            <w:webHidden/>
          </w:rPr>
        </w:r>
        <w:r w:rsidR="008138F3">
          <w:rPr>
            <w:noProof/>
            <w:webHidden/>
          </w:rPr>
          <w:fldChar w:fldCharType="separate"/>
        </w:r>
        <w:r w:rsidR="00363551">
          <w:rPr>
            <w:noProof/>
            <w:webHidden/>
          </w:rPr>
          <w:t>15</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11" w:history="1">
        <w:r w:rsidR="008138F3" w:rsidRPr="00173F9A">
          <w:rPr>
            <w:rStyle w:val="Lienhypertexte"/>
            <w:noProof/>
          </w:rPr>
          <w:t>inputs</w:t>
        </w:r>
        <w:r w:rsidR="008138F3">
          <w:rPr>
            <w:noProof/>
            <w:webHidden/>
          </w:rPr>
          <w:tab/>
        </w:r>
        <w:r w:rsidR="008138F3">
          <w:rPr>
            <w:noProof/>
            <w:webHidden/>
          </w:rPr>
          <w:fldChar w:fldCharType="begin"/>
        </w:r>
        <w:r w:rsidR="008138F3">
          <w:rPr>
            <w:noProof/>
            <w:webHidden/>
          </w:rPr>
          <w:instrText xml:space="preserve"> PAGEREF _Toc354595111 \h </w:instrText>
        </w:r>
        <w:r w:rsidR="008138F3">
          <w:rPr>
            <w:noProof/>
            <w:webHidden/>
          </w:rPr>
        </w:r>
        <w:r w:rsidR="008138F3">
          <w:rPr>
            <w:noProof/>
            <w:webHidden/>
          </w:rPr>
          <w:fldChar w:fldCharType="separate"/>
        </w:r>
        <w:r w:rsidR="00363551">
          <w:rPr>
            <w:noProof/>
            <w:webHidden/>
          </w:rPr>
          <w:t>16</w:t>
        </w:r>
        <w:r w:rsidR="008138F3">
          <w:rPr>
            <w:noProof/>
            <w:webHidden/>
          </w:rPr>
          <w:fldChar w:fldCharType="end"/>
        </w:r>
      </w:hyperlink>
    </w:p>
    <w:p w:rsidR="008138F3" w:rsidRDefault="00FD50E3">
      <w:pPr>
        <w:pStyle w:val="TM1"/>
        <w:tabs>
          <w:tab w:val="left" w:pos="400"/>
          <w:tab w:val="right" w:leader="dot" w:pos="9062"/>
        </w:tabs>
        <w:rPr>
          <w:rFonts w:asciiTheme="minorHAnsi" w:eastAsiaTheme="minorEastAsia" w:hAnsiTheme="minorHAnsi" w:cstheme="minorBidi"/>
          <w:noProof/>
          <w:color w:val="auto"/>
          <w:sz w:val="22"/>
          <w:szCs w:val="22"/>
        </w:rPr>
      </w:pPr>
      <w:hyperlink w:anchor="_Toc354595112" w:history="1">
        <w:r w:rsidR="008138F3" w:rsidRPr="00173F9A">
          <w:rPr>
            <w:rStyle w:val="Lienhypertexte"/>
            <w:noProof/>
          </w:rPr>
          <w:t>V.</w:t>
        </w:r>
        <w:r w:rsidR="008138F3">
          <w:rPr>
            <w:rFonts w:asciiTheme="minorHAnsi" w:eastAsiaTheme="minorEastAsia" w:hAnsiTheme="minorHAnsi" w:cstheme="minorBidi"/>
            <w:noProof/>
            <w:color w:val="auto"/>
            <w:sz w:val="22"/>
            <w:szCs w:val="22"/>
          </w:rPr>
          <w:tab/>
        </w:r>
        <w:r w:rsidR="008138F3" w:rsidRPr="00173F9A">
          <w:rPr>
            <w:rStyle w:val="Lienhypertexte"/>
            <w:noProof/>
          </w:rPr>
          <w:t>Archi/Évolutivité</w:t>
        </w:r>
        <w:r w:rsidR="008138F3">
          <w:rPr>
            <w:noProof/>
            <w:webHidden/>
          </w:rPr>
          <w:tab/>
        </w:r>
        <w:r w:rsidR="008138F3">
          <w:rPr>
            <w:noProof/>
            <w:webHidden/>
          </w:rPr>
          <w:fldChar w:fldCharType="begin"/>
        </w:r>
        <w:r w:rsidR="008138F3">
          <w:rPr>
            <w:noProof/>
            <w:webHidden/>
          </w:rPr>
          <w:instrText xml:space="preserve"> PAGEREF _Toc354595112 \h </w:instrText>
        </w:r>
        <w:r w:rsidR="008138F3">
          <w:rPr>
            <w:noProof/>
            <w:webHidden/>
          </w:rPr>
        </w:r>
        <w:r w:rsidR="008138F3">
          <w:rPr>
            <w:noProof/>
            <w:webHidden/>
          </w:rPr>
          <w:fldChar w:fldCharType="separate"/>
        </w:r>
        <w:r w:rsidR="00363551">
          <w:rPr>
            <w:noProof/>
            <w:webHidden/>
          </w:rPr>
          <w:t>17</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13" w:history="1">
        <w:r w:rsidR="008138F3" w:rsidRPr="00173F9A">
          <w:rPr>
            <w:rStyle w:val="Lienhypertexte"/>
            <w:noProof/>
          </w:rPr>
          <w:t>modèle MVC</w:t>
        </w:r>
        <w:r w:rsidR="008138F3">
          <w:rPr>
            <w:noProof/>
            <w:webHidden/>
          </w:rPr>
          <w:tab/>
        </w:r>
        <w:r w:rsidR="008138F3">
          <w:rPr>
            <w:noProof/>
            <w:webHidden/>
          </w:rPr>
          <w:fldChar w:fldCharType="begin"/>
        </w:r>
        <w:r w:rsidR="008138F3">
          <w:rPr>
            <w:noProof/>
            <w:webHidden/>
          </w:rPr>
          <w:instrText xml:space="preserve"> PAGEREF _Toc354595113 \h </w:instrText>
        </w:r>
        <w:r w:rsidR="008138F3">
          <w:rPr>
            <w:noProof/>
            <w:webHidden/>
          </w:rPr>
        </w:r>
        <w:r w:rsidR="008138F3">
          <w:rPr>
            <w:noProof/>
            <w:webHidden/>
          </w:rPr>
          <w:fldChar w:fldCharType="separate"/>
        </w:r>
        <w:r w:rsidR="00363551">
          <w:rPr>
            <w:noProof/>
            <w:webHidden/>
          </w:rPr>
          <w:t>17</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14" w:history="1">
        <w:r w:rsidR="008138F3" w:rsidRPr="00173F9A">
          <w:rPr>
            <w:rStyle w:val="Lienhypertexte"/>
            <w:noProof/>
          </w:rPr>
          <w:t>M – Grammaires</w:t>
        </w:r>
        <w:r w:rsidR="008138F3">
          <w:rPr>
            <w:noProof/>
            <w:webHidden/>
          </w:rPr>
          <w:tab/>
        </w:r>
        <w:r w:rsidR="008138F3">
          <w:rPr>
            <w:noProof/>
            <w:webHidden/>
          </w:rPr>
          <w:fldChar w:fldCharType="begin"/>
        </w:r>
        <w:r w:rsidR="008138F3">
          <w:rPr>
            <w:noProof/>
            <w:webHidden/>
          </w:rPr>
          <w:instrText xml:space="preserve"> PAGEREF _Toc354595114 \h </w:instrText>
        </w:r>
        <w:r w:rsidR="008138F3">
          <w:rPr>
            <w:noProof/>
            <w:webHidden/>
          </w:rPr>
        </w:r>
        <w:r w:rsidR="008138F3">
          <w:rPr>
            <w:noProof/>
            <w:webHidden/>
          </w:rPr>
          <w:fldChar w:fldCharType="separate"/>
        </w:r>
        <w:r w:rsidR="00363551">
          <w:rPr>
            <w:noProof/>
            <w:webHidden/>
          </w:rPr>
          <w:t>17</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15" w:history="1">
        <w:r w:rsidR="008138F3" w:rsidRPr="00173F9A">
          <w:rPr>
            <w:rStyle w:val="Lienhypertexte"/>
            <w:noProof/>
          </w:rPr>
          <w:t>V – GUI – JME</w:t>
        </w:r>
        <w:r w:rsidR="008138F3">
          <w:rPr>
            <w:noProof/>
            <w:webHidden/>
          </w:rPr>
          <w:tab/>
        </w:r>
        <w:r w:rsidR="008138F3">
          <w:rPr>
            <w:noProof/>
            <w:webHidden/>
          </w:rPr>
          <w:fldChar w:fldCharType="begin"/>
        </w:r>
        <w:r w:rsidR="008138F3">
          <w:rPr>
            <w:noProof/>
            <w:webHidden/>
          </w:rPr>
          <w:instrText xml:space="preserve"> PAGEREF _Toc354595115 \h </w:instrText>
        </w:r>
        <w:r w:rsidR="008138F3">
          <w:rPr>
            <w:noProof/>
            <w:webHidden/>
          </w:rPr>
        </w:r>
        <w:r w:rsidR="008138F3">
          <w:rPr>
            <w:noProof/>
            <w:webHidden/>
          </w:rPr>
          <w:fldChar w:fldCharType="separate"/>
        </w:r>
        <w:r w:rsidR="00363551">
          <w:rPr>
            <w:noProof/>
            <w:webHidden/>
          </w:rPr>
          <w:t>17</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16" w:history="1">
        <w:r w:rsidR="008138F3" w:rsidRPr="00173F9A">
          <w:rPr>
            <w:rStyle w:val="Lienhypertexte"/>
            <w:noProof/>
          </w:rPr>
          <w:t>C – Controller</w:t>
        </w:r>
        <w:r w:rsidR="008138F3">
          <w:rPr>
            <w:noProof/>
            <w:webHidden/>
          </w:rPr>
          <w:tab/>
        </w:r>
        <w:r w:rsidR="008138F3">
          <w:rPr>
            <w:noProof/>
            <w:webHidden/>
          </w:rPr>
          <w:fldChar w:fldCharType="begin"/>
        </w:r>
        <w:r w:rsidR="008138F3">
          <w:rPr>
            <w:noProof/>
            <w:webHidden/>
          </w:rPr>
          <w:instrText xml:space="preserve"> PAGEREF _Toc354595116 \h </w:instrText>
        </w:r>
        <w:r w:rsidR="008138F3">
          <w:rPr>
            <w:noProof/>
            <w:webHidden/>
          </w:rPr>
        </w:r>
        <w:r w:rsidR="008138F3">
          <w:rPr>
            <w:noProof/>
            <w:webHidden/>
          </w:rPr>
          <w:fldChar w:fldCharType="separate"/>
        </w:r>
        <w:r w:rsidR="00363551">
          <w:rPr>
            <w:noProof/>
            <w:webHidden/>
          </w:rPr>
          <w:t>17</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17" w:history="1">
        <w:r w:rsidR="008138F3" w:rsidRPr="00173F9A">
          <w:rPr>
            <w:rStyle w:val="Lienhypertexte"/>
            <w:noProof/>
          </w:rPr>
          <w:t>Nouvelles Interprétations</w:t>
        </w:r>
        <w:r w:rsidR="008138F3">
          <w:rPr>
            <w:noProof/>
            <w:webHidden/>
          </w:rPr>
          <w:tab/>
        </w:r>
        <w:r w:rsidR="008138F3">
          <w:rPr>
            <w:noProof/>
            <w:webHidden/>
          </w:rPr>
          <w:fldChar w:fldCharType="begin"/>
        </w:r>
        <w:r w:rsidR="008138F3">
          <w:rPr>
            <w:noProof/>
            <w:webHidden/>
          </w:rPr>
          <w:instrText xml:space="preserve"> PAGEREF _Toc354595117 \h </w:instrText>
        </w:r>
        <w:r w:rsidR="008138F3">
          <w:rPr>
            <w:noProof/>
            <w:webHidden/>
          </w:rPr>
        </w:r>
        <w:r w:rsidR="008138F3">
          <w:rPr>
            <w:noProof/>
            <w:webHidden/>
          </w:rPr>
          <w:fldChar w:fldCharType="separate"/>
        </w:r>
        <w:r w:rsidR="00363551">
          <w:rPr>
            <w:noProof/>
            <w:webHidden/>
          </w:rPr>
          <w:t>18</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18" w:history="1">
        <w:r w:rsidR="008138F3" w:rsidRPr="00173F9A">
          <w:rPr>
            <w:rStyle w:val="Lienhypertexte"/>
            <w:noProof/>
          </w:rPr>
          <w:t>Gestion des paramètres</w:t>
        </w:r>
        <w:r w:rsidR="008138F3">
          <w:rPr>
            <w:noProof/>
            <w:webHidden/>
          </w:rPr>
          <w:tab/>
        </w:r>
        <w:r w:rsidR="008138F3">
          <w:rPr>
            <w:noProof/>
            <w:webHidden/>
          </w:rPr>
          <w:fldChar w:fldCharType="begin"/>
        </w:r>
        <w:r w:rsidR="008138F3">
          <w:rPr>
            <w:noProof/>
            <w:webHidden/>
          </w:rPr>
          <w:instrText xml:space="preserve"> PAGEREF _Toc354595118 \h </w:instrText>
        </w:r>
        <w:r w:rsidR="008138F3">
          <w:rPr>
            <w:noProof/>
            <w:webHidden/>
          </w:rPr>
        </w:r>
        <w:r w:rsidR="008138F3">
          <w:rPr>
            <w:noProof/>
            <w:webHidden/>
          </w:rPr>
          <w:fldChar w:fldCharType="separate"/>
        </w:r>
        <w:r w:rsidR="00363551">
          <w:rPr>
            <w:noProof/>
            <w:webHidden/>
          </w:rPr>
          <w:t>18</w:t>
        </w:r>
        <w:r w:rsidR="008138F3">
          <w:rPr>
            <w:noProof/>
            <w:webHidden/>
          </w:rPr>
          <w:fldChar w:fldCharType="end"/>
        </w:r>
      </w:hyperlink>
    </w:p>
    <w:p w:rsidR="008138F3" w:rsidRDefault="00FD50E3">
      <w:pPr>
        <w:pStyle w:val="TM1"/>
        <w:tabs>
          <w:tab w:val="left" w:pos="660"/>
          <w:tab w:val="right" w:leader="dot" w:pos="9062"/>
        </w:tabs>
        <w:rPr>
          <w:rFonts w:asciiTheme="minorHAnsi" w:eastAsiaTheme="minorEastAsia" w:hAnsiTheme="minorHAnsi" w:cstheme="minorBidi"/>
          <w:noProof/>
          <w:color w:val="auto"/>
          <w:sz w:val="22"/>
          <w:szCs w:val="22"/>
        </w:rPr>
      </w:pPr>
      <w:hyperlink w:anchor="_Toc354595119" w:history="1">
        <w:r w:rsidR="008138F3" w:rsidRPr="00173F9A">
          <w:rPr>
            <w:rStyle w:val="Lienhypertexte"/>
            <w:noProof/>
          </w:rPr>
          <w:t>VI.</w:t>
        </w:r>
        <w:r w:rsidR="008138F3">
          <w:rPr>
            <w:rFonts w:asciiTheme="minorHAnsi" w:eastAsiaTheme="minorEastAsia" w:hAnsiTheme="minorHAnsi" w:cstheme="minorBidi"/>
            <w:noProof/>
            <w:color w:val="auto"/>
            <w:sz w:val="22"/>
            <w:szCs w:val="22"/>
          </w:rPr>
          <w:tab/>
        </w:r>
        <w:r w:rsidR="008138F3" w:rsidRPr="00173F9A">
          <w:rPr>
            <w:rStyle w:val="Lienhypertexte"/>
            <w:noProof/>
          </w:rPr>
          <w:t>Gestion de projet</w:t>
        </w:r>
        <w:r w:rsidR="008138F3">
          <w:rPr>
            <w:noProof/>
            <w:webHidden/>
          </w:rPr>
          <w:tab/>
        </w:r>
        <w:r w:rsidR="008138F3">
          <w:rPr>
            <w:noProof/>
            <w:webHidden/>
          </w:rPr>
          <w:fldChar w:fldCharType="begin"/>
        </w:r>
        <w:r w:rsidR="008138F3">
          <w:rPr>
            <w:noProof/>
            <w:webHidden/>
          </w:rPr>
          <w:instrText xml:space="preserve"> PAGEREF _Toc354595119 \h </w:instrText>
        </w:r>
        <w:r w:rsidR="008138F3">
          <w:rPr>
            <w:noProof/>
            <w:webHidden/>
          </w:rPr>
        </w:r>
        <w:r w:rsidR="008138F3">
          <w:rPr>
            <w:noProof/>
            <w:webHidden/>
          </w:rPr>
          <w:fldChar w:fldCharType="separate"/>
        </w:r>
        <w:r w:rsidR="00363551">
          <w:rPr>
            <w:noProof/>
            <w:webHidden/>
          </w:rPr>
          <w:t>19</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20" w:history="1">
        <w:r w:rsidR="008138F3" w:rsidRPr="00173F9A">
          <w:rPr>
            <w:rStyle w:val="Lienhypertexte"/>
            <w:noProof/>
          </w:rPr>
          <w:t>Git</w:t>
        </w:r>
        <w:r w:rsidR="008138F3">
          <w:rPr>
            <w:noProof/>
            <w:webHidden/>
          </w:rPr>
          <w:tab/>
        </w:r>
        <w:r w:rsidR="008138F3">
          <w:rPr>
            <w:noProof/>
            <w:webHidden/>
          </w:rPr>
          <w:fldChar w:fldCharType="begin"/>
        </w:r>
        <w:r w:rsidR="008138F3">
          <w:rPr>
            <w:noProof/>
            <w:webHidden/>
          </w:rPr>
          <w:instrText xml:space="preserve"> PAGEREF _Toc354595120 \h </w:instrText>
        </w:r>
        <w:r w:rsidR="008138F3">
          <w:rPr>
            <w:noProof/>
            <w:webHidden/>
          </w:rPr>
        </w:r>
        <w:r w:rsidR="008138F3">
          <w:rPr>
            <w:noProof/>
            <w:webHidden/>
          </w:rPr>
          <w:fldChar w:fldCharType="separate"/>
        </w:r>
        <w:r w:rsidR="00363551">
          <w:rPr>
            <w:noProof/>
            <w:webHidden/>
          </w:rPr>
          <w:t>19</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21" w:history="1">
        <w:r w:rsidR="008138F3" w:rsidRPr="00173F9A">
          <w:rPr>
            <w:rStyle w:val="Lienhypertexte"/>
            <w:noProof/>
          </w:rPr>
          <w:t>Gantt</w:t>
        </w:r>
        <w:r w:rsidR="008138F3">
          <w:rPr>
            <w:noProof/>
            <w:webHidden/>
          </w:rPr>
          <w:tab/>
        </w:r>
        <w:r w:rsidR="008138F3">
          <w:rPr>
            <w:noProof/>
            <w:webHidden/>
          </w:rPr>
          <w:fldChar w:fldCharType="begin"/>
        </w:r>
        <w:r w:rsidR="008138F3">
          <w:rPr>
            <w:noProof/>
            <w:webHidden/>
          </w:rPr>
          <w:instrText xml:space="preserve"> PAGEREF _Toc354595121 \h </w:instrText>
        </w:r>
        <w:r w:rsidR="008138F3">
          <w:rPr>
            <w:noProof/>
            <w:webHidden/>
          </w:rPr>
        </w:r>
        <w:r w:rsidR="008138F3">
          <w:rPr>
            <w:noProof/>
            <w:webHidden/>
          </w:rPr>
          <w:fldChar w:fldCharType="separate"/>
        </w:r>
        <w:r w:rsidR="00363551">
          <w:rPr>
            <w:noProof/>
            <w:webHidden/>
          </w:rPr>
          <w:t>19</w:t>
        </w:r>
        <w:r w:rsidR="008138F3">
          <w:rPr>
            <w:noProof/>
            <w:webHidden/>
          </w:rPr>
          <w:fldChar w:fldCharType="end"/>
        </w:r>
      </w:hyperlink>
    </w:p>
    <w:p w:rsidR="008138F3" w:rsidRDefault="00FD50E3">
      <w:pPr>
        <w:pStyle w:val="TM1"/>
        <w:tabs>
          <w:tab w:val="left" w:pos="400"/>
          <w:tab w:val="right" w:leader="dot" w:pos="9062"/>
        </w:tabs>
        <w:rPr>
          <w:rFonts w:asciiTheme="minorHAnsi" w:eastAsiaTheme="minorEastAsia" w:hAnsiTheme="minorHAnsi" w:cstheme="minorBidi"/>
          <w:noProof/>
          <w:color w:val="auto"/>
          <w:sz w:val="22"/>
          <w:szCs w:val="22"/>
        </w:rPr>
      </w:pPr>
      <w:hyperlink w:anchor="_Toc354595122" w:history="1">
        <w:r w:rsidR="008138F3" w:rsidRPr="00173F9A">
          <w:rPr>
            <w:rStyle w:val="Lienhypertexte"/>
            <w:noProof/>
          </w:rPr>
          <w:t>A.</w:t>
        </w:r>
        <w:r w:rsidR="008138F3">
          <w:rPr>
            <w:rFonts w:asciiTheme="minorHAnsi" w:eastAsiaTheme="minorEastAsia" w:hAnsiTheme="minorHAnsi" w:cstheme="minorBidi"/>
            <w:noProof/>
            <w:color w:val="auto"/>
            <w:sz w:val="22"/>
            <w:szCs w:val="22"/>
          </w:rPr>
          <w:tab/>
        </w:r>
        <w:r w:rsidR="008138F3" w:rsidRPr="00173F9A">
          <w:rPr>
            <w:rStyle w:val="Lienhypertexte"/>
            <w:noProof/>
          </w:rPr>
          <w:t>Fichier README</w:t>
        </w:r>
        <w:r w:rsidR="008138F3">
          <w:rPr>
            <w:noProof/>
            <w:webHidden/>
          </w:rPr>
          <w:tab/>
        </w:r>
        <w:r w:rsidR="008138F3">
          <w:rPr>
            <w:noProof/>
            <w:webHidden/>
          </w:rPr>
          <w:fldChar w:fldCharType="begin"/>
        </w:r>
        <w:r w:rsidR="008138F3">
          <w:rPr>
            <w:noProof/>
            <w:webHidden/>
          </w:rPr>
          <w:instrText xml:space="preserve"> PAGEREF _Toc354595122 \h </w:instrText>
        </w:r>
        <w:r w:rsidR="008138F3">
          <w:rPr>
            <w:noProof/>
            <w:webHidden/>
          </w:rPr>
        </w:r>
        <w:r w:rsidR="008138F3">
          <w:rPr>
            <w:noProof/>
            <w:webHidden/>
          </w:rPr>
          <w:fldChar w:fldCharType="separate"/>
        </w:r>
        <w:r w:rsidR="00363551">
          <w:rPr>
            <w:noProof/>
            <w:webHidden/>
          </w:rPr>
          <w:t>22</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23" w:history="1">
        <w:r w:rsidR="008138F3" w:rsidRPr="00173F9A">
          <w:rPr>
            <w:rStyle w:val="Lienhypertexte"/>
            <w:noProof/>
          </w:rPr>
          <w:t>L-Systems</w:t>
        </w:r>
        <w:r w:rsidR="008138F3">
          <w:rPr>
            <w:noProof/>
            <w:webHidden/>
          </w:rPr>
          <w:tab/>
        </w:r>
        <w:r w:rsidR="008138F3">
          <w:rPr>
            <w:noProof/>
            <w:webHidden/>
          </w:rPr>
          <w:fldChar w:fldCharType="begin"/>
        </w:r>
        <w:r w:rsidR="008138F3">
          <w:rPr>
            <w:noProof/>
            <w:webHidden/>
          </w:rPr>
          <w:instrText xml:space="preserve"> PAGEREF _Toc354595123 \h </w:instrText>
        </w:r>
        <w:r w:rsidR="008138F3">
          <w:rPr>
            <w:noProof/>
            <w:webHidden/>
          </w:rPr>
        </w:r>
        <w:r w:rsidR="008138F3">
          <w:rPr>
            <w:noProof/>
            <w:webHidden/>
          </w:rPr>
          <w:fldChar w:fldCharType="separate"/>
        </w:r>
        <w:r w:rsidR="00363551">
          <w:rPr>
            <w:noProof/>
            <w:webHidden/>
          </w:rPr>
          <w:t>22</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24" w:history="1">
        <w:r w:rsidR="008138F3" w:rsidRPr="00173F9A">
          <w:rPr>
            <w:rStyle w:val="Lienhypertexte"/>
            <w:noProof/>
          </w:rPr>
          <w:t>I. Introduction</w:t>
        </w:r>
        <w:r w:rsidR="008138F3">
          <w:rPr>
            <w:noProof/>
            <w:webHidden/>
          </w:rPr>
          <w:tab/>
        </w:r>
        <w:r w:rsidR="008138F3">
          <w:rPr>
            <w:noProof/>
            <w:webHidden/>
          </w:rPr>
          <w:fldChar w:fldCharType="begin"/>
        </w:r>
        <w:r w:rsidR="008138F3">
          <w:rPr>
            <w:noProof/>
            <w:webHidden/>
          </w:rPr>
          <w:instrText xml:space="preserve"> PAGEREF _Toc354595124 \h </w:instrText>
        </w:r>
        <w:r w:rsidR="008138F3">
          <w:rPr>
            <w:noProof/>
            <w:webHidden/>
          </w:rPr>
        </w:r>
        <w:r w:rsidR="008138F3">
          <w:rPr>
            <w:noProof/>
            <w:webHidden/>
          </w:rPr>
          <w:fldChar w:fldCharType="separate"/>
        </w:r>
        <w:r w:rsidR="00363551">
          <w:rPr>
            <w:noProof/>
            <w:webHidden/>
          </w:rPr>
          <w:t>22</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25" w:history="1">
        <w:r w:rsidR="008138F3" w:rsidRPr="00173F9A">
          <w:rPr>
            <w:rStyle w:val="Lienhypertexte"/>
            <w:noProof/>
          </w:rPr>
          <w:t>II. Presentation</w:t>
        </w:r>
        <w:r w:rsidR="008138F3">
          <w:rPr>
            <w:noProof/>
            <w:webHidden/>
          </w:rPr>
          <w:tab/>
        </w:r>
        <w:r w:rsidR="008138F3">
          <w:rPr>
            <w:noProof/>
            <w:webHidden/>
          </w:rPr>
          <w:fldChar w:fldCharType="begin"/>
        </w:r>
        <w:r w:rsidR="008138F3">
          <w:rPr>
            <w:noProof/>
            <w:webHidden/>
          </w:rPr>
          <w:instrText xml:space="preserve"> PAGEREF _Toc354595125 \h </w:instrText>
        </w:r>
        <w:r w:rsidR="008138F3">
          <w:rPr>
            <w:noProof/>
            <w:webHidden/>
          </w:rPr>
        </w:r>
        <w:r w:rsidR="008138F3">
          <w:rPr>
            <w:noProof/>
            <w:webHidden/>
          </w:rPr>
          <w:fldChar w:fldCharType="separate"/>
        </w:r>
        <w:r w:rsidR="00363551">
          <w:rPr>
            <w:noProof/>
            <w:webHidden/>
          </w:rPr>
          <w:t>22</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26" w:history="1">
        <w:r w:rsidR="008138F3" w:rsidRPr="00173F9A">
          <w:rPr>
            <w:rStyle w:val="Lienhypertexte"/>
            <w:noProof/>
            <w:lang w:val="en-US"/>
          </w:rPr>
          <w:t>1. L-Systems</w:t>
        </w:r>
        <w:r w:rsidR="008138F3">
          <w:rPr>
            <w:noProof/>
            <w:webHidden/>
          </w:rPr>
          <w:tab/>
        </w:r>
        <w:r w:rsidR="008138F3">
          <w:rPr>
            <w:noProof/>
            <w:webHidden/>
          </w:rPr>
          <w:fldChar w:fldCharType="begin"/>
        </w:r>
        <w:r w:rsidR="008138F3">
          <w:rPr>
            <w:noProof/>
            <w:webHidden/>
          </w:rPr>
          <w:instrText xml:space="preserve"> PAGEREF _Toc354595126 \h </w:instrText>
        </w:r>
        <w:r w:rsidR="008138F3">
          <w:rPr>
            <w:noProof/>
            <w:webHidden/>
          </w:rPr>
        </w:r>
        <w:r w:rsidR="008138F3">
          <w:rPr>
            <w:noProof/>
            <w:webHidden/>
          </w:rPr>
          <w:fldChar w:fldCharType="separate"/>
        </w:r>
        <w:r w:rsidR="00363551">
          <w:rPr>
            <w:noProof/>
            <w:webHidden/>
          </w:rPr>
          <w:t>22</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27" w:history="1">
        <w:r w:rsidR="008138F3" w:rsidRPr="00173F9A">
          <w:rPr>
            <w:rStyle w:val="Lienhypertexte"/>
            <w:noProof/>
            <w:lang w:val="en-US"/>
          </w:rPr>
          <w:t>2. Interpretations</w:t>
        </w:r>
        <w:r w:rsidR="008138F3">
          <w:rPr>
            <w:noProof/>
            <w:webHidden/>
          </w:rPr>
          <w:tab/>
        </w:r>
        <w:r w:rsidR="008138F3">
          <w:rPr>
            <w:noProof/>
            <w:webHidden/>
          </w:rPr>
          <w:fldChar w:fldCharType="begin"/>
        </w:r>
        <w:r w:rsidR="008138F3">
          <w:rPr>
            <w:noProof/>
            <w:webHidden/>
          </w:rPr>
          <w:instrText xml:space="preserve"> PAGEREF _Toc354595127 \h </w:instrText>
        </w:r>
        <w:r w:rsidR="008138F3">
          <w:rPr>
            <w:noProof/>
            <w:webHidden/>
          </w:rPr>
        </w:r>
        <w:r w:rsidR="008138F3">
          <w:rPr>
            <w:noProof/>
            <w:webHidden/>
          </w:rPr>
          <w:fldChar w:fldCharType="separate"/>
        </w:r>
        <w:r w:rsidR="00363551">
          <w:rPr>
            <w:noProof/>
            <w:webHidden/>
          </w:rPr>
          <w:t>24</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28" w:history="1">
        <w:r w:rsidR="008138F3" w:rsidRPr="00173F9A">
          <w:rPr>
            <w:rStyle w:val="Lienhypertexte"/>
            <w:noProof/>
            <w:lang w:val="en-US"/>
          </w:rPr>
          <w:t>III. HOWTO (how to make the program work???)</w:t>
        </w:r>
        <w:r w:rsidR="008138F3">
          <w:rPr>
            <w:noProof/>
            <w:webHidden/>
          </w:rPr>
          <w:tab/>
        </w:r>
        <w:r w:rsidR="008138F3">
          <w:rPr>
            <w:noProof/>
            <w:webHidden/>
          </w:rPr>
          <w:fldChar w:fldCharType="begin"/>
        </w:r>
        <w:r w:rsidR="008138F3">
          <w:rPr>
            <w:noProof/>
            <w:webHidden/>
          </w:rPr>
          <w:instrText xml:space="preserve"> PAGEREF _Toc354595128 \h </w:instrText>
        </w:r>
        <w:r w:rsidR="008138F3">
          <w:rPr>
            <w:noProof/>
            <w:webHidden/>
          </w:rPr>
        </w:r>
        <w:r w:rsidR="008138F3">
          <w:rPr>
            <w:noProof/>
            <w:webHidden/>
          </w:rPr>
          <w:fldChar w:fldCharType="separate"/>
        </w:r>
        <w:r w:rsidR="00363551">
          <w:rPr>
            <w:noProof/>
            <w:webHidden/>
          </w:rPr>
          <w:t>24</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29" w:history="1">
        <w:r w:rsidR="008138F3" w:rsidRPr="00173F9A">
          <w:rPr>
            <w:rStyle w:val="Lienhypertexte"/>
            <w:noProof/>
            <w:lang w:val="en-US"/>
          </w:rPr>
          <w:t>1. Load a L-System in the program</w:t>
        </w:r>
        <w:r w:rsidR="008138F3">
          <w:rPr>
            <w:noProof/>
            <w:webHidden/>
          </w:rPr>
          <w:tab/>
        </w:r>
        <w:r w:rsidR="008138F3">
          <w:rPr>
            <w:noProof/>
            <w:webHidden/>
          </w:rPr>
          <w:fldChar w:fldCharType="begin"/>
        </w:r>
        <w:r w:rsidR="008138F3">
          <w:rPr>
            <w:noProof/>
            <w:webHidden/>
          </w:rPr>
          <w:instrText xml:space="preserve"> PAGEREF _Toc354595129 \h </w:instrText>
        </w:r>
        <w:r w:rsidR="008138F3">
          <w:rPr>
            <w:noProof/>
            <w:webHidden/>
          </w:rPr>
        </w:r>
        <w:r w:rsidR="008138F3">
          <w:rPr>
            <w:noProof/>
            <w:webHidden/>
          </w:rPr>
          <w:fldChar w:fldCharType="separate"/>
        </w:r>
        <w:r w:rsidR="00363551">
          <w:rPr>
            <w:noProof/>
            <w:webHidden/>
          </w:rPr>
          <w:t>24</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30" w:history="1">
        <w:r w:rsidR="008138F3" w:rsidRPr="00173F9A">
          <w:rPr>
            <w:rStyle w:val="Lienhypertexte"/>
            <w:noProof/>
            <w:lang w:val="en-US"/>
          </w:rPr>
          <w:t>2. Choose an interpretation</w:t>
        </w:r>
        <w:r w:rsidR="008138F3">
          <w:rPr>
            <w:noProof/>
            <w:webHidden/>
          </w:rPr>
          <w:tab/>
        </w:r>
        <w:r w:rsidR="008138F3">
          <w:rPr>
            <w:noProof/>
            <w:webHidden/>
          </w:rPr>
          <w:fldChar w:fldCharType="begin"/>
        </w:r>
        <w:r w:rsidR="008138F3">
          <w:rPr>
            <w:noProof/>
            <w:webHidden/>
          </w:rPr>
          <w:instrText xml:space="preserve"> PAGEREF _Toc354595130 \h </w:instrText>
        </w:r>
        <w:r w:rsidR="008138F3">
          <w:rPr>
            <w:noProof/>
            <w:webHidden/>
          </w:rPr>
        </w:r>
        <w:r w:rsidR="008138F3">
          <w:rPr>
            <w:noProof/>
            <w:webHidden/>
          </w:rPr>
          <w:fldChar w:fldCharType="separate"/>
        </w:r>
        <w:r w:rsidR="00363551">
          <w:rPr>
            <w:noProof/>
            <w:webHidden/>
          </w:rPr>
          <w:t>28</w:t>
        </w:r>
        <w:r w:rsidR="008138F3">
          <w:rPr>
            <w:noProof/>
            <w:webHidden/>
          </w:rPr>
          <w:fldChar w:fldCharType="end"/>
        </w:r>
      </w:hyperlink>
    </w:p>
    <w:p w:rsidR="008138F3" w:rsidRDefault="00FD50E3">
      <w:pPr>
        <w:pStyle w:val="TM3"/>
        <w:tabs>
          <w:tab w:val="right" w:leader="dot" w:pos="9062"/>
        </w:tabs>
        <w:rPr>
          <w:rFonts w:asciiTheme="minorHAnsi" w:eastAsiaTheme="minorEastAsia" w:hAnsiTheme="minorHAnsi" w:cstheme="minorBidi"/>
          <w:noProof/>
          <w:color w:val="auto"/>
          <w:sz w:val="22"/>
          <w:szCs w:val="22"/>
        </w:rPr>
      </w:pPr>
      <w:hyperlink w:anchor="_Toc354595131" w:history="1">
        <w:r w:rsidR="008138F3" w:rsidRPr="00173F9A">
          <w:rPr>
            <w:rStyle w:val="Lienhypertexte"/>
            <w:noProof/>
            <w:lang w:val="en-US"/>
          </w:rPr>
          <w:t>3. Launch a grammar</w:t>
        </w:r>
        <w:r w:rsidR="008138F3">
          <w:rPr>
            <w:noProof/>
            <w:webHidden/>
          </w:rPr>
          <w:tab/>
        </w:r>
        <w:r w:rsidR="008138F3">
          <w:rPr>
            <w:noProof/>
            <w:webHidden/>
          </w:rPr>
          <w:fldChar w:fldCharType="begin"/>
        </w:r>
        <w:r w:rsidR="008138F3">
          <w:rPr>
            <w:noProof/>
            <w:webHidden/>
          </w:rPr>
          <w:instrText xml:space="preserve"> PAGEREF _Toc354595131 \h </w:instrText>
        </w:r>
        <w:r w:rsidR="008138F3">
          <w:rPr>
            <w:noProof/>
            <w:webHidden/>
          </w:rPr>
        </w:r>
        <w:r w:rsidR="008138F3">
          <w:rPr>
            <w:noProof/>
            <w:webHidden/>
          </w:rPr>
          <w:fldChar w:fldCharType="separate"/>
        </w:r>
        <w:r w:rsidR="00363551">
          <w:rPr>
            <w:noProof/>
            <w:webHidden/>
          </w:rPr>
          <w:t>28</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32" w:history="1">
        <w:r w:rsidR="008138F3" w:rsidRPr="00173F9A">
          <w:rPr>
            <w:rStyle w:val="Lienhypertexte"/>
            <w:noProof/>
          </w:rPr>
          <w:t>IV. About turtles</w:t>
        </w:r>
        <w:r w:rsidR="008138F3">
          <w:rPr>
            <w:noProof/>
            <w:webHidden/>
          </w:rPr>
          <w:tab/>
        </w:r>
        <w:r w:rsidR="008138F3">
          <w:rPr>
            <w:noProof/>
            <w:webHidden/>
          </w:rPr>
          <w:fldChar w:fldCharType="begin"/>
        </w:r>
        <w:r w:rsidR="008138F3">
          <w:rPr>
            <w:noProof/>
            <w:webHidden/>
          </w:rPr>
          <w:instrText xml:space="preserve"> PAGEREF _Toc354595132 \h </w:instrText>
        </w:r>
        <w:r w:rsidR="008138F3">
          <w:rPr>
            <w:noProof/>
            <w:webHidden/>
          </w:rPr>
        </w:r>
        <w:r w:rsidR="008138F3">
          <w:rPr>
            <w:noProof/>
            <w:webHidden/>
          </w:rPr>
          <w:fldChar w:fldCharType="separate"/>
        </w:r>
        <w:r w:rsidR="00363551">
          <w:rPr>
            <w:noProof/>
            <w:webHidden/>
          </w:rPr>
          <w:t>29</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33" w:history="1">
        <w:r w:rsidR="008138F3" w:rsidRPr="00173F9A">
          <w:rPr>
            <w:rStyle w:val="Lienhypertexte"/>
            <w:noProof/>
          </w:rPr>
          <w:t>V. License</w:t>
        </w:r>
        <w:r w:rsidR="008138F3">
          <w:rPr>
            <w:noProof/>
            <w:webHidden/>
          </w:rPr>
          <w:tab/>
        </w:r>
        <w:r w:rsidR="008138F3">
          <w:rPr>
            <w:noProof/>
            <w:webHidden/>
          </w:rPr>
          <w:fldChar w:fldCharType="begin"/>
        </w:r>
        <w:r w:rsidR="008138F3">
          <w:rPr>
            <w:noProof/>
            <w:webHidden/>
          </w:rPr>
          <w:instrText xml:space="preserve"> PAGEREF _Toc354595133 \h </w:instrText>
        </w:r>
        <w:r w:rsidR="008138F3">
          <w:rPr>
            <w:noProof/>
            <w:webHidden/>
          </w:rPr>
        </w:r>
        <w:r w:rsidR="008138F3">
          <w:rPr>
            <w:noProof/>
            <w:webHidden/>
          </w:rPr>
          <w:fldChar w:fldCharType="separate"/>
        </w:r>
        <w:r w:rsidR="00363551">
          <w:rPr>
            <w:noProof/>
            <w:webHidden/>
          </w:rPr>
          <w:t>29</w:t>
        </w:r>
        <w:r w:rsidR="008138F3">
          <w:rPr>
            <w:noProof/>
            <w:webHidden/>
          </w:rPr>
          <w:fldChar w:fldCharType="end"/>
        </w:r>
      </w:hyperlink>
    </w:p>
    <w:p w:rsidR="008138F3" w:rsidRDefault="00FD50E3">
      <w:pPr>
        <w:pStyle w:val="TM1"/>
        <w:tabs>
          <w:tab w:val="left" w:pos="400"/>
          <w:tab w:val="right" w:leader="dot" w:pos="9062"/>
        </w:tabs>
        <w:rPr>
          <w:rFonts w:asciiTheme="minorHAnsi" w:eastAsiaTheme="minorEastAsia" w:hAnsiTheme="minorHAnsi" w:cstheme="minorBidi"/>
          <w:noProof/>
          <w:color w:val="auto"/>
          <w:sz w:val="22"/>
          <w:szCs w:val="22"/>
        </w:rPr>
      </w:pPr>
      <w:hyperlink w:anchor="_Toc354595134" w:history="1">
        <w:r w:rsidR="008138F3" w:rsidRPr="00173F9A">
          <w:rPr>
            <w:rStyle w:val="Lienhypertexte"/>
            <w:noProof/>
          </w:rPr>
          <w:t>B.</w:t>
        </w:r>
        <w:r w:rsidR="008138F3">
          <w:rPr>
            <w:rFonts w:asciiTheme="minorHAnsi" w:eastAsiaTheme="minorEastAsia" w:hAnsiTheme="minorHAnsi" w:cstheme="minorBidi"/>
            <w:noProof/>
            <w:color w:val="auto"/>
            <w:sz w:val="22"/>
            <w:szCs w:val="22"/>
          </w:rPr>
          <w:tab/>
        </w:r>
        <w:r w:rsidR="008138F3" w:rsidRPr="00173F9A">
          <w:rPr>
            <w:rStyle w:val="Lienhypertexte"/>
            <w:noProof/>
          </w:rPr>
          <w:t>Fichier d'exemple : simple-grammars-example</w:t>
        </w:r>
        <w:r w:rsidR="008138F3">
          <w:rPr>
            <w:noProof/>
            <w:webHidden/>
          </w:rPr>
          <w:tab/>
        </w:r>
        <w:r w:rsidR="008138F3">
          <w:rPr>
            <w:noProof/>
            <w:webHidden/>
          </w:rPr>
          <w:fldChar w:fldCharType="begin"/>
        </w:r>
        <w:r w:rsidR="008138F3">
          <w:rPr>
            <w:noProof/>
            <w:webHidden/>
          </w:rPr>
          <w:instrText xml:space="preserve"> PAGEREF _Toc354595134 \h </w:instrText>
        </w:r>
        <w:r w:rsidR="008138F3">
          <w:rPr>
            <w:noProof/>
            <w:webHidden/>
          </w:rPr>
        </w:r>
        <w:r w:rsidR="008138F3">
          <w:rPr>
            <w:noProof/>
            <w:webHidden/>
          </w:rPr>
          <w:fldChar w:fldCharType="separate"/>
        </w:r>
        <w:r w:rsidR="00363551">
          <w:rPr>
            <w:noProof/>
            <w:webHidden/>
          </w:rPr>
          <w:t>29</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35" w:history="1">
        <w:r w:rsidR="008138F3" w:rsidRPr="00173F9A">
          <w:rPr>
            <w:rStyle w:val="Lienhypertexte"/>
            <w:noProof/>
          </w:rPr>
          <w:t>FIRST_EXAMPLE</w:t>
        </w:r>
        <w:r w:rsidR="008138F3">
          <w:rPr>
            <w:noProof/>
            <w:webHidden/>
          </w:rPr>
          <w:tab/>
        </w:r>
        <w:r w:rsidR="008138F3">
          <w:rPr>
            <w:noProof/>
            <w:webHidden/>
          </w:rPr>
          <w:fldChar w:fldCharType="begin"/>
        </w:r>
        <w:r w:rsidR="008138F3">
          <w:rPr>
            <w:noProof/>
            <w:webHidden/>
          </w:rPr>
          <w:instrText xml:space="preserve"> PAGEREF _Toc354595135 \h </w:instrText>
        </w:r>
        <w:r w:rsidR="008138F3">
          <w:rPr>
            <w:noProof/>
            <w:webHidden/>
          </w:rPr>
        </w:r>
        <w:r w:rsidR="008138F3">
          <w:rPr>
            <w:noProof/>
            <w:webHidden/>
          </w:rPr>
          <w:fldChar w:fldCharType="separate"/>
        </w:r>
        <w:r w:rsidR="00363551">
          <w:rPr>
            <w:noProof/>
            <w:webHidden/>
          </w:rPr>
          <w:t>29</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36" w:history="1">
        <w:r w:rsidR="008138F3" w:rsidRPr="00173F9A">
          <w:rPr>
            <w:rStyle w:val="Lienhypertexte"/>
            <w:noProof/>
            <w:lang w:val="en-US"/>
          </w:rPr>
          <w:t>SECOND_EXAMPLE</w:t>
        </w:r>
        <w:r w:rsidR="008138F3">
          <w:rPr>
            <w:noProof/>
            <w:webHidden/>
          </w:rPr>
          <w:tab/>
        </w:r>
        <w:r w:rsidR="008138F3">
          <w:rPr>
            <w:noProof/>
            <w:webHidden/>
          </w:rPr>
          <w:fldChar w:fldCharType="begin"/>
        </w:r>
        <w:r w:rsidR="008138F3">
          <w:rPr>
            <w:noProof/>
            <w:webHidden/>
          </w:rPr>
          <w:instrText xml:space="preserve"> PAGEREF _Toc354595136 \h </w:instrText>
        </w:r>
        <w:r w:rsidR="008138F3">
          <w:rPr>
            <w:noProof/>
            <w:webHidden/>
          </w:rPr>
        </w:r>
        <w:r w:rsidR="008138F3">
          <w:rPr>
            <w:noProof/>
            <w:webHidden/>
          </w:rPr>
          <w:fldChar w:fldCharType="separate"/>
        </w:r>
        <w:r w:rsidR="00363551">
          <w:rPr>
            <w:noProof/>
            <w:webHidden/>
          </w:rPr>
          <w:t>30</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37" w:history="1">
        <w:r w:rsidR="008138F3" w:rsidRPr="00173F9A">
          <w:rPr>
            <w:rStyle w:val="Lienhypertexte"/>
            <w:noProof/>
            <w:lang w:val="en-US"/>
          </w:rPr>
          <w:t>SECOND_EXAMPLE_2</w:t>
        </w:r>
        <w:r w:rsidR="008138F3">
          <w:rPr>
            <w:noProof/>
            <w:webHidden/>
          </w:rPr>
          <w:tab/>
        </w:r>
        <w:r w:rsidR="008138F3">
          <w:rPr>
            <w:noProof/>
            <w:webHidden/>
          </w:rPr>
          <w:fldChar w:fldCharType="begin"/>
        </w:r>
        <w:r w:rsidR="008138F3">
          <w:rPr>
            <w:noProof/>
            <w:webHidden/>
          </w:rPr>
          <w:instrText xml:space="preserve"> PAGEREF _Toc354595137 \h </w:instrText>
        </w:r>
        <w:r w:rsidR="008138F3">
          <w:rPr>
            <w:noProof/>
            <w:webHidden/>
          </w:rPr>
        </w:r>
        <w:r w:rsidR="008138F3">
          <w:rPr>
            <w:noProof/>
            <w:webHidden/>
          </w:rPr>
          <w:fldChar w:fldCharType="separate"/>
        </w:r>
        <w:r w:rsidR="00363551">
          <w:rPr>
            <w:noProof/>
            <w:webHidden/>
          </w:rPr>
          <w:t>30</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38" w:history="1">
        <w:r w:rsidR="008138F3" w:rsidRPr="00173F9A">
          <w:rPr>
            <w:rStyle w:val="Lienhypertexte"/>
            <w:noProof/>
          </w:rPr>
          <w:t>SOL_Example</w:t>
        </w:r>
        <w:r w:rsidR="008138F3">
          <w:rPr>
            <w:noProof/>
            <w:webHidden/>
          </w:rPr>
          <w:tab/>
        </w:r>
        <w:r w:rsidR="008138F3">
          <w:rPr>
            <w:noProof/>
            <w:webHidden/>
          </w:rPr>
          <w:fldChar w:fldCharType="begin"/>
        </w:r>
        <w:r w:rsidR="008138F3">
          <w:rPr>
            <w:noProof/>
            <w:webHidden/>
          </w:rPr>
          <w:instrText xml:space="preserve"> PAGEREF _Toc354595138 \h </w:instrText>
        </w:r>
        <w:r w:rsidR="008138F3">
          <w:rPr>
            <w:noProof/>
            <w:webHidden/>
          </w:rPr>
        </w:r>
        <w:r w:rsidR="008138F3">
          <w:rPr>
            <w:noProof/>
            <w:webHidden/>
          </w:rPr>
          <w:fldChar w:fldCharType="separate"/>
        </w:r>
        <w:r w:rsidR="00363551">
          <w:rPr>
            <w:noProof/>
            <w:webHidden/>
          </w:rPr>
          <w:t>31</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39" w:history="1">
        <w:r w:rsidR="008138F3" w:rsidRPr="00173F9A">
          <w:rPr>
            <w:rStyle w:val="Lienhypertexte"/>
            <w:noProof/>
            <w:lang w:val="en-US"/>
          </w:rPr>
          <w:t>DIL_Example</w:t>
        </w:r>
        <w:r w:rsidR="008138F3">
          <w:rPr>
            <w:noProof/>
            <w:webHidden/>
          </w:rPr>
          <w:tab/>
        </w:r>
        <w:r w:rsidR="008138F3">
          <w:rPr>
            <w:noProof/>
            <w:webHidden/>
          </w:rPr>
          <w:fldChar w:fldCharType="begin"/>
        </w:r>
        <w:r w:rsidR="008138F3">
          <w:rPr>
            <w:noProof/>
            <w:webHidden/>
          </w:rPr>
          <w:instrText xml:space="preserve"> PAGEREF _Toc354595139 \h </w:instrText>
        </w:r>
        <w:r w:rsidR="008138F3">
          <w:rPr>
            <w:noProof/>
            <w:webHidden/>
          </w:rPr>
        </w:r>
        <w:r w:rsidR="008138F3">
          <w:rPr>
            <w:noProof/>
            <w:webHidden/>
          </w:rPr>
          <w:fldChar w:fldCharType="separate"/>
        </w:r>
        <w:r w:rsidR="00363551">
          <w:rPr>
            <w:noProof/>
            <w:webHidden/>
          </w:rPr>
          <w:t>31</w:t>
        </w:r>
        <w:r w:rsidR="008138F3">
          <w:rPr>
            <w:noProof/>
            <w:webHidden/>
          </w:rPr>
          <w:fldChar w:fldCharType="end"/>
        </w:r>
      </w:hyperlink>
    </w:p>
    <w:p w:rsidR="008138F3" w:rsidRDefault="00FD50E3">
      <w:pPr>
        <w:pStyle w:val="TM2"/>
        <w:tabs>
          <w:tab w:val="right" w:leader="dot" w:pos="9062"/>
        </w:tabs>
        <w:rPr>
          <w:rFonts w:asciiTheme="minorHAnsi" w:eastAsiaTheme="minorEastAsia" w:hAnsiTheme="minorHAnsi" w:cstheme="minorBidi"/>
          <w:noProof/>
          <w:color w:val="auto"/>
          <w:sz w:val="22"/>
          <w:szCs w:val="22"/>
        </w:rPr>
      </w:pPr>
      <w:hyperlink w:anchor="_Toc354595140" w:history="1">
        <w:r w:rsidR="008138F3" w:rsidRPr="00173F9A">
          <w:rPr>
            <w:rStyle w:val="Lienhypertexte"/>
            <w:noProof/>
            <w:lang w:val="en-US"/>
          </w:rPr>
          <w:t>SIL_Example</w:t>
        </w:r>
        <w:r w:rsidR="008138F3">
          <w:rPr>
            <w:noProof/>
            <w:webHidden/>
          </w:rPr>
          <w:tab/>
        </w:r>
        <w:r w:rsidR="008138F3">
          <w:rPr>
            <w:noProof/>
            <w:webHidden/>
          </w:rPr>
          <w:fldChar w:fldCharType="begin"/>
        </w:r>
        <w:r w:rsidR="008138F3">
          <w:rPr>
            <w:noProof/>
            <w:webHidden/>
          </w:rPr>
          <w:instrText xml:space="preserve"> PAGEREF _Toc354595140 \h </w:instrText>
        </w:r>
        <w:r w:rsidR="008138F3">
          <w:rPr>
            <w:noProof/>
            <w:webHidden/>
          </w:rPr>
        </w:r>
        <w:r w:rsidR="008138F3">
          <w:rPr>
            <w:noProof/>
            <w:webHidden/>
          </w:rPr>
          <w:fldChar w:fldCharType="separate"/>
        </w:r>
        <w:r w:rsidR="00363551">
          <w:rPr>
            <w:noProof/>
            <w:webHidden/>
          </w:rPr>
          <w:t>32</w:t>
        </w:r>
        <w:r w:rsidR="008138F3">
          <w:rPr>
            <w:noProof/>
            <w:webHidden/>
          </w:rPr>
          <w:fldChar w:fldCharType="end"/>
        </w:r>
      </w:hyperlink>
    </w:p>
    <w:p w:rsidR="00411F2F" w:rsidRPr="00136080" w:rsidRDefault="00411F2F">
      <w:r w:rsidRPr="00136080">
        <w:rPr>
          <w:b/>
          <w:bCs/>
        </w:rPr>
        <w:fldChar w:fldCharType="end"/>
      </w:r>
    </w:p>
    <w:p w:rsidR="001962AD" w:rsidRPr="00136080" w:rsidRDefault="00411F2F" w:rsidP="00733ED9">
      <w:pPr>
        <w:pStyle w:val="Titre1"/>
        <w:ind w:left="0"/>
      </w:pPr>
      <w:r w:rsidRPr="00136080">
        <w:br w:type="page"/>
      </w:r>
      <w:bookmarkStart w:id="0" w:name="_Toc354595095"/>
      <w:r w:rsidRPr="00136080">
        <w:lastRenderedPageBreak/>
        <w:t>Description L-</w:t>
      </w:r>
      <w:r w:rsidR="00CB628F" w:rsidRPr="00136080">
        <w:t>Syst</w:t>
      </w:r>
      <w:r w:rsidR="00045D73" w:rsidRPr="00136080">
        <w:t>è</w:t>
      </w:r>
      <w:r w:rsidR="00CB628F" w:rsidRPr="00136080">
        <w:t>me</w:t>
      </w:r>
      <w:bookmarkEnd w:id="0"/>
    </w:p>
    <w:p w:rsidR="00CB628F" w:rsidRPr="00136080" w:rsidRDefault="00CB628F" w:rsidP="00CB628F">
      <w:pPr>
        <w:ind w:left="0"/>
      </w:pPr>
      <w:r w:rsidRPr="00136080">
        <w:tab/>
      </w:r>
      <w:r w:rsidR="00045D73" w:rsidRPr="00136080">
        <w:t>Notre projet repose sur la visualisation d’interprétations de L-Systèmes. Dans cette partie, nous allons décrire ce qu’est une grammaire L-Système.</w:t>
      </w:r>
    </w:p>
    <w:p w:rsidR="00045D73" w:rsidRPr="00136080" w:rsidRDefault="00045D73" w:rsidP="00CB628F">
      <w:pPr>
        <w:ind w:left="0"/>
      </w:pPr>
    </w:p>
    <w:p w:rsidR="00411F2F" w:rsidRPr="00136080" w:rsidRDefault="00411F2F" w:rsidP="00C0437A">
      <w:pPr>
        <w:pStyle w:val="Titre2"/>
      </w:pPr>
      <w:bookmarkStart w:id="1" w:name="_Toc354595096"/>
      <w:r w:rsidRPr="00136080">
        <w:t>Description générale</w:t>
      </w:r>
      <w:bookmarkEnd w:id="1"/>
    </w:p>
    <w:p w:rsidR="003C408A" w:rsidRPr="00136080" w:rsidRDefault="00045D73" w:rsidP="005B0CD9">
      <w:pPr>
        <w:ind w:left="0"/>
      </w:pPr>
      <w:r w:rsidRPr="00136080">
        <w:tab/>
        <w:t xml:space="preserve">Les grammaires L-Systèmes sont des spécialisations des grammaires formelles. Elles ont été inventées par le biologiste hongrois </w:t>
      </w:r>
      <w:proofErr w:type="spellStart"/>
      <w:r w:rsidRPr="00136080">
        <w:t>Aristid</w:t>
      </w:r>
      <w:proofErr w:type="spellEnd"/>
      <w:r w:rsidRPr="00136080">
        <w:t xml:space="preserve"> </w:t>
      </w:r>
      <w:proofErr w:type="spellStart"/>
      <w:r w:rsidRPr="00136080">
        <w:t>Lindenmayer</w:t>
      </w:r>
      <w:proofErr w:type="spellEnd"/>
      <w:r w:rsidRPr="00136080">
        <w:t xml:space="preserve"> (et sont parfois appelées </w:t>
      </w:r>
      <w:proofErr w:type="spellStart"/>
      <w:r w:rsidRPr="00136080">
        <w:t>Lindenmayer</w:t>
      </w:r>
      <w:proofErr w:type="spellEnd"/>
      <w:r w:rsidRPr="00136080">
        <w:t xml:space="preserve"> systèmes). Ces grammaires ont la particularité d’utiliser un développement parallèle lors de l’application de règles sur un mot : lors de l’utilisation en production, on utilise à chaque étape l’ensemble des règles applicables sur le mot</w:t>
      </w:r>
      <w:r w:rsidR="003C408A" w:rsidRPr="00136080">
        <w:t xml:space="preserve"> alors que dans les grammaires de Chomsky, on n’applique qu’une règle par étape. Cela permet de simuler des comportements complexes que l’on peut retrouver dans la nature, comme la division cellulaire (voir ci-dessous) ou la pousse d’arbres. </w:t>
      </w:r>
    </w:p>
    <w:p w:rsidR="003C408A" w:rsidRPr="00136080" w:rsidRDefault="003C408A" w:rsidP="005B0CD9">
      <w:pPr>
        <w:ind w:left="0"/>
      </w:pPr>
      <w:r w:rsidRPr="00136080">
        <w:tab/>
        <w:t>Si l’on veut simuler la division cellulaire à l’aide d’une telle grammaire, on pourrait partir d’un axiome "O"</w:t>
      </w:r>
      <w:r w:rsidR="00D947FD" w:rsidRPr="00136080">
        <w:t xml:space="preserve"> (qui représente une cellule) et utiliser une règle qui change tous les "O" en "OO" (modélisant ainsi la division d'une cellule). On obtiendrait alors :</w:t>
      </w:r>
    </w:p>
    <w:p w:rsidR="00D947FD" w:rsidRPr="00136080" w:rsidRDefault="00964C63" w:rsidP="00D947FD">
      <w:pPr>
        <w:pStyle w:val="Paragraphedeliste"/>
        <w:numPr>
          <w:ilvl w:val="0"/>
          <w:numId w:val="6"/>
        </w:numPr>
      </w:pPr>
      <w:r w:rsidRPr="00136080">
        <w:t>Étape</w:t>
      </w:r>
      <w:r w:rsidR="00D947FD" w:rsidRPr="00136080">
        <w:t xml:space="preserve"> 1 : </w:t>
      </w:r>
      <w:r w:rsidRPr="00136080">
        <w:t>O</w:t>
      </w:r>
    </w:p>
    <w:p w:rsidR="00964C63" w:rsidRPr="00136080" w:rsidRDefault="00964C63" w:rsidP="00D947FD">
      <w:pPr>
        <w:pStyle w:val="Paragraphedeliste"/>
        <w:numPr>
          <w:ilvl w:val="0"/>
          <w:numId w:val="6"/>
        </w:numPr>
      </w:pPr>
      <w:r w:rsidRPr="00136080">
        <w:t>Étape 2 : OO</w:t>
      </w:r>
    </w:p>
    <w:p w:rsidR="00964C63" w:rsidRPr="00136080" w:rsidRDefault="00964C63" w:rsidP="00D947FD">
      <w:pPr>
        <w:pStyle w:val="Paragraphedeliste"/>
        <w:numPr>
          <w:ilvl w:val="0"/>
          <w:numId w:val="6"/>
        </w:numPr>
      </w:pPr>
      <w:r w:rsidRPr="00136080">
        <w:t>Étape 3 : OOOO</w:t>
      </w:r>
    </w:p>
    <w:p w:rsidR="00964C63" w:rsidRPr="00136080" w:rsidRDefault="00964C63" w:rsidP="00D947FD">
      <w:pPr>
        <w:pStyle w:val="Paragraphedeliste"/>
        <w:numPr>
          <w:ilvl w:val="0"/>
          <w:numId w:val="6"/>
        </w:numPr>
      </w:pPr>
      <w:r w:rsidRPr="00136080">
        <w:t>Étape 4 : OOOOOOOO</w:t>
      </w:r>
    </w:p>
    <w:p w:rsidR="00964C63" w:rsidRPr="00136080" w:rsidRDefault="00964C63" w:rsidP="00D947FD">
      <w:pPr>
        <w:pStyle w:val="Paragraphedeliste"/>
        <w:numPr>
          <w:ilvl w:val="0"/>
          <w:numId w:val="6"/>
        </w:numPr>
      </w:pPr>
      <w:r w:rsidRPr="00136080">
        <w:t>…</w:t>
      </w:r>
    </w:p>
    <w:p w:rsidR="00964C63" w:rsidRPr="00136080" w:rsidRDefault="005F3715" w:rsidP="005F3715">
      <w:pPr>
        <w:ind w:left="0" w:firstLine="720"/>
      </w:pPr>
      <w:r w:rsidRPr="00136080">
        <w:t>Cette modélisation se comprend facilement juste en lisant la production de la grammaire. Cela n'est pas le cas de la simulation de pousse d'arbre qui nécessite une interprétation spécifique de la grammaire (appelée interprétation de la tortue) qui permet de représenter les symboles produits dans une visualisation compréhensible par l'homme. C'est le but de notre projet.</w:t>
      </w:r>
    </w:p>
    <w:p w:rsidR="005F3715" w:rsidRPr="00136080" w:rsidRDefault="005F3715" w:rsidP="00964C63">
      <w:pPr>
        <w:ind w:left="0"/>
      </w:pPr>
    </w:p>
    <w:p w:rsidR="005F3715" w:rsidRPr="00136080" w:rsidRDefault="005F3715" w:rsidP="005F3715">
      <w:pPr>
        <w:ind w:left="0" w:firstLine="720"/>
      </w:pPr>
      <w:r w:rsidRPr="00136080">
        <w:t>De par leurs spécificités, les grammaires L-Systèmes sont généralement utilisées en production, à l'inverse des grammaires de Chomsky qui sont plutôt utilisées en vérification.</w:t>
      </w:r>
      <w:r w:rsidR="001A3736" w:rsidRPr="00136080">
        <w:t xml:space="preserve"> L'application des L-Systèmes dans la réalité virtuelle permet de générer des environnements réalistes et détaillés en insérant des arbres générés à l'aide d'une grammaire. L'intérêt étant ici de disposer d'une grande quantité d'arbres</w:t>
      </w:r>
      <w:r w:rsidR="001B1EDA" w:rsidRPr="00136080">
        <w:t xml:space="preserve"> différents sans pour autant avoir à modéliser tous les arbres directement. Ceux-ci seront automatiquement générés.</w:t>
      </w:r>
    </w:p>
    <w:p w:rsidR="005F3715" w:rsidRPr="00136080" w:rsidRDefault="008F121C" w:rsidP="005F3715">
      <w:pPr>
        <w:ind w:left="0" w:firstLine="720"/>
      </w:pPr>
      <w:r w:rsidRPr="00136080">
        <w:t>Afin de pouvoir utiliser pleinement une grammaire L-Système, il faut pouvoir la définir. Une telle grammaire est composée de :</w:t>
      </w:r>
    </w:p>
    <w:p w:rsidR="008F121C" w:rsidRPr="00136080" w:rsidRDefault="008F121C" w:rsidP="008F121C">
      <w:pPr>
        <w:pStyle w:val="Paragraphedeliste"/>
        <w:numPr>
          <w:ilvl w:val="0"/>
          <w:numId w:val="6"/>
        </w:numPr>
      </w:pPr>
      <w:r w:rsidRPr="00136080">
        <w:t>Un ensemble de symboles utilisables (appelé "V") qui seront tous les symboles pouvant apparaître dans les mots produits par la grammaire. Cet ensemble est généralement coupé en deux sous-parties :</w:t>
      </w:r>
    </w:p>
    <w:p w:rsidR="008F121C" w:rsidRPr="00136080" w:rsidRDefault="008F121C" w:rsidP="008F121C">
      <w:pPr>
        <w:pStyle w:val="Paragraphedeliste"/>
        <w:numPr>
          <w:ilvl w:val="1"/>
          <w:numId w:val="6"/>
        </w:numPr>
      </w:pPr>
      <w:r w:rsidRPr="00136080">
        <w:t>L'ensemble des symboles constants qui ne peuvent pas être modifiés par une règle de réécriture</w:t>
      </w:r>
    </w:p>
    <w:p w:rsidR="008F121C" w:rsidRPr="00136080" w:rsidRDefault="008F121C" w:rsidP="008F121C">
      <w:pPr>
        <w:pStyle w:val="Paragraphedeliste"/>
        <w:numPr>
          <w:ilvl w:val="1"/>
          <w:numId w:val="6"/>
        </w:numPr>
      </w:pPr>
      <w:r w:rsidRPr="00136080">
        <w:t xml:space="preserve">L'ensemble des symboles modifiables qui ont au moins une règle de réécriture qui leur </w:t>
      </w:r>
      <w:r w:rsidR="00B54BA2">
        <w:t>est</w:t>
      </w:r>
      <w:r w:rsidRPr="00136080">
        <w:t xml:space="preserve"> associée. </w:t>
      </w:r>
    </w:p>
    <w:p w:rsidR="008F121C" w:rsidRPr="00136080" w:rsidRDefault="00B40663" w:rsidP="008F121C">
      <w:pPr>
        <w:pStyle w:val="Paragraphedeliste"/>
        <w:numPr>
          <w:ilvl w:val="0"/>
          <w:numId w:val="6"/>
        </w:numPr>
      </w:pPr>
      <w:r w:rsidRPr="00136080">
        <w:t>Un axiome qui comporte un unique symbole faisant partie des symboles utilisables (généralement constant)</w:t>
      </w:r>
    </w:p>
    <w:p w:rsidR="00B40663" w:rsidRPr="00136080" w:rsidRDefault="00B40663" w:rsidP="008F121C">
      <w:pPr>
        <w:pStyle w:val="Paragraphedeliste"/>
        <w:numPr>
          <w:ilvl w:val="0"/>
          <w:numId w:val="6"/>
        </w:numPr>
      </w:pPr>
      <w:r w:rsidRPr="00136080">
        <w:lastRenderedPageBreak/>
        <w:t xml:space="preserve">Une liste de règles de </w:t>
      </w:r>
      <w:r w:rsidR="009F60D7">
        <w:t>réécriture</w:t>
      </w:r>
      <w:r w:rsidRPr="00136080">
        <w:t xml:space="preserve"> qui </w:t>
      </w:r>
      <w:r w:rsidR="009F60D7">
        <w:t>permettent</w:t>
      </w:r>
      <w:r w:rsidRPr="00136080">
        <w:t xml:space="preserve"> de définir l'évolution des mots lors de l'application de ces règles sur l'axiome.</w:t>
      </w:r>
    </w:p>
    <w:p w:rsidR="00B40663" w:rsidRPr="00136080" w:rsidRDefault="00B40663" w:rsidP="008F121C">
      <w:pPr>
        <w:pStyle w:val="Paragraphedeliste"/>
        <w:numPr>
          <w:ilvl w:val="0"/>
          <w:numId w:val="6"/>
        </w:numPr>
      </w:pPr>
      <w:r w:rsidRPr="00136080">
        <w:t>Éventuellement un angle qui définit l'angle entre les branches lors de l'interprétation de la tortue.</w:t>
      </w:r>
    </w:p>
    <w:p w:rsidR="00B40663" w:rsidRPr="00136080" w:rsidRDefault="000D0195" w:rsidP="000D0195">
      <w:pPr>
        <w:ind w:left="0" w:firstLine="720"/>
      </w:pPr>
      <w:r w:rsidRPr="00136080">
        <w:t>Une règle de réécriture est composée de deux parties :</w:t>
      </w:r>
    </w:p>
    <w:p w:rsidR="000D0195" w:rsidRPr="00136080" w:rsidRDefault="000D0195" w:rsidP="000D0195">
      <w:pPr>
        <w:pStyle w:val="Paragraphedeliste"/>
        <w:numPr>
          <w:ilvl w:val="0"/>
          <w:numId w:val="6"/>
        </w:numPr>
      </w:pPr>
      <w:r w:rsidRPr="00136080">
        <w:t>La partie gauche contient le symbole qui sera modifié par l'application de la règle ;</w:t>
      </w:r>
    </w:p>
    <w:p w:rsidR="000D0195" w:rsidRPr="00136080" w:rsidRDefault="000D0195" w:rsidP="000D0195">
      <w:pPr>
        <w:pStyle w:val="Paragraphedeliste"/>
        <w:numPr>
          <w:ilvl w:val="0"/>
          <w:numId w:val="6"/>
        </w:numPr>
      </w:pPr>
      <w:r w:rsidRPr="00136080">
        <w:t>La partie droite contient l'ensemble des symboles qui viendront remplacer celui de la partie gauche.</w:t>
      </w:r>
    </w:p>
    <w:p w:rsidR="00CA3C38" w:rsidRPr="00136080" w:rsidRDefault="00CA3C38" w:rsidP="00CA3C38">
      <w:pPr>
        <w:ind w:left="0" w:firstLine="720"/>
      </w:pPr>
      <w:r w:rsidRPr="00136080">
        <w:t>En plus de cela, le résultat de la production d'une grammaire dépend beaucoup du nombre d'</w:t>
      </w:r>
      <w:r w:rsidR="009F60D7">
        <w:t>itérations</w:t>
      </w:r>
      <w:r w:rsidRPr="00136080">
        <w:t xml:space="preserve"> que l'on souhaite appliquer. </w:t>
      </w:r>
      <w:r w:rsidR="001D3440" w:rsidRPr="00136080">
        <w:t>Selon le nombre d'étapes, le mot final pourra être plus ou moins long et complexe, et donc l'arbre plus ou moins détaillé.</w:t>
      </w:r>
    </w:p>
    <w:p w:rsidR="000D0195" w:rsidRPr="00136080" w:rsidRDefault="004E27DE" w:rsidP="00811032">
      <w:pPr>
        <w:ind w:left="0" w:firstLine="720"/>
      </w:pPr>
      <w:r w:rsidRPr="00136080">
        <w:t>Une règle ne peut modifier qu'un seul symbole. La partie gauche ne doit donc contenir qu'un seul symbole à modifier. Il est possible de supprimer un symbole en mettant en partie droite le symbole "</w:t>
      </w:r>
      <w:r w:rsidRPr="00041951">
        <w:rPr>
          <w:rStyle w:val="codeCar"/>
          <w:sz w:val="20"/>
        </w:rPr>
        <w:t>ε</w:t>
      </w:r>
      <w:r w:rsidRPr="00136080">
        <w:t>".</w:t>
      </w:r>
    </w:p>
    <w:p w:rsidR="00811032" w:rsidRPr="00136080" w:rsidRDefault="00811032" w:rsidP="004E27DE">
      <w:pPr>
        <w:ind w:left="0" w:firstLine="720"/>
      </w:pPr>
      <w:r w:rsidRPr="00136080">
        <w:t>Il existe plusieurs manières d'appliquer une règle à un symbole, et selon la manière, on peut modifier le type de la grammaire. Il existe deux catégories de grammaires : le déterminisme et la dépendance du contexte. Tous les L-Systèmes apparaissent dans ces deux catégories. Ainsi, une grammaire peut être déterministe et indépendante du contexte, ou déterministe et dépendante du contexte… On identifie ainsi 4 types différents de grammaires :</w:t>
      </w:r>
    </w:p>
    <w:p w:rsidR="00811032" w:rsidRPr="00136080" w:rsidRDefault="00811032" w:rsidP="00811032">
      <w:pPr>
        <w:pStyle w:val="Paragraphedeliste"/>
        <w:numPr>
          <w:ilvl w:val="0"/>
          <w:numId w:val="6"/>
        </w:numPr>
      </w:pPr>
      <w:r w:rsidRPr="00136080">
        <w:t>DOL : déterministe et indépendante du contexte ;</w:t>
      </w:r>
    </w:p>
    <w:p w:rsidR="00811032" w:rsidRPr="00136080" w:rsidRDefault="00811032" w:rsidP="00811032">
      <w:pPr>
        <w:pStyle w:val="Paragraphedeliste"/>
        <w:numPr>
          <w:ilvl w:val="0"/>
          <w:numId w:val="6"/>
        </w:numPr>
      </w:pPr>
      <w:r w:rsidRPr="00136080">
        <w:t>SOL : stochastique et indépendante du contexte ;</w:t>
      </w:r>
    </w:p>
    <w:p w:rsidR="00811032" w:rsidRPr="00136080" w:rsidRDefault="00811032" w:rsidP="00811032">
      <w:pPr>
        <w:pStyle w:val="Paragraphedeliste"/>
        <w:numPr>
          <w:ilvl w:val="0"/>
          <w:numId w:val="6"/>
        </w:numPr>
      </w:pPr>
      <w:r w:rsidRPr="00136080">
        <w:t>DIL : déterministe et dépendante du contexte ;</w:t>
      </w:r>
    </w:p>
    <w:p w:rsidR="00811032" w:rsidRPr="00136080" w:rsidRDefault="00811032" w:rsidP="00811032">
      <w:pPr>
        <w:pStyle w:val="Paragraphedeliste"/>
        <w:numPr>
          <w:ilvl w:val="0"/>
          <w:numId w:val="6"/>
        </w:numPr>
      </w:pPr>
      <w:r w:rsidRPr="00136080">
        <w:t>SIL : stochastique et dépendante du contexte.</w:t>
      </w:r>
    </w:p>
    <w:p w:rsidR="00045D73" w:rsidRPr="00136080" w:rsidRDefault="00045D73" w:rsidP="005B0CD9">
      <w:pPr>
        <w:ind w:left="0"/>
      </w:pPr>
    </w:p>
    <w:p w:rsidR="00411F2F" w:rsidRPr="00136080" w:rsidRDefault="00411F2F" w:rsidP="00C0437A">
      <w:pPr>
        <w:pStyle w:val="Titre2"/>
      </w:pPr>
      <w:bookmarkStart w:id="2" w:name="_Toc354595097"/>
      <w:r w:rsidRPr="00136080">
        <w:t>Déterminisme</w:t>
      </w:r>
      <w:bookmarkEnd w:id="2"/>
    </w:p>
    <w:p w:rsidR="001D1427" w:rsidRPr="00136080" w:rsidRDefault="001A3736" w:rsidP="001D1427">
      <w:pPr>
        <w:ind w:left="0" w:firstLine="720"/>
      </w:pPr>
      <w:r w:rsidRPr="00136080">
        <w:t xml:space="preserve">Le déterminisme </w:t>
      </w:r>
      <w:r w:rsidR="00CA3C38" w:rsidRPr="00136080">
        <w:t xml:space="preserve">permet de créer des grammaires qui seront constantes dans la production à partir d'un axiome donné, ou au contraire qui pourront générer différents résultats avec la même configuration de base. Les grammaires stochastiques permettent ainsi de générer des arbres </w:t>
      </w:r>
      <w:r w:rsidR="00BB0DA4" w:rsidRPr="00136080">
        <w:t>différents à chaque fois, sans pour autant changer de grammaires. Cela est particulièrement pratique dans un jeu vidéo par exemple, ou un grand nombre d'arbres peuvent être gén</w:t>
      </w:r>
      <w:r w:rsidR="00962A2D" w:rsidRPr="00136080">
        <w:t>érés lors de la création d'un n</w:t>
      </w:r>
      <w:r w:rsidR="00BB0DA4" w:rsidRPr="00136080">
        <w:t>iveau.</w:t>
      </w:r>
    </w:p>
    <w:p w:rsidR="001D1427" w:rsidRDefault="001D1427" w:rsidP="001D1427">
      <w:pPr>
        <w:ind w:left="0" w:firstLine="720"/>
      </w:pPr>
      <w:r w:rsidRPr="00136080">
        <w:t xml:space="preserve">Dans les grammaires déterministes, il ne peut y avoir au maximum qu'une seule règle de réécriture pour un symbole donné. </w:t>
      </w:r>
      <w:r w:rsidR="00837251" w:rsidRPr="00136080">
        <w:t xml:space="preserve">Ainsi, chaque fois que le symbole est rencontré, il est toujours remplacé par la même séquence. Une grammaire déterministe est </w:t>
      </w:r>
      <w:r w:rsidR="009F60D7">
        <w:t>notée</w:t>
      </w:r>
      <w:r w:rsidR="00837251" w:rsidRPr="00136080">
        <w:t xml:space="preserve"> "DL</w:t>
      </w:r>
      <w:r w:rsidR="0045492B">
        <w:t>-System</w:t>
      </w:r>
      <w:r w:rsidR="00837251" w:rsidRPr="00136080">
        <w:t>"</w:t>
      </w:r>
      <w:r w:rsidR="0045492B">
        <w:t>.</w:t>
      </w:r>
    </w:p>
    <w:p w:rsidR="00D34F48" w:rsidRDefault="00D34F48" w:rsidP="001D1427">
      <w:pPr>
        <w:ind w:left="0" w:firstLine="720"/>
      </w:pPr>
      <w:r>
        <w:t xml:space="preserve">Au contraire, les grammaires stochastiques peuvent avoir un nombre quelconque de </w:t>
      </w:r>
      <w:r w:rsidR="009F60D7">
        <w:t>réécritures</w:t>
      </w:r>
      <w:r>
        <w:t xml:space="preserve"> pour un même symbole. Lorsque le symbole est rencontré lors de la génération, un tirage au sort est fait entre les règles applicables et la règle choisie est appliquée. </w:t>
      </w:r>
      <w:r w:rsidR="00CF315A">
        <w:t xml:space="preserve">Les règles éligibles peuvent avoir une pondération définie par l'utilisateur, lui donnant alors plus ou moins de chance que les autres d'être sélectionnée. C'est ainsi que pour une même grammaire (même axiome, </w:t>
      </w:r>
      <w:r w:rsidR="009F60D7">
        <w:t>mêmes</w:t>
      </w:r>
      <w:r w:rsidR="00CF315A">
        <w:t xml:space="preserve"> ensembles de règles et de symboles utilisables) et le même nombre d'itérations, le résultat peut être complètement différent.</w:t>
      </w:r>
      <w:r w:rsidR="009A15F8">
        <w:t xml:space="preserve"> Ces grammaires sont notées "SL-</w:t>
      </w:r>
      <w:proofErr w:type="spellStart"/>
      <w:r w:rsidR="009A15F8">
        <w:t>Systems</w:t>
      </w:r>
      <w:proofErr w:type="spellEnd"/>
      <w:r w:rsidR="009A15F8">
        <w:t>".</w:t>
      </w:r>
    </w:p>
    <w:p w:rsidR="009A15F8" w:rsidRDefault="009A15F8" w:rsidP="001D1427">
      <w:pPr>
        <w:ind w:left="0" w:firstLine="720"/>
      </w:pPr>
    </w:p>
    <w:p w:rsidR="009A15F8" w:rsidRDefault="009A15F8" w:rsidP="009A15F8">
      <w:pPr>
        <w:ind w:left="0" w:firstLine="720"/>
      </w:pPr>
      <w:r>
        <w:t xml:space="preserve">Si l'on prend un ensemble de symboles </w:t>
      </w:r>
      <w:r w:rsidRPr="00A90E0E">
        <w:rPr>
          <w:rStyle w:val="codeCar"/>
          <w:szCs w:val="16"/>
          <w:lang w:val="fr-FR"/>
        </w:rPr>
        <w:t>V = { a; b }</w:t>
      </w:r>
      <w:r>
        <w:t xml:space="preserve"> et un axiome a et qu'on y ajoute une règle changeant "a" en "b" et une autre "b" en "a", on obtient une grammaire déterministe. Si l'on rajoute la règle </w:t>
      </w:r>
      <w:r>
        <w:lastRenderedPageBreak/>
        <w:t xml:space="preserve">transformant "a" en "ab", la grammaire devient stochastique. Il est alors possible de donner une probabilité pour les règles stochastiques (ici, celles qui réécrivent le symbole "a"). </w:t>
      </w:r>
      <w:r w:rsidR="004C1924">
        <w:t>O</w:t>
      </w:r>
      <w:r>
        <w:t>n aura alors les règles suivantes :</w:t>
      </w:r>
    </w:p>
    <w:p w:rsidR="009A15F8" w:rsidRDefault="009A15F8" w:rsidP="00041951">
      <w:pPr>
        <w:pStyle w:val="code"/>
        <w:numPr>
          <w:ilvl w:val="0"/>
          <w:numId w:val="8"/>
        </w:numPr>
      </w:pPr>
      <w:r>
        <w:t xml:space="preserve">a </w:t>
      </w:r>
      <w:r w:rsidR="00F87443">
        <w:sym w:font="Wingdings" w:char="F0E0"/>
      </w:r>
      <w:r>
        <w:t xml:space="preserve"> b : 0.2</w:t>
      </w:r>
    </w:p>
    <w:p w:rsidR="009A15F8" w:rsidRDefault="00F87443" w:rsidP="00041951">
      <w:pPr>
        <w:pStyle w:val="code"/>
        <w:numPr>
          <w:ilvl w:val="0"/>
          <w:numId w:val="8"/>
        </w:numPr>
      </w:pPr>
      <w:r>
        <w:t xml:space="preserve">a </w:t>
      </w:r>
      <w:r>
        <w:sym w:font="Wingdings" w:char="F0E0"/>
      </w:r>
      <w:r w:rsidR="009A15F8">
        <w:t xml:space="preserve"> </w:t>
      </w:r>
      <w:proofErr w:type="spellStart"/>
      <w:r w:rsidR="009A15F8">
        <w:t>ab</w:t>
      </w:r>
      <w:proofErr w:type="spellEnd"/>
      <w:r w:rsidR="009A15F8">
        <w:t xml:space="preserve"> : 0.8</w:t>
      </w:r>
    </w:p>
    <w:p w:rsidR="009A15F8" w:rsidRDefault="00F87443" w:rsidP="00041951">
      <w:pPr>
        <w:pStyle w:val="code"/>
        <w:numPr>
          <w:ilvl w:val="0"/>
          <w:numId w:val="8"/>
        </w:numPr>
      </w:pPr>
      <w:r>
        <w:t xml:space="preserve">b </w:t>
      </w:r>
      <w:r>
        <w:sym w:font="Wingdings" w:char="F0E0"/>
      </w:r>
      <w:r w:rsidR="009A15F8">
        <w:t xml:space="preserve"> a</w:t>
      </w:r>
    </w:p>
    <w:p w:rsidR="009A15F8" w:rsidRPr="00136080" w:rsidRDefault="00F87443" w:rsidP="007D6054">
      <w:pPr>
        <w:ind w:left="0" w:firstLine="720"/>
      </w:pPr>
      <w:r>
        <w:t>L</w:t>
      </w:r>
      <w:r w:rsidR="009A15F8">
        <w:t>a première règle aura une probabilité de 0.2 alors que la deuxième sera c</w:t>
      </w:r>
      <w:r>
        <w:t xml:space="preserve">hoisie dans 80 % des cas lors de la rencontre du symbole "a". La dernière </w:t>
      </w:r>
      <w:r w:rsidR="009F60D7">
        <w:t>règle</w:t>
      </w:r>
      <w:r>
        <w:t xml:space="preserve"> est déterministe : il n'existe pas d'autres règles redéfinissant le symbole "b".</w:t>
      </w:r>
    </w:p>
    <w:p w:rsidR="00FC4700" w:rsidRPr="00136080" w:rsidRDefault="00FC4700" w:rsidP="005B0CD9">
      <w:pPr>
        <w:ind w:left="0"/>
      </w:pPr>
    </w:p>
    <w:p w:rsidR="00411F2F" w:rsidRPr="00136080" w:rsidRDefault="00411F2F" w:rsidP="00C0437A">
      <w:pPr>
        <w:pStyle w:val="Titre2"/>
      </w:pPr>
      <w:bookmarkStart w:id="3" w:name="_Toc354595098"/>
      <w:r w:rsidRPr="00136080">
        <w:t>Dépendance du contexte</w:t>
      </w:r>
      <w:bookmarkEnd w:id="3"/>
    </w:p>
    <w:p w:rsidR="00041951" w:rsidRDefault="004C1924" w:rsidP="00041951">
      <w:pPr>
        <w:ind w:left="0" w:firstLine="720"/>
      </w:pPr>
      <w:r>
        <w:t>Les grammaires indépendantes du contexte, notées "OL-</w:t>
      </w:r>
      <w:proofErr w:type="spellStart"/>
      <w:r>
        <w:t>Systems</w:t>
      </w:r>
      <w:proofErr w:type="spellEnd"/>
      <w:r>
        <w:t xml:space="preserve">" (pour 0 </w:t>
      </w:r>
      <w:proofErr w:type="spellStart"/>
      <w:r>
        <w:t>context</w:t>
      </w:r>
      <w:proofErr w:type="spellEnd"/>
      <w:r>
        <w:t xml:space="preserve"> </w:t>
      </w:r>
      <w:r w:rsidR="00041951">
        <w:t>sensitive</w:t>
      </w:r>
      <w:r>
        <w:t>) sont des systèmes dont l'application d'une règle ne dépend que du caractère courant, aucunement du reste du mot à modifier. Ces grammaires sont très simples et la génération est très rapide.</w:t>
      </w:r>
      <w:r w:rsidR="000B53A1">
        <w:t xml:space="preserve"> L'écriture de leurs règles est aussi très simple</w:t>
      </w:r>
      <w:r w:rsidR="00041951">
        <w:t xml:space="preserve"> : </w:t>
      </w:r>
      <w:r w:rsidR="00041951" w:rsidRPr="00041951">
        <w:rPr>
          <w:rStyle w:val="codeCar"/>
          <w:lang w:val="fr-FR"/>
        </w:rPr>
        <w:t xml:space="preserve">a </w:t>
      </w:r>
      <w:r w:rsidR="00041951" w:rsidRPr="00041951">
        <w:rPr>
          <w:rStyle w:val="codeCar"/>
        </w:rPr>
        <w:sym w:font="Wingdings" w:char="F0E0"/>
      </w:r>
      <w:r w:rsidR="00041951" w:rsidRPr="00041951">
        <w:rPr>
          <w:rStyle w:val="codeCar"/>
          <w:lang w:val="fr-FR"/>
        </w:rPr>
        <w:t xml:space="preserve"> b</w:t>
      </w:r>
      <w:r w:rsidR="000B53A1">
        <w:t>.</w:t>
      </w:r>
      <w:r>
        <w:t xml:space="preserve"> Toutes les grammaires vues jusqu'à présent étaient indépendantes du contexte.</w:t>
      </w:r>
    </w:p>
    <w:p w:rsidR="00DF61B4" w:rsidRDefault="00DF61B4" w:rsidP="00041951">
      <w:pPr>
        <w:ind w:left="0" w:firstLine="720"/>
      </w:pPr>
    </w:p>
    <w:p w:rsidR="00DF61B4" w:rsidRDefault="00041951" w:rsidP="00DF61B4">
      <w:pPr>
        <w:ind w:left="0" w:firstLine="720"/>
      </w:pPr>
      <w:r>
        <w:t xml:space="preserve">Les </w:t>
      </w:r>
      <w:r w:rsidR="00BA6D94">
        <w:t xml:space="preserve">grammaires </w:t>
      </w:r>
      <w:r>
        <w:t>dépendantes du contexte</w:t>
      </w:r>
      <w:r w:rsidR="00BA6D94">
        <w:t xml:space="preserve"> (notées "IL-</w:t>
      </w:r>
      <w:proofErr w:type="spellStart"/>
      <w:r w:rsidR="00BA6D94">
        <w:t>Systems</w:t>
      </w:r>
      <w:proofErr w:type="spellEnd"/>
      <w:r w:rsidR="00BA6D94">
        <w:t>") d</w:t>
      </w:r>
      <w:r w:rsidR="009B40DE">
        <w:t xml:space="preserve">oivent, lors de la génération, regarder le symbole courant pour déterminer une règle à appliquer, mais aussi l'ensemble du mot pour savoir quelles sont les règles applicables. </w:t>
      </w:r>
      <w:r w:rsidR="00DF61B4">
        <w:t>Les règles dépendantes du contexte peuvent être dépendantes à gauche, à droite ou les deux.</w:t>
      </w:r>
    </w:p>
    <w:p w:rsidR="00041951" w:rsidRDefault="00DF61B4" w:rsidP="00041951">
      <w:pPr>
        <w:ind w:left="0" w:firstLine="720"/>
      </w:pPr>
      <w:r>
        <w:t xml:space="preserve">Prenons par exemple la règle suivante (avec le même </w:t>
      </w:r>
      <w:r w:rsidRPr="00DF61B4">
        <w:rPr>
          <w:rStyle w:val="codeCar"/>
          <w:lang w:val="fr-FR"/>
        </w:rPr>
        <w:t>V</w:t>
      </w:r>
      <w:r>
        <w:t xml:space="preserve"> que précédemment) : </w:t>
      </w:r>
      <w:r w:rsidRPr="00DF61B4">
        <w:rPr>
          <w:rStyle w:val="codeCar"/>
          <w:lang w:val="fr-FR"/>
        </w:rPr>
        <w:t xml:space="preserve">a </w:t>
      </w:r>
      <w:r w:rsidRPr="00DF61B4">
        <w:rPr>
          <w:rStyle w:val="codeCar"/>
          <w:b/>
          <w:lang w:val="fr-FR"/>
        </w:rPr>
        <w:t>&lt;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On retrouve ici la règle de "a" qui se transforme en "b", mais on a ajouté la partie en gras qui signifie "si un "a" a déjà été rencontré", le symbole "&lt;" indiquant une précédence. La règle </w:t>
      </w:r>
      <w:r w:rsidRPr="00DF61B4">
        <w:rPr>
          <w:rStyle w:val="codeCar"/>
          <w:lang w:val="fr-FR"/>
        </w:rPr>
        <w:t xml:space="preserve">a </w:t>
      </w:r>
      <w:r>
        <w:rPr>
          <w:rStyle w:val="codeCar"/>
          <w:b/>
          <w:lang w:val="fr-FR"/>
        </w:rPr>
        <w:t>&gt;</w:t>
      </w:r>
      <w:r w:rsidRPr="00DF61B4">
        <w:rPr>
          <w:rStyle w:val="codeCar"/>
          <w:b/>
          <w:lang w:val="fr-FR"/>
        </w:rPr>
        <w:t xml:space="preserve">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est équivalente sauf qu'un autre "a" doit suivre dans le mot au lieu d'être avant. </w:t>
      </w:r>
      <w:r w:rsidR="00B75DEA">
        <w:t xml:space="preserve">Le premier symbole d'une règle est toujours le symbole à modifier. Les notions de contextes viennent après. </w:t>
      </w:r>
      <w:r>
        <w:t xml:space="preserve">Il est enfin possible de dire qu'un "a" ne doit se transformer en "b" uniquement si un "a" a déjà été rencontré, et qu'un autre suit : </w:t>
      </w:r>
      <w:r w:rsidRPr="00DF61B4">
        <w:rPr>
          <w:rStyle w:val="codeCar"/>
          <w:lang w:val="fr-FR"/>
        </w:rPr>
        <w:t xml:space="preserve">a </w:t>
      </w:r>
      <w:r w:rsidRPr="00DF61B4">
        <w:rPr>
          <w:rStyle w:val="codeCar"/>
          <w:b/>
          <w:lang w:val="fr-FR"/>
        </w:rPr>
        <w:t>&lt; a</w:t>
      </w:r>
      <w:r>
        <w:rPr>
          <w:rStyle w:val="codeCar"/>
          <w:b/>
          <w:lang w:val="fr-FR"/>
        </w:rPr>
        <w:t xml:space="preserve"> &gt; a</w:t>
      </w:r>
      <w:r w:rsidRPr="00DF61B4">
        <w:rPr>
          <w:rStyle w:val="codeCar"/>
          <w:lang w:val="fr-FR"/>
        </w:rPr>
        <w:t xml:space="preserve"> </w:t>
      </w:r>
      <w:r w:rsidRPr="00DF61B4">
        <w:rPr>
          <w:rStyle w:val="codeCar"/>
        </w:rPr>
        <w:sym w:font="Wingdings" w:char="F0E0"/>
      </w:r>
      <w:r w:rsidRPr="00DF61B4">
        <w:rPr>
          <w:rStyle w:val="codeCar"/>
          <w:lang w:val="fr-FR"/>
        </w:rPr>
        <w:t xml:space="preserve"> b</w:t>
      </w:r>
      <w:r>
        <w:t xml:space="preserve">. </w:t>
      </w:r>
      <w:r w:rsidR="00B75DEA">
        <w:t>U</w:t>
      </w:r>
      <w:r>
        <w:t>ne telle règle sur le mot "</w:t>
      </w:r>
      <w:proofErr w:type="spellStart"/>
      <w:r w:rsidRPr="00DF61B4">
        <w:rPr>
          <w:rStyle w:val="codeCar"/>
          <w:lang w:val="fr-FR"/>
        </w:rPr>
        <w:t>aaaaaaa</w:t>
      </w:r>
      <w:proofErr w:type="spellEnd"/>
      <w:r>
        <w:t>" aura pour résultat après une itération : "</w:t>
      </w:r>
      <w:proofErr w:type="spellStart"/>
      <w:r w:rsidRPr="00DF61B4">
        <w:rPr>
          <w:rStyle w:val="codeCar"/>
          <w:lang w:val="fr-FR"/>
        </w:rPr>
        <w:t>a</w:t>
      </w:r>
      <w:r>
        <w:rPr>
          <w:rStyle w:val="codeCar"/>
          <w:lang w:val="fr-FR"/>
        </w:rPr>
        <w:t>bbbbb</w:t>
      </w:r>
      <w:r w:rsidRPr="00DF61B4">
        <w:rPr>
          <w:rStyle w:val="codeCar"/>
          <w:lang w:val="fr-FR"/>
        </w:rPr>
        <w:t>a</w:t>
      </w:r>
      <w:proofErr w:type="spellEnd"/>
      <w:r>
        <w:t xml:space="preserve">". Il est important de noter que la notion de contexte s'applique au mot entier, et non </w:t>
      </w:r>
      <w:r w:rsidR="00B75DEA">
        <w:t>juste</w:t>
      </w:r>
      <w:r>
        <w:t xml:space="preserve"> aux symboles </w:t>
      </w:r>
      <w:r w:rsidR="00B75DEA">
        <w:t>directement à côté du symbole étudié.</w:t>
      </w:r>
    </w:p>
    <w:p w:rsidR="002E3527" w:rsidRDefault="009D2BF3" w:rsidP="002E3527">
      <w:pPr>
        <w:ind w:left="0" w:firstLine="720"/>
      </w:pPr>
      <w:r>
        <w:t xml:space="preserve">Dans les paramètres de contexte, il est possible de mettre non pas un simple symbole, mais un ensemble de symboles. La règle </w:t>
      </w:r>
      <w:r w:rsidRPr="009D2BF3">
        <w:rPr>
          <w:rStyle w:val="codeCar"/>
          <w:lang w:val="fr-FR"/>
        </w:rPr>
        <w:t xml:space="preserve">a &gt; </w:t>
      </w:r>
      <w:proofErr w:type="spellStart"/>
      <w:r w:rsidRPr="009D2BF3">
        <w:rPr>
          <w:rStyle w:val="codeCar"/>
          <w:lang w:val="fr-FR"/>
        </w:rPr>
        <w:t>abb</w:t>
      </w:r>
      <w:proofErr w:type="spellEnd"/>
      <w:r w:rsidRPr="009D2BF3">
        <w:rPr>
          <w:rStyle w:val="codeCar"/>
          <w:lang w:val="fr-FR"/>
        </w:rPr>
        <w:t xml:space="preserve"> </w:t>
      </w:r>
      <w:r w:rsidRPr="009D2BF3">
        <w:rPr>
          <w:rStyle w:val="codeCar"/>
        </w:rPr>
        <w:sym w:font="Wingdings" w:char="F0E0"/>
      </w:r>
      <w:r w:rsidRPr="009D2BF3">
        <w:rPr>
          <w:rStyle w:val="codeCar"/>
          <w:lang w:val="fr-FR"/>
        </w:rPr>
        <w:t xml:space="preserve"> </w:t>
      </w:r>
      <w:proofErr w:type="spellStart"/>
      <w:r w:rsidRPr="009D2BF3">
        <w:rPr>
          <w:rStyle w:val="codeCar"/>
          <w:lang w:val="fr-FR"/>
        </w:rPr>
        <w:t>bba</w:t>
      </w:r>
      <w:proofErr w:type="spellEnd"/>
      <w:r>
        <w:t xml:space="preserve"> signifie "a suivie de a, b et b donne </w:t>
      </w:r>
      <w:proofErr w:type="spellStart"/>
      <w:r>
        <w:t>bba</w:t>
      </w:r>
      <w:proofErr w:type="spellEnd"/>
      <w:r>
        <w:t>". Attention toutefois, "</w:t>
      </w:r>
      <w:proofErr w:type="spellStart"/>
      <w:r>
        <w:t>abb</w:t>
      </w:r>
      <w:proofErr w:type="spellEnd"/>
      <w:r>
        <w:t>" n'est pas ici une séquence. Si les caractères "a", "b" et "b" existent dans cet ordre après le symbole "a" courant, mais pas forcément consécutivement, la règle reste applicable.</w:t>
      </w:r>
    </w:p>
    <w:p w:rsidR="00191CC0" w:rsidRDefault="00191CC0" w:rsidP="00041951">
      <w:pPr>
        <w:ind w:left="0" w:firstLine="720"/>
      </w:pPr>
      <w:r>
        <w:t>Bien que complexes, ces grammaires permettent des résultats très proches de la réalité lors de la création d'arbres.</w:t>
      </w:r>
    </w:p>
    <w:p w:rsidR="00630D14" w:rsidRDefault="00630D14" w:rsidP="00041951">
      <w:pPr>
        <w:ind w:left="0" w:firstLine="720"/>
      </w:pPr>
    </w:p>
    <w:p w:rsidR="00630D14" w:rsidRDefault="00630D14" w:rsidP="00630D14">
      <w:pPr>
        <w:pStyle w:val="Titre2"/>
      </w:pPr>
      <w:bookmarkStart w:id="4" w:name="_Toc354595099"/>
      <w:r>
        <w:t>Récapitulation et exemple concret</w:t>
      </w:r>
      <w:bookmarkEnd w:id="4"/>
    </w:p>
    <w:p w:rsidR="00630D14" w:rsidRDefault="00191CC0" w:rsidP="00041951">
      <w:pPr>
        <w:ind w:left="0" w:firstLine="720"/>
      </w:pPr>
      <w:r>
        <w:t>Finalement, une grammaire peut mélanger déterminisme et dépendance au conte</w:t>
      </w:r>
      <w:r w:rsidR="00133155">
        <w:t xml:space="preserve">xte pour générer des mots </w:t>
      </w:r>
      <w:r w:rsidR="007C17A8">
        <w:t xml:space="preserve">compliqués représentant fidèlement des arbres que l'on pourrait trouver dans la nature. </w:t>
      </w:r>
    </w:p>
    <w:p w:rsidR="002E3527" w:rsidRDefault="002E3527" w:rsidP="00041951">
      <w:pPr>
        <w:ind w:left="0" w:firstLine="720"/>
      </w:pPr>
      <w:r>
        <w:t xml:space="preserve">Il est important de noter que dans le cas de grammaires SIL, il est possible pour un même symbole d'écrire des règles de réécritures dépendantes du contexte, et d'autres indépendantes. Dans ce cas, </w:t>
      </w:r>
      <w:r w:rsidR="00E9237E">
        <w:t xml:space="preserve">les règles dépendantes du contexte sont forcément prioritaires sur les autres. Lors de la génération, à chaque symbole trouvé, une liste de règles éligibles est créée. Les règles dépendantes du contexte seront toutes testées pour </w:t>
      </w:r>
      <w:r w:rsidR="00E9237E">
        <w:lastRenderedPageBreak/>
        <w:t>voir si elles sont applicables sur le symbole courant. Si après cette étude la liste est vide, les règles indépendantes du contexte seront essayées, sinon, aucune de ces règles ne sera ajoutée à la liste. Une fois la liste créée, une règle est choisie au hasard pour être réellement appliquée.</w:t>
      </w:r>
    </w:p>
    <w:p w:rsidR="00CE043F" w:rsidRDefault="00CE043F" w:rsidP="00041951">
      <w:pPr>
        <w:ind w:left="0" w:firstLine="720"/>
      </w:pPr>
    </w:p>
    <w:p w:rsidR="00B210AE" w:rsidRPr="00136080" w:rsidRDefault="001F5417" w:rsidP="00041951">
      <w:pPr>
        <w:ind w:left="0" w:firstLine="720"/>
      </w:pPr>
      <w:r>
        <w:t>En annexe</w:t>
      </w:r>
      <w:r w:rsidR="00051698">
        <w:t xml:space="preserve"> B</w:t>
      </w:r>
      <w:r>
        <w:t xml:space="preserve">, vous pouvez trouver </w:t>
      </w:r>
      <w:r w:rsidR="00051698">
        <w:t>un fichier de configuration commenté présentant les 4 types de grammaires avec des exemples de règles et les générations que produisent les grammaires.</w:t>
      </w:r>
      <w:r w:rsidR="00CE043F">
        <w:t xml:space="preserve"> L'exemple est écrit dans le langage du programme que nous avons produit, il est donc recommandé de lire la section suivante avant de l'étudier pour en comprendre facilement la signification.</w:t>
      </w:r>
    </w:p>
    <w:p w:rsidR="005B0CD9" w:rsidRPr="00136080" w:rsidRDefault="005B0CD9" w:rsidP="005B0CD9">
      <w:pPr>
        <w:ind w:left="0"/>
      </w:pPr>
    </w:p>
    <w:p w:rsidR="00411F2F" w:rsidRPr="00136080" w:rsidRDefault="005B0CD9" w:rsidP="00733ED9">
      <w:pPr>
        <w:pStyle w:val="Titre1"/>
        <w:ind w:left="0"/>
      </w:pPr>
      <w:r w:rsidRPr="00136080">
        <w:br w:type="page"/>
      </w:r>
      <w:bookmarkStart w:id="5" w:name="_Toc354595100"/>
      <w:proofErr w:type="spellStart"/>
      <w:r w:rsidR="00411F2F" w:rsidRPr="00136080">
        <w:lastRenderedPageBreak/>
        <w:t>Parser</w:t>
      </w:r>
      <w:proofErr w:type="spellEnd"/>
      <w:r w:rsidR="00411F2F" w:rsidRPr="00136080">
        <w:t xml:space="preserve"> et générateur</w:t>
      </w:r>
      <w:bookmarkEnd w:id="5"/>
    </w:p>
    <w:p w:rsidR="002539A0" w:rsidRDefault="007D6054" w:rsidP="007D6054">
      <w:pPr>
        <w:ind w:left="0" w:firstLine="720"/>
      </w:pPr>
      <w:r>
        <w:t xml:space="preserve">Afin de visualiser des grammaires dans le programme, nous avons </w:t>
      </w:r>
      <w:r w:rsidR="009F60D7">
        <w:t>choisi</w:t>
      </w:r>
      <w:r>
        <w:t xml:space="preserve"> de laisser l'utilisateur créer des fichiers de grammaires. Ces fichiers doivent suivre un squelette précis que nous allons détailler dans cette section. Il n'est pas possible pour le moment de créer une grammaire directement dans le programme.</w:t>
      </w:r>
    </w:p>
    <w:p w:rsidR="002E3527" w:rsidRPr="00136080" w:rsidRDefault="002E3527" w:rsidP="002539A0">
      <w:pPr>
        <w:ind w:left="0"/>
      </w:pPr>
    </w:p>
    <w:p w:rsidR="00411F2F" w:rsidRPr="00136080" w:rsidRDefault="00411F2F" w:rsidP="00C0437A">
      <w:pPr>
        <w:pStyle w:val="Titre2"/>
      </w:pPr>
      <w:bookmarkStart w:id="6" w:name="_Toc354595101"/>
      <w:r w:rsidRPr="00136080">
        <w:t>les fichiers de règles</w:t>
      </w:r>
      <w:bookmarkEnd w:id="6"/>
    </w:p>
    <w:p w:rsidR="005B0CD9" w:rsidRDefault="005B62D2" w:rsidP="005B62D2">
      <w:pPr>
        <w:ind w:left="0" w:firstLine="720"/>
      </w:pPr>
      <w:r>
        <w:t>En annexe A, vous trouverez le fichier README du projet qui contient le détail de la syntaxe d'un fichier de configuration. La description d'un L-System pour le programme reprend les éléments de base d'une telle grammaire :</w:t>
      </w:r>
    </w:p>
    <w:p w:rsidR="005B62D2" w:rsidRDefault="005B62D2" w:rsidP="005B62D2">
      <w:pPr>
        <w:pStyle w:val="Paragraphedeliste"/>
        <w:numPr>
          <w:ilvl w:val="0"/>
          <w:numId w:val="6"/>
        </w:numPr>
      </w:pPr>
      <w:r>
        <w:t xml:space="preserve">L'ensemble des symboles utilisables </w:t>
      </w:r>
      <w:r w:rsidRPr="005B62D2">
        <w:rPr>
          <w:rStyle w:val="codeCar"/>
          <w:lang w:val="fr-FR"/>
        </w:rPr>
        <w:t>V</w:t>
      </w:r>
      <w:r>
        <w:t xml:space="preserve"> (appelé </w:t>
      </w:r>
      <w:r w:rsidRPr="005B62D2">
        <w:rPr>
          <w:rStyle w:val="codeCar"/>
          <w:lang w:val="fr-FR"/>
        </w:rPr>
        <w:t>SYMBOLS</w:t>
      </w:r>
      <w:r>
        <w:t xml:space="preserve"> dans le fichier). On n'y fait pas la distinction entre les éléments constants et les non constants.</w:t>
      </w:r>
    </w:p>
    <w:p w:rsidR="005B62D2" w:rsidRDefault="005B62D2" w:rsidP="005B62D2">
      <w:pPr>
        <w:pStyle w:val="Paragraphedeliste"/>
        <w:numPr>
          <w:ilvl w:val="0"/>
          <w:numId w:val="6"/>
        </w:numPr>
      </w:pPr>
      <w:r>
        <w:t>L'axiome</w:t>
      </w:r>
      <w:r w:rsidRPr="005B62D2">
        <w:t>. Dans</w:t>
      </w:r>
      <w:r>
        <w:t xml:space="preserve"> le programme, un axiome peut être un symbole unique (</w:t>
      </w:r>
      <w:r w:rsidR="009F60D7">
        <w:t>défini</w:t>
      </w:r>
      <w:r>
        <w:t xml:space="preserve"> alors avec </w:t>
      </w:r>
      <w:r w:rsidRPr="009F60D7">
        <w:rPr>
          <w:rStyle w:val="codeCar"/>
          <w:lang w:val="fr-FR"/>
        </w:rPr>
        <w:t>AXIOM</w:t>
      </w:r>
      <w:r>
        <w:t xml:space="preserve">), ou une séquence (définie avec </w:t>
      </w:r>
      <w:r w:rsidRPr="009F60D7">
        <w:rPr>
          <w:rStyle w:val="codeCar"/>
          <w:lang w:val="fr-FR"/>
        </w:rPr>
        <w:t>PHRASE</w:t>
      </w:r>
      <w:r>
        <w:t>).</w:t>
      </w:r>
    </w:p>
    <w:p w:rsidR="005B62D2" w:rsidRDefault="005B62D2" w:rsidP="005B62D2">
      <w:pPr>
        <w:pStyle w:val="Paragraphedeliste"/>
        <w:numPr>
          <w:ilvl w:val="0"/>
          <w:numId w:val="6"/>
        </w:numPr>
      </w:pPr>
      <w:r>
        <w:t xml:space="preserve">La liste de règles (définie avec </w:t>
      </w:r>
      <w:r w:rsidRPr="00A90E0E">
        <w:rPr>
          <w:rStyle w:val="codeCar"/>
          <w:lang w:val="fr-FR"/>
        </w:rPr>
        <w:t>RULES</w:t>
      </w:r>
      <w:r>
        <w:t>). Les règles ont la syntaxe précédemment utilisée dans les exemples. Celle-ci est détaillée dans le README.</w:t>
      </w:r>
    </w:p>
    <w:p w:rsidR="005B62D2" w:rsidRDefault="005B62D2" w:rsidP="005B62D2">
      <w:pPr>
        <w:pStyle w:val="Paragraphedeliste"/>
        <w:numPr>
          <w:ilvl w:val="0"/>
          <w:numId w:val="6"/>
        </w:numPr>
      </w:pPr>
      <w:r>
        <w:t>Un angle optionnel définissant l'angle à utiliser dans les interprétations de la tortue (définie à l'aide d'</w:t>
      </w:r>
      <w:r w:rsidRPr="00A90E0E">
        <w:rPr>
          <w:rStyle w:val="codeCar"/>
          <w:lang w:val="fr-FR"/>
        </w:rPr>
        <w:t>ANGLE</w:t>
      </w:r>
      <w:r>
        <w:t>).</w:t>
      </w:r>
    </w:p>
    <w:p w:rsidR="005B62D2" w:rsidRDefault="005B62D2" w:rsidP="005B62D2">
      <w:pPr>
        <w:ind w:left="0" w:firstLine="360"/>
      </w:pPr>
      <w:r>
        <w:t>Nous ajoutons à cela un nom pour identifier la grammaire. L'utilisateur doit aussi préciser le type de la grammaire (</w:t>
      </w:r>
      <w:r w:rsidRPr="006216FA">
        <w:rPr>
          <w:rStyle w:val="codeCar"/>
          <w:lang w:val="fr-FR"/>
        </w:rPr>
        <w:t>DOL</w:t>
      </w:r>
      <w:r>
        <w:t xml:space="preserve">, </w:t>
      </w:r>
      <w:r w:rsidRPr="006216FA">
        <w:rPr>
          <w:rStyle w:val="codeCar"/>
          <w:lang w:val="fr-FR"/>
        </w:rPr>
        <w:t>SOL</w:t>
      </w:r>
      <w:r>
        <w:t xml:space="preserve">, </w:t>
      </w:r>
      <w:r w:rsidRPr="006216FA">
        <w:rPr>
          <w:rStyle w:val="codeCar"/>
          <w:lang w:val="fr-FR"/>
        </w:rPr>
        <w:t>DIL</w:t>
      </w:r>
      <w:r>
        <w:t xml:space="preserve"> ou </w:t>
      </w:r>
      <w:r w:rsidRPr="006216FA">
        <w:rPr>
          <w:rStyle w:val="codeCar"/>
          <w:lang w:val="fr-FR"/>
        </w:rPr>
        <w:t>SIL</w:t>
      </w:r>
      <w:r>
        <w:t>).</w:t>
      </w:r>
      <w:r w:rsidR="006216FA">
        <w:t xml:space="preserve"> Il est de plus possible d'ajouter une interprétation pour chaque symbole qui sera </w:t>
      </w:r>
      <w:r w:rsidR="009F60D7">
        <w:t>utilisé</w:t>
      </w:r>
      <w:r w:rsidR="00DA1D45">
        <w:t xml:space="preserve"> lors de l'interprétation des mots générés.</w:t>
      </w:r>
      <w:r w:rsidR="00782A24">
        <w:t xml:space="preserve"> L'ordre des sections dans la description d'une grammaire est important.</w:t>
      </w:r>
    </w:p>
    <w:p w:rsidR="00DA1D45" w:rsidRDefault="00DA1D45" w:rsidP="005B62D2">
      <w:pPr>
        <w:ind w:left="0" w:firstLine="360"/>
      </w:pPr>
    </w:p>
    <w:p w:rsidR="00DA1D45" w:rsidRDefault="00DA1D45" w:rsidP="005B62D2">
      <w:pPr>
        <w:ind w:left="0" w:firstLine="360"/>
      </w:pPr>
      <w:r>
        <w:t>Il est important d'écrire les grammaires à importer dans le programme dans des fichiers encodés en UTF-8</w:t>
      </w:r>
      <w:r w:rsidR="00C7439D">
        <w:t xml:space="preserve"> et portant l'extension ".</w:t>
      </w:r>
      <w:proofErr w:type="spellStart"/>
      <w:r w:rsidR="00C7439D">
        <w:t>lsys</w:t>
      </w:r>
      <w:proofErr w:type="spellEnd"/>
      <w:r w:rsidR="00C7439D">
        <w:t>"</w:t>
      </w:r>
      <w:r>
        <w:t>. Chaque symbole ne doit contenir qu'un seul caractère. La liste des caractères et des noms interdits est disponible dans le README.</w:t>
      </w:r>
    </w:p>
    <w:p w:rsidR="00DA1D45" w:rsidRDefault="00DA1D45" w:rsidP="005B62D2">
      <w:pPr>
        <w:ind w:left="0" w:firstLine="360"/>
      </w:pPr>
    </w:p>
    <w:p w:rsidR="00DA1D45" w:rsidRDefault="00DA1D45" w:rsidP="005B62D2">
      <w:pPr>
        <w:ind w:left="0" w:firstLine="360"/>
      </w:pPr>
      <w:r>
        <w:t xml:space="preserve">Nous avons utilisé </w:t>
      </w:r>
      <w:proofErr w:type="spellStart"/>
      <w:r>
        <w:t>JavaCC</w:t>
      </w:r>
      <w:proofErr w:type="spellEnd"/>
      <w:r>
        <w:t xml:space="preserve"> pour </w:t>
      </w:r>
      <w:proofErr w:type="spellStart"/>
      <w:r>
        <w:t>parser</w:t>
      </w:r>
      <w:proofErr w:type="spellEnd"/>
      <w:r>
        <w:t xml:space="preserve"> le fichier de grammaires. Ainsi, si une erreur existe dans le fichier, un message d'erreur compréhensible apparaît pour l'utilisateur.</w:t>
      </w:r>
    </w:p>
    <w:p w:rsidR="005B62D2" w:rsidRPr="00136080" w:rsidRDefault="005B62D2" w:rsidP="005B0CD9">
      <w:pPr>
        <w:ind w:left="0"/>
      </w:pPr>
    </w:p>
    <w:p w:rsidR="00411F2F" w:rsidRPr="00136080" w:rsidRDefault="00411F2F" w:rsidP="00C0437A">
      <w:pPr>
        <w:pStyle w:val="Titre2"/>
      </w:pPr>
      <w:bookmarkStart w:id="7" w:name="_Toc354595102"/>
      <w:r w:rsidRPr="00136080">
        <w:t>la génération des symboles</w:t>
      </w:r>
      <w:bookmarkEnd w:id="7"/>
    </w:p>
    <w:p w:rsidR="00C7439D" w:rsidRDefault="00C7439D" w:rsidP="009C2AA4">
      <w:pPr>
        <w:ind w:left="0" w:firstLine="720"/>
      </w:pPr>
      <w:r>
        <w:t xml:space="preserve">Pour les grammaires de Chomsky, il existe de nombreux </w:t>
      </w:r>
      <w:proofErr w:type="spellStart"/>
      <w:r>
        <w:t>parsers</w:t>
      </w:r>
      <w:proofErr w:type="spellEnd"/>
      <w:r>
        <w:t xml:space="preserve"> ou générateurs. Nous avons par exemple défini une grammaire pour les fichiers </w:t>
      </w:r>
      <w:r w:rsidR="009C2AA4">
        <w:t>".</w:t>
      </w:r>
      <w:proofErr w:type="spellStart"/>
      <w:r w:rsidR="009C2AA4">
        <w:t>lsys</w:t>
      </w:r>
      <w:proofErr w:type="spellEnd"/>
      <w:r w:rsidR="009C2AA4">
        <w:t xml:space="preserve">" </w:t>
      </w:r>
      <w:r w:rsidR="00162B7D">
        <w:t>grâce</w:t>
      </w:r>
      <w:r w:rsidR="009C2AA4">
        <w:t xml:space="preserve"> à </w:t>
      </w:r>
      <w:proofErr w:type="spellStart"/>
      <w:r w:rsidR="009C2AA4">
        <w:t>JavaCC</w:t>
      </w:r>
      <w:proofErr w:type="spellEnd"/>
      <w:r w:rsidR="009C2AA4">
        <w:t>. Cependant, il n'existe pas de tels outils pour les grammaires L-</w:t>
      </w:r>
      <w:proofErr w:type="spellStart"/>
      <w:r w:rsidR="009C2AA4">
        <w:t>Systems</w:t>
      </w:r>
      <w:proofErr w:type="spellEnd"/>
      <w:r w:rsidR="009C2AA4">
        <w:t>. Ces dernières n'étant que peu souvent utilisées.</w:t>
      </w:r>
    </w:p>
    <w:p w:rsidR="009C2AA4" w:rsidRDefault="009C2AA4" w:rsidP="009C2AA4">
      <w:pPr>
        <w:ind w:left="0" w:firstLine="720"/>
      </w:pPr>
      <w:r>
        <w:t xml:space="preserve">Nous avons dû écrire un générateur qui, à partir d'une grammaire L-System, peut générer des mots en appliquant successivement les règles de </w:t>
      </w:r>
      <w:r w:rsidR="009F60D7">
        <w:t>réécriture</w:t>
      </w:r>
      <w:r>
        <w:t xml:space="preserve"> à partir de l'axiome. Ce générateur est capable de gérer les 4 types de grammaires et de générer des mots très longs.</w:t>
      </w:r>
    </w:p>
    <w:p w:rsidR="009C2AA4" w:rsidRDefault="009C2AA4" w:rsidP="009C2AA4">
      <w:pPr>
        <w:ind w:left="0" w:firstLine="720"/>
      </w:pPr>
    </w:p>
    <w:p w:rsidR="009C2AA4" w:rsidRDefault="009C2AA4" w:rsidP="009C2AA4">
      <w:pPr>
        <w:ind w:left="0" w:firstLine="720"/>
      </w:pPr>
      <w:r>
        <w:lastRenderedPageBreak/>
        <w:t>Pour cela, il travaille sur des Symboles, des objets contenant une représentation (un caractère) et une interprétation. Le générateur travaille uniquement sur les représentations pour générer de nouveaux mots, alors que les tortues (les interpréteurs) ne travaillent qu'avec les interprétations des symboles.</w:t>
      </w:r>
    </w:p>
    <w:p w:rsidR="009C2AA4" w:rsidRDefault="009C2AA4" w:rsidP="009C2AA4">
      <w:pPr>
        <w:ind w:left="0" w:firstLine="720"/>
      </w:pPr>
    </w:p>
    <w:p w:rsidR="009C2AA4" w:rsidRDefault="009C2AA4" w:rsidP="009C2AA4">
      <w:pPr>
        <w:ind w:left="0" w:firstLine="720"/>
      </w:pPr>
      <w:r>
        <w:t>La génération de DOL-</w:t>
      </w:r>
      <w:proofErr w:type="spellStart"/>
      <w:r>
        <w:t>Systems</w:t>
      </w:r>
      <w:proofErr w:type="spellEnd"/>
      <w:r>
        <w:t xml:space="preserve"> est très simple puisqu'elle ne nécessite que d'appliquer la règle correspondant au symbole courant s'il y en a une. Les DIL-</w:t>
      </w:r>
      <w:proofErr w:type="spellStart"/>
      <w:r>
        <w:t>Systems</w:t>
      </w:r>
      <w:proofErr w:type="spellEnd"/>
      <w:r>
        <w:t xml:space="preserve"> </w:t>
      </w:r>
      <w:r w:rsidR="009F60D7">
        <w:t>sont</w:t>
      </w:r>
      <w:r>
        <w:t xml:space="preserve"> un peu plus </w:t>
      </w:r>
      <w:r w:rsidR="009F60D7">
        <w:t>compliquées</w:t>
      </w:r>
      <w:r>
        <w:t xml:space="preserve"> et plus </w:t>
      </w:r>
      <w:r w:rsidR="009F60D7">
        <w:t>longues</w:t>
      </w:r>
      <w:r>
        <w:t xml:space="preserve"> puisque pour chaque </w:t>
      </w:r>
      <w:r w:rsidR="009F60D7">
        <w:t>symbole</w:t>
      </w:r>
      <w:r>
        <w:t>, il faut parcourir l'ensemble de la cha</w:t>
      </w:r>
      <w:r w:rsidR="005622DF">
        <w:t>îne pour savoir si le contexte permet ou non de valider la règle.</w:t>
      </w:r>
    </w:p>
    <w:p w:rsidR="00782A24" w:rsidRDefault="00782A24" w:rsidP="009C2AA4">
      <w:pPr>
        <w:ind w:left="0" w:firstLine="720"/>
      </w:pPr>
      <w:r>
        <w:t xml:space="preserve">C'est pour les grammaires stochastiques que le problème se complexe. Nous avons vu que </w:t>
      </w:r>
      <w:r w:rsidR="00C905E7">
        <w:t>les règles dépendantes du contexte étaient prioritaires sur les indépendantes du contexte, et qu'il était possible de spécifier une probabilité pour chaque règle.</w:t>
      </w:r>
    </w:p>
    <w:p w:rsidR="00C905E7" w:rsidRDefault="00C905E7" w:rsidP="009C2AA4">
      <w:pPr>
        <w:ind w:left="0" w:firstLine="720"/>
      </w:pPr>
      <w:r>
        <w:t>La difficulté commence avec le générateur de nombre</w:t>
      </w:r>
      <w:r w:rsidR="009F60D7">
        <w:t xml:space="preserve">s aléatoires </w:t>
      </w:r>
      <w:r>
        <w:t xml:space="preserve">de Java. En effet, </w:t>
      </w:r>
      <w:proofErr w:type="spellStart"/>
      <w:proofErr w:type="gramStart"/>
      <w:r w:rsidRPr="00A90E0E">
        <w:rPr>
          <w:rStyle w:val="codeCar"/>
          <w:lang w:val="fr-FR"/>
        </w:rPr>
        <w:t>Math.random</w:t>
      </w:r>
      <w:proofErr w:type="spellEnd"/>
      <w:r w:rsidRPr="00A90E0E">
        <w:rPr>
          <w:rStyle w:val="codeCar"/>
          <w:lang w:val="fr-FR"/>
        </w:rPr>
        <w:t>(</w:t>
      </w:r>
      <w:proofErr w:type="gramEnd"/>
      <w:r w:rsidRPr="00A90E0E">
        <w:rPr>
          <w:rStyle w:val="codeCar"/>
          <w:lang w:val="fr-FR"/>
        </w:rPr>
        <w:t>)</w:t>
      </w:r>
      <w:r>
        <w:t xml:space="preserve"> ne permet pas de générer de vrais nombres aléatoires. Si l'on répète la même suite de demande de génération à cet objet, nous </w:t>
      </w:r>
      <w:r w:rsidR="009F60D7">
        <w:t>obtiendrons</w:t>
      </w:r>
      <w:r>
        <w:t xml:space="preserve"> la même séquence. Afin d'obtenir du vrai hasard avec Java, il faut utiliser la classe </w:t>
      </w:r>
      <w:proofErr w:type="spellStart"/>
      <w:r w:rsidRPr="00A90E0E">
        <w:rPr>
          <w:rStyle w:val="codeCar"/>
          <w:lang w:val="fr-FR"/>
        </w:rPr>
        <w:t>SecureRandom</w:t>
      </w:r>
      <w:proofErr w:type="spellEnd"/>
      <w:r>
        <w:t>.</w:t>
      </w:r>
    </w:p>
    <w:p w:rsidR="00C905E7" w:rsidRDefault="00C905E7" w:rsidP="009C2AA4">
      <w:pPr>
        <w:ind w:left="0" w:firstLine="720"/>
      </w:pPr>
      <w:r>
        <w:t>Il faut ensuite gérer les probabilités données par l'utilisateur. Imaginons la liste de règles suivantes :</w:t>
      </w:r>
    </w:p>
    <w:p w:rsidR="00C905E7" w:rsidRPr="009573A3" w:rsidRDefault="00C905E7" w:rsidP="009573A3">
      <w:pPr>
        <w:pStyle w:val="code"/>
        <w:numPr>
          <w:ilvl w:val="0"/>
          <w:numId w:val="9"/>
        </w:numPr>
        <w:rPr>
          <w:lang w:val="fr-FR"/>
        </w:rPr>
      </w:pPr>
      <w:r w:rsidRPr="009573A3">
        <w:rPr>
          <w:lang w:val="fr-FR"/>
        </w:rPr>
        <w:t xml:space="preserve">a &lt; b -&gt; b : 0.3 # </w:t>
      </w:r>
      <w:r w:rsidR="007A505E" w:rsidRPr="009573A3">
        <w:rPr>
          <w:lang w:val="fr-FR"/>
        </w:rPr>
        <w:t>"</w:t>
      </w:r>
      <w:r w:rsidRPr="009573A3">
        <w:rPr>
          <w:lang w:val="fr-FR"/>
        </w:rPr>
        <w:t>a</w:t>
      </w:r>
      <w:r w:rsidR="007A505E" w:rsidRPr="009573A3">
        <w:rPr>
          <w:lang w:val="fr-FR"/>
        </w:rPr>
        <w:t>"</w:t>
      </w:r>
      <w:r w:rsidRPr="009573A3">
        <w:rPr>
          <w:lang w:val="fr-FR"/>
        </w:rPr>
        <w:t xml:space="preserve"> donne </w:t>
      </w:r>
      <w:r w:rsidR="007A505E" w:rsidRPr="009573A3">
        <w:rPr>
          <w:lang w:val="fr-FR"/>
        </w:rPr>
        <w:t>"</w:t>
      </w:r>
      <w:r w:rsidRPr="009573A3">
        <w:rPr>
          <w:lang w:val="fr-FR"/>
        </w:rPr>
        <w:t>b</w:t>
      </w:r>
      <w:r w:rsidR="007A505E" w:rsidRPr="009573A3">
        <w:rPr>
          <w:lang w:val="fr-FR"/>
        </w:rPr>
        <w:t>"</w:t>
      </w:r>
      <w:r w:rsidRPr="009573A3">
        <w:rPr>
          <w:lang w:val="fr-FR"/>
        </w:rPr>
        <w:t xml:space="preserve"> si un </w:t>
      </w:r>
      <w:r w:rsidR="007A505E" w:rsidRPr="009573A3">
        <w:rPr>
          <w:lang w:val="fr-FR"/>
        </w:rPr>
        <w:t>"</w:t>
      </w:r>
      <w:r w:rsidRPr="009573A3">
        <w:rPr>
          <w:lang w:val="fr-FR"/>
        </w:rPr>
        <w:t>b</w:t>
      </w:r>
      <w:r w:rsidR="007A505E" w:rsidRPr="009573A3">
        <w:rPr>
          <w:lang w:val="fr-FR"/>
        </w:rPr>
        <w:t>"</w:t>
      </w:r>
      <w:r w:rsidRPr="009573A3">
        <w:rPr>
          <w:lang w:val="fr-FR"/>
        </w:rPr>
        <w:t xml:space="preserve"> existe avant le </w:t>
      </w:r>
      <w:r w:rsidR="009573A3">
        <w:rPr>
          <w:lang w:val="fr-FR"/>
        </w:rPr>
        <w:t>"</w:t>
      </w:r>
      <w:r w:rsidRPr="009573A3">
        <w:rPr>
          <w:lang w:val="fr-FR"/>
        </w:rPr>
        <w:t>a</w:t>
      </w:r>
      <w:r w:rsidR="009573A3" w:rsidRPr="009573A3">
        <w:rPr>
          <w:lang w:val="fr-FR"/>
        </w:rPr>
        <w:t>"</w:t>
      </w:r>
      <w:r w:rsidRPr="009573A3">
        <w:rPr>
          <w:lang w:val="fr-FR"/>
        </w:rPr>
        <w:t xml:space="preserve"> courant ; </w:t>
      </w:r>
      <w:proofErr w:type="spellStart"/>
      <w:r w:rsidRPr="009573A3">
        <w:rPr>
          <w:lang w:val="fr-FR"/>
        </w:rPr>
        <w:t>proba</w:t>
      </w:r>
      <w:proofErr w:type="spellEnd"/>
      <w:r w:rsidRPr="009573A3">
        <w:rPr>
          <w:lang w:val="fr-FR"/>
        </w:rPr>
        <w:t xml:space="preserve"> de 30 %#</w:t>
      </w:r>
    </w:p>
    <w:p w:rsidR="00C905E7" w:rsidRPr="009573A3" w:rsidRDefault="00C905E7" w:rsidP="009573A3">
      <w:pPr>
        <w:pStyle w:val="code"/>
        <w:numPr>
          <w:ilvl w:val="0"/>
          <w:numId w:val="9"/>
        </w:numPr>
        <w:rPr>
          <w:lang w:val="fr-FR"/>
        </w:rPr>
      </w:pPr>
      <w:r w:rsidRPr="009573A3">
        <w:rPr>
          <w:lang w:val="fr-FR"/>
        </w:rPr>
        <w:t>a &gt; b -&gt; 0.3 #</w:t>
      </w:r>
      <w:r w:rsidR="007A505E" w:rsidRPr="009573A3">
        <w:rPr>
          <w:lang w:val="fr-FR"/>
        </w:rPr>
        <w:t>"</w:t>
      </w:r>
      <w:r w:rsidRPr="009573A3">
        <w:rPr>
          <w:lang w:val="fr-FR"/>
        </w:rPr>
        <w:t>a</w:t>
      </w:r>
      <w:r w:rsidR="007A505E" w:rsidRPr="009573A3">
        <w:rPr>
          <w:lang w:val="fr-FR"/>
        </w:rPr>
        <w:t>"</w:t>
      </w:r>
      <w:r w:rsidRPr="009573A3">
        <w:rPr>
          <w:lang w:val="fr-FR"/>
        </w:rPr>
        <w:t xml:space="preserve"> donne </w:t>
      </w:r>
      <w:r w:rsidR="007A505E" w:rsidRPr="009573A3">
        <w:rPr>
          <w:lang w:val="fr-FR"/>
        </w:rPr>
        <w:t>"</w:t>
      </w:r>
      <w:r w:rsidRPr="009573A3">
        <w:rPr>
          <w:lang w:val="fr-FR"/>
        </w:rPr>
        <w:t>b</w:t>
      </w:r>
      <w:r w:rsidR="007A505E" w:rsidRPr="009573A3">
        <w:rPr>
          <w:lang w:val="fr-FR"/>
        </w:rPr>
        <w:t>"</w:t>
      </w:r>
      <w:r w:rsidRPr="009573A3">
        <w:rPr>
          <w:lang w:val="fr-FR"/>
        </w:rPr>
        <w:t xml:space="preserve"> si un </w:t>
      </w:r>
      <w:r w:rsidR="007A505E" w:rsidRPr="009573A3">
        <w:rPr>
          <w:lang w:val="fr-FR"/>
        </w:rPr>
        <w:t>"</w:t>
      </w:r>
      <w:r w:rsidRPr="009573A3">
        <w:rPr>
          <w:lang w:val="fr-FR"/>
        </w:rPr>
        <w:t>b</w:t>
      </w:r>
      <w:r w:rsidR="007A505E" w:rsidRPr="009573A3">
        <w:rPr>
          <w:lang w:val="fr-FR"/>
        </w:rPr>
        <w:t>"</w:t>
      </w:r>
      <w:r w:rsidRPr="009573A3">
        <w:rPr>
          <w:lang w:val="fr-FR"/>
        </w:rPr>
        <w:t xml:space="preserve"> existe après le </w:t>
      </w:r>
      <w:r w:rsidR="009573A3">
        <w:rPr>
          <w:lang w:val="fr-FR"/>
        </w:rPr>
        <w:t>"</w:t>
      </w:r>
      <w:r w:rsidRPr="009573A3">
        <w:rPr>
          <w:lang w:val="fr-FR"/>
        </w:rPr>
        <w:t>a</w:t>
      </w:r>
      <w:r w:rsidR="009573A3" w:rsidRPr="009573A3">
        <w:rPr>
          <w:lang w:val="fr-FR"/>
        </w:rPr>
        <w:t>"</w:t>
      </w:r>
      <w:r w:rsidRPr="009573A3">
        <w:rPr>
          <w:lang w:val="fr-FR"/>
        </w:rPr>
        <w:t xml:space="preserve"> courant ; </w:t>
      </w:r>
      <w:proofErr w:type="spellStart"/>
      <w:r w:rsidRPr="009573A3">
        <w:rPr>
          <w:lang w:val="fr-FR"/>
        </w:rPr>
        <w:t>proba</w:t>
      </w:r>
      <w:proofErr w:type="spellEnd"/>
      <w:r w:rsidRPr="009573A3">
        <w:rPr>
          <w:lang w:val="fr-FR"/>
        </w:rPr>
        <w:t xml:space="preserve"> de 30 % #</w:t>
      </w:r>
    </w:p>
    <w:p w:rsidR="00C905E7" w:rsidRPr="009573A3" w:rsidRDefault="00C905E7" w:rsidP="009573A3">
      <w:pPr>
        <w:pStyle w:val="code"/>
        <w:numPr>
          <w:ilvl w:val="0"/>
          <w:numId w:val="9"/>
        </w:numPr>
        <w:rPr>
          <w:lang w:val="fr-FR"/>
        </w:rPr>
      </w:pPr>
      <w:r w:rsidRPr="009573A3">
        <w:rPr>
          <w:lang w:val="fr-FR"/>
        </w:rPr>
        <w:t xml:space="preserve">a &lt; </w:t>
      </w:r>
      <w:proofErr w:type="spellStart"/>
      <w:r w:rsidRPr="009573A3">
        <w:rPr>
          <w:lang w:val="fr-FR"/>
        </w:rPr>
        <w:t>b</w:t>
      </w:r>
      <w:r w:rsidR="009573A3">
        <w:rPr>
          <w:lang w:val="fr-FR"/>
        </w:rPr>
        <w:t>a</w:t>
      </w:r>
      <w:proofErr w:type="spellEnd"/>
      <w:r w:rsidRPr="009573A3">
        <w:rPr>
          <w:lang w:val="fr-FR"/>
        </w:rPr>
        <w:t xml:space="preserve"> &gt; </w:t>
      </w:r>
      <w:proofErr w:type="spellStart"/>
      <w:r w:rsidRPr="009573A3">
        <w:rPr>
          <w:lang w:val="fr-FR"/>
        </w:rPr>
        <w:t>b</w:t>
      </w:r>
      <w:r w:rsidR="009573A3">
        <w:rPr>
          <w:lang w:val="fr-FR"/>
        </w:rPr>
        <w:t>a</w:t>
      </w:r>
      <w:proofErr w:type="spellEnd"/>
      <w:r w:rsidRPr="009573A3">
        <w:rPr>
          <w:lang w:val="fr-FR"/>
        </w:rPr>
        <w:t xml:space="preserve"> -&gt; b : 0.4</w:t>
      </w:r>
      <w:r w:rsidR="007A505E" w:rsidRPr="009573A3">
        <w:rPr>
          <w:lang w:val="fr-FR"/>
        </w:rPr>
        <w:t xml:space="preserve"> # "a" donne "b" si il existe </w:t>
      </w:r>
      <w:r w:rsidR="009573A3">
        <w:rPr>
          <w:lang w:val="fr-FR"/>
        </w:rPr>
        <w:t>"b" et "a"</w:t>
      </w:r>
      <w:r w:rsidR="007A505E" w:rsidRPr="009573A3">
        <w:rPr>
          <w:lang w:val="fr-FR"/>
        </w:rPr>
        <w:t xml:space="preserve"> avant et après le </w:t>
      </w:r>
      <w:r w:rsidR="009573A3">
        <w:rPr>
          <w:lang w:val="fr-FR"/>
        </w:rPr>
        <w:t>"</w:t>
      </w:r>
      <w:r w:rsidR="007A505E" w:rsidRPr="009573A3">
        <w:rPr>
          <w:lang w:val="fr-FR"/>
        </w:rPr>
        <w:t>a</w:t>
      </w:r>
      <w:r w:rsidR="009573A3">
        <w:rPr>
          <w:lang w:val="fr-FR"/>
        </w:rPr>
        <w:t>""</w:t>
      </w:r>
      <w:r w:rsidR="007A505E" w:rsidRPr="009573A3">
        <w:rPr>
          <w:lang w:val="fr-FR"/>
        </w:rPr>
        <w:t xml:space="preserve"> </w:t>
      </w:r>
      <w:r w:rsidR="009C78F1" w:rsidRPr="009573A3">
        <w:rPr>
          <w:lang w:val="fr-FR"/>
        </w:rPr>
        <w:t>courant ;</w:t>
      </w:r>
      <w:r w:rsidR="007A505E" w:rsidRPr="009573A3">
        <w:rPr>
          <w:lang w:val="fr-FR"/>
        </w:rPr>
        <w:t xml:space="preserve"> </w:t>
      </w:r>
      <w:proofErr w:type="spellStart"/>
      <w:r w:rsidR="007A505E" w:rsidRPr="009573A3">
        <w:rPr>
          <w:lang w:val="fr-FR"/>
        </w:rPr>
        <w:t>proba</w:t>
      </w:r>
      <w:proofErr w:type="spellEnd"/>
      <w:r w:rsidR="007A505E" w:rsidRPr="009573A3">
        <w:rPr>
          <w:lang w:val="fr-FR"/>
        </w:rPr>
        <w:t xml:space="preserve"> de 40 % #</w:t>
      </w:r>
    </w:p>
    <w:p w:rsidR="009573A3" w:rsidRDefault="009573A3" w:rsidP="009573A3">
      <w:pPr>
        <w:ind w:left="0" w:firstLine="720"/>
      </w:pPr>
      <w:r>
        <w:t xml:space="preserve">Et la séquence : </w:t>
      </w:r>
      <w:r w:rsidRPr="001023EE">
        <w:rPr>
          <w:rStyle w:val="codeCar"/>
          <w:lang w:val="fr-FR"/>
        </w:rPr>
        <w:t>baba</w:t>
      </w:r>
      <w:r>
        <w:t>.</w:t>
      </w:r>
    </w:p>
    <w:p w:rsidR="001023EE" w:rsidRDefault="009573A3" w:rsidP="009573A3">
      <w:pPr>
        <w:ind w:left="0" w:firstLine="360"/>
      </w:pPr>
      <w:r>
        <w:tab/>
      </w:r>
      <w:r w:rsidR="001023EE">
        <w:t>Pour le premier "a", seules les deux premières règles sont applicables, chacune ayant une probabilité de 30 %. La probabilité finale n'est donc pas de 100 %. Il peut arriver qu'elle soit plus grande ou plus faible.</w:t>
      </w:r>
    </w:p>
    <w:p w:rsidR="009573A3" w:rsidRDefault="001023EE" w:rsidP="001023EE">
      <w:pPr>
        <w:ind w:left="0" w:firstLine="720"/>
      </w:pPr>
      <w:r>
        <w:t>En réalité, ce que va faire le générateur, c'est de rapporter la somme des probabilités à 100 % et en modifier ainsi les probabilités de chacune des règles. Ici, les deux premières règles deviennent équiprobables. Chacune a une chance sur deux d'être choisie.</w:t>
      </w:r>
    </w:p>
    <w:p w:rsidR="00F66226" w:rsidRDefault="00F66226" w:rsidP="001023EE">
      <w:pPr>
        <w:ind w:left="0" w:firstLine="720"/>
      </w:pPr>
    </w:p>
    <w:p w:rsidR="00F66226" w:rsidRDefault="00F66226" w:rsidP="001023EE">
      <w:pPr>
        <w:ind w:left="0" w:firstLine="720"/>
      </w:pPr>
      <w:r>
        <w:t>Il peut arriver que les chaines produites soient très longues (de l'ordre de plusieurs milliers de symboles). La structure utilisée (une liste d'objets Symboles) devient très lourde à gérer (plusieurs mébioctets) et à afficher</w:t>
      </w:r>
      <w:r w:rsidR="00864AD0">
        <w:t>. Le temps de traitement peut être assez long.</w:t>
      </w:r>
    </w:p>
    <w:p w:rsidR="005B0CD9" w:rsidRPr="00136080" w:rsidRDefault="005B0CD9" w:rsidP="005B0CD9">
      <w:pPr>
        <w:ind w:left="0"/>
      </w:pPr>
    </w:p>
    <w:p w:rsidR="00411F2F" w:rsidRPr="00136080" w:rsidRDefault="005B0CD9" w:rsidP="00733ED9">
      <w:pPr>
        <w:pStyle w:val="Titre1"/>
        <w:ind w:left="0"/>
      </w:pPr>
      <w:r w:rsidRPr="00136080">
        <w:br w:type="page"/>
      </w:r>
      <w:bookmarkStart w:id="8" w:name="_Toc354595103"/>
      <w:r w:rsidR="00411F2F" w:rsidRPr="00136080">
        <w:lastRenderedPageBreak/>
        <w:t>Tortue</w:t>
      </w:r>
      <w:bookmarkEnd w:id="8"/>
    </w:p>
    <w:p w:rsidR="005B0CD9" w:rsidRPr="00136080" w:rsidRDefault="005B0CD9" w:rsidP="005B0CD9">
      <w:pPr>
        <w:ind w:left="0"/>
      </w:pPr>
    </w:p>
    <w:p w:rsidR="00411F2F" w:rsidRPr="00136080" w:rsidRDefault="00411F2F" w:rsidP="00C0437A">
      <w:pPr>
        <w:pStyle w:val="Titre2"/>
      </w:pPr>
      <w:bookmarkStart w:id="9" w:name="_Toc354595104"/>
      <w:r w:rsidRPr="00136080">
        <w:t>Généralités</w:t>
      </w:r>
      <w:bookmarkEnd w:id="9"/>
    </w:p>
    <w:p w:rsidR="002B3EF5" w:rsidRPr="00136080" w:rsidRDefault="002B3EF5" w:rsidP="002B3EF5">
      <w:pPr>
        <w:ind w:left="0" w:firstLine="720"/>
      </w:pPr>
      <w:r w:rsidRPr="00136080">
        <w:t xml:space="preserve">Les interprétations de la tortue peuvent être très variées et différentes les unes des autres. Il est possible de mettre en place une interprétation de la tortue pour dessiner de simples lignes ou bien une interprétation </w:t>
      </w:r>
      <w:r w:rsidR="00EA0570" w:rsidRPr="00136080">
        <w:t xml:space="preserve">avec un </w:t>
      </w:r>
      <w:r w:rsidRPr="00136080">
        <w:t xml:space="preserve">personnage qui </w:t>
      </w:r>
      <w:r w:rsidR="00EA0570" w:rsidRPr="00136080">
        <w:t xml:space="preserve">effectue différents pas de </w:t>
      </w:r>
      <w:r w:rsidRPr="00136080">
        <w:t xml:space="preserve">danse selon les symboles à interpréter. Il est possible de tout faire. </w:t>
      </w:r>
    </w:p>
    <w:p w:rsidR="002B3EF5" w:rsidRPr="00136080" w:rsidRDefault="002B3EF5" w:rsidP="002B3EF5">
      <w:pPr>
        <w:ind w:left="0" w:firstLine="720"/>
      </w:pPr>
      <w:r w:rsidRPr="00136080">
        <w:t>Cependant, toutes les interprétations de la tortue ont des points communs. En effet, elles sont toutes des interprétations et cherchent à représenter d'une manière ou d'une autre une chaîne de symboles. C'est pour cette raison et d'autres qu'une tortue mère a été mise en place. Chaque interprétation de la tortue existante et future se doit d'hériter de cette classe mère qui regroupe toutes les caractéristiques communes des interprétations de la tortue. En plus de la liste des symboles et des mécanismes qui tournent autour</w:t>
      </w:r>
      <w:r w:rsidR="00EA0570" w:rsidRPr="00136080">
        <w:t>,</w:t>
      </w:r>
      <w:r w:rsidRPr="00136080">
        <w:t xml:space="preserve"> les tortues mises en place ont une construction commune du graphe de scène. Après la création d'une entité dans la scène, on rajoute celle-ci dans le graphe de scène</w:t>
      </w:r>
      <w:r w:rsidR="00EA0570" w:rsidRPr="00136080">
        <w:t xml:space="preserve"> afin de permettre au moteur 3D de l’afficher à l’écran</w:t>
      </w:r>
      <w:r w:rsidRPr="00136080">
        <w:t xml:space="preserve">. Pour les deux interprétations de la </w:t>
      </w:r>
      <w:r w:rsidR="009F60D7">
        <w:t>tortue</w:t>
      </w:r>
      <w:r w:rsidRPr="00136080">
        <w:t xml:space="preserve"> existantes (Tube, </w:t>
      </w:r>
      <w:proofErr w:type="spellStart"/>
      <w:r w:rsidRPr="00136080">
        <w:t>Tree</w:t>
      </w:r>
      <w:proofErr w:type="spellEnd"/>
      <w:r w:rsidRPr="00136080">
        <w:t xml:space="preserve">) le graphe de scène est construit de cette façon : lorsque l'on ajoute un tube ou une branche </w:t>
      </w:r>
      <w:r w:rsidR="00D8435B">
        <w:t>dans le graphe de scène, on crée</w:t>
      </w:r>
      <w:r w:rsidRPr="00136080">
        <w:t xml:space="preserve"> un nouveau nœud qui se situe au bout de l'entité ajoutée. De cette façon, le prochain objet qui sera ajouté le sera au bout de l'objet précédent. Ce système permet aussi de mettre en place le système de sauvegarde de position et de restauration. Lorsque l'on souhaite sauvegarder la position </w:t>
      </w:r>
      <w:r w:rsidR="009F60D7">
        <w:t>courante,</w:t>
      </w:r>
      <w:r w:rsidRPr="00136080">
        <w:t xml:space="preserve"> on sauvegarde le nœud courant dans une pile. Pour restaurer la </w:t>
      </w:r>
      <w:r w:rsidR="009F60D7">
        <w:t>position,</w:t>
      </w:r>
      <w:r w:rsidRPr="00136080">
        <w:t xml:space="preserve"> il suffit de définir le nœud courant comme étant le premier nœud de la pile de sauvegarde.</w:t>
      </w:r>
    </w:p>
    <w:p w:rsidR="002B3EF5" w:rsidRPr="00136080" w:rsidRDefault="002B3EF5" w:rsidP="002B3EF5">
      <w:pPr>
        <w:ind w:left="0"/>
      </w:pPr>
      <w:r w:rsidRPr="00136080">
        <w:tab/>
        <w:t>Néanmoins, cette architectur</w:t>
      </w:r>
      <w:r w:rsidR="00D8435B">
        <w:t>e</w:t>
      </w:r>
      <w:r w:rsidRPr="00136080">
        <w:t xml:space="preserve"> du graphe de scène, bien que commune aux deux interprétations existantes, peut ne pas convenir à toutes les interprétations </w:t>
      </w:r>
      <w:r w:rsidR="009F60D7">
        <w:t>possibles</w:t>
      </w:r>
      <w:r w:rsidRPr="00136080">
        <w:t>. Il faudra modifier ce système et en ajouter un</w:t>
      </w:r>
      <w:r w:rsidR="007064FF" w:rsidRPr="00136080">
        <w:t>e</w:t>
      </w:r>
      <w:r w:rsidRPr="00136080">
        <w:t xml:space="preserve"> autre le cas échéant.</w:t>
      </w:r>
    </w:p>
    <w:p w:rsidR="005B0CD9" w:rsidRPr="00136080" w:rsidRDefault="005B0CD9" w:rsidP="002B3EF5">
      <w:pPr>
        <w:ind w:left="0"/>
      </w:pPr>
    </w:p>
    <w:p w:rsidR="00411F2F" w:rsidRPr="00136080" w:rsidRDefault="00411F2F" w:rsidP="00C0437A">
      <w:pPr>
        <w:pStyle w:val="Titre2"/>
      </w:pPr>
      <w:bookmarkStart w:id="10" w:name="_Toc354595105"/>
      <w:r w:rsidRPr="00136080">
        <w:t>Tube</w:t>
      </w:r>
      <w:bookmarkEnd w:id="10"/>
    </w:p>
    <w:p w:rsidR="002B3EF5" w:rsidRPr="00136080" w:rsidRDefault="002B3EF5" w:rsidP="002B3EF5">
      <w:pPr>
        <w:ind w:left="0"/>
      </w:pPr>
      <w:r w:rsidRPr="00136080">
        <w:tab/>
      </w:r>
      <w:proofErr w:type="spellStart"/>
      <w:r w:rsidRPr="00136080">
        <w:t>TubeTurle</w:t>
      </w:r>
      <w:proofErr w:type="spellEnd"/>
      <w:r w:rsidRPr="00136080">
        <w:t xml:space="preserve"> est l'interprétation de la tortue de base. Elle est capable de représenter toutes les listes de symboles qui ne contiennent que les symboles de base. Elle est très simple </w:t>
      </w:r>
      <w:r w:rsidR="007064FF" w:rsidRPr="00136080">
        <w:t>et</w:t>
      </w:r>
      <w:r w:rsidRPr="00136080">
        <w:t xml:space="preserve"> permet un rapide coup d'</w:t>
      </w:r>
      <w:r w:rsidR="007064FF" w:rsidRPr="00136080">
        <w:t>œil</w:t>
      </w:r>
      <w:r w:rsidRPr="00136080">
        <w:t xml:space="preserve"> du résultat de la grammaire. Cette interprétation n'est capable de dessiner que des cylindres lorsqu'elle rencontre un symbole FORWARD, tous les autres symboles ne font que modifier la position ou la direction de dessin</w:t>
      </w:r>
      <w:r w:rsidR="009A1C40" w:rsidRPr="00136080">
        <w:t xml:space="preserve"> des prochains cylindres</w:t>
      </w:r>
      <w:r w:rsidRPr="00136080">
        <w:t xml:space="preserve">. Par conséquent, si une chaîne ne contient aucun symbole FORWARD, il n'y aura aucun résultat visible à l'écran. </w:t>
      </w:r>
    </w:p>
    <w:p w:rsidR="002B3EF5" w:rsidRPr="00136080" w:rsidRDefault="002B3EF5" w:rsidP="002B3EF5">
      <w:pPr>
        <w:ind w:left="0"/>
      </w:pPr>
      <w:r w:rsidRPr="00136080">
        <w:tab/>
        <w:t>Cette interprétation est historiquement la première et aussi la plus simple des deux. Elle a été conçue pour permettre une représentation la plus simple possible. Les objets dessinés sont donc des lignes 3D : des cylindres ou tubes. La conception de cette interprétation a permis de mettre en avant l'</w:t>
      </w:r>
      <w:r w:rsidR="009C78F1" w:rsidRPr="00136080">
        <w:t>architectur</w:t>
      </w:r>
      <w:r w:rsidR="009C78F1">
        <w:t>e</w:t>
      </w:r>
      <w:r w:rsidRPr="00136080">
        <w:t xml:space="preserve"> du graphe de scène expliqué plus haut. L'interprétation de la tortue est capable de réaliser les actions suivantes selon les symboles à interpréter :</w:t>
      </w:r>
    </w:p>
    <w:p w:rsidR="002B3EF5" w:rsidRPr="00136080" w:rsidRDefault="002B3EF5" w:rsidP="002B3EF5">
      <w:pPr>
        <w:numPr>
          <w:ilvl w:val="0"/>
          <w:numId w:val="1"/>
        </w:numPr>
      </w:pPr>
      <w:r w:rsidRPr="00136080">
        <w:t>Dessiner un tube à la position courante</w:t>
      </w:r>
    </w:p>
    <w:p w:rsidR="002B3EF5" w:rsidRPr="00136080" w:rsidRDefault="002B3EF5" w:rsidP="002B3EF5">
      <w:pPr>
        <w:numPr>
          <w:ilvl w:val="0"/>
          <w:numId w:val="1"/>
        </w:numPr>
      </w:pPr>
      <w:r w:rsidRPr="00136080">
        <w:t>Tourner d'un angle fixe selon un des 3 axes</w:t>
      </w:r>
    </w:p>
    <w:p w:rsidR="002B3EF5" w:rsidRPr="00136080" w:rsidRDefault="002B3EF5" w:rsidP="002B3EF5">
      <w:pPr>
        <w:numPr>
          <w:ilvl w:val="0"/>
          <w:numId w:val="1"/>
        </w:numPr>
      </w:pPr>
      <w:r w:rsidRPr="00136080">
        <w:t>Sauvegarder la position courante</w:t>
      </w:r>
    </w:p>
    <w:p w:rsidR="002B3EF5" w:rsidRPr="00136080" w:rsidRDefault="002B3EF5" w:rsidP="002B3EF5">
      <w:pPr>
        <w:numPr>
          <w:ilvl w:val="0"/>
          <w:numId w:val="1"/>
        </w:numPr>
      </w:pPr>
      <w:r w:rsidRPr="00136080">
        <w:lastRenderedPageBreak/>
        <w:t>Restaurer la dernière position sauvée</w:t>
      </w:r>
    </w:p>
    <w:p w:rsidR="002B3EF5" w:rsidRPr="00136080" w:rsidRDefault="002B3EF5" w:rsidP="002B3EF5">
      <w:pPr>
        <w:ind w:left="0"/>
      </w:pPr>
      <w:r w:rsidRPr="00136080">
        <w:tab/>
        <w:t xml:space="preserve">Pour réaliser l'action de dessin d'un </w:t>
      </w:r>
      <w:r w:rsidR="009F60D7">
        <w:t>tube,</w:t>
      </w:r>
      <w:r w:rsidRPr="00136080">
        <w:t xml:space="preserve"> il suffit de créer un nouvel objet et de l'attacher au nœud courant. Il faut aussi créer un nouveau nœud fils et l'attach</w:t>
      </w:r>
      <w:r w:rsidR="00B3022E" w:rsidRPr="00136080">
        <w:t>er</w:t>
      </w:r>
      <w:r w:rsidRPr="00136080">
        <w:t xml:space="preserve"> au nœud courant en prenant soin de le déplacer de la taille du tube. De cette façon, le nœud fils est positionné au bout du tube dessiné. Le nœud fils devient le nouveau nœud courant.</w:t>
      </w:r>
      <w:r w:rsidRPr="00136080">
        <w:tab/>
      </w:r>
    </w:p>
    <w:p w:rsidR="002B3EF5" w:rsidRPr="00136080" w:rsidRDefault="002B3EF5" w:rsidP="002B3EF5">
      <w:pPr>
        <w:ind w:left="0"/>
      </w:pPr>
      <w:r w:rsidRPr="00136080">
        <w:tab/>
        <w:t>Pour réaliser l'action de rotation selon un axe il suffit d'effectuer une rotation du nœud courant selon l'axe souhaité.</w:t>
      </w:r>
      <w:r w:rsidRPr="00136080">
        <w:tab/>
      </w:r>
    </w:p>
    <w:p w:rsidR="002B3EF5" w:rsidRPr="00136080" w:rsidRDefault="002B3EF5" w:rsidP="002B3EF5">
      <w:pPr>
        <w:ind w:left="0"/>
      </w:pPr>
      <w:r w:rsidRPr="00136080">
        <w:tab/>
        <w:t xml:space="preserve">La sauvegarde la position courante utilise une pile de </w:t>
      </w:r>
      <w:r w:rsidR="009F60D7">
        <w:t>nœuds</w:t>
      </w:r>
      <w:r w:rsidRPr="00136080">
        <w:t xml:space="preserve">. </w:t>
      </w:r>
      <w:r w:rsidR="009F60D7">
        <w:t>À</w:t>
      </w:r>
      <w:r w:rsidRPr="00136080">
        <w:t xml:space="preserve"> chaque appel de l'action de </w:t>
      </w:r>
      <w:r w:rsidR="009F60D7">
        <w:t>sauvegarde,</w:t>
      </w:r>
      <w:r w:rsidRPr="00136080">
        <w:t xml:space="preserve"> on ajoute le nœud courant dans la pile de sauvegarde.</w:t>
      </w:r>
      <w:r w:rsidRPr="00136080">
        <w:tab/>
      </w:r>
    </w:p>
    <w:p w:rsidR="002B3EF5" w:rsidRPr="00136080" w:rsidRDefault="002B3EF5" w:rsidP="002B3EF5">
      <w:pPr>
        <w:ind w:left="0"/>
      </w:pPr>
      <w:r w:rsidRPr="00136080">
        <w:tab/>
        <w:t xml:space="preserve">L'action de restauration de la position utilise la même pile de </w:t>
      </w:r>
      <w:r w:rsidR="009F60D7">
        <w:t>nœuds</w:t>
      </w:r>
      <w:r w:rsidRPr="00136080">
        <w:t xml:space="preserve"> que l'action de sauvegarde. On dépile le dernier nœud ajouté dans la pile et on le considère comme nouveau nœud courant.</w:t>
      </w:r>
      <w:r w:rsidRPr="00136080">
        <w:tab/>
      </w:r>
    </w:p>
    <w:p w:rsidR="002B3EF5" w:rsidRPr="00136080" w:rsidRDefault="002B3EF5" w:rsidP="002B3EF5">
      <w:pPr>
        <w:ind w:left="0"/>
      </w:pPr>
      <w:r w:rsidRPr="00136080">
        <w:tab/>
        <w:t>Ces simples actions permettent d'obtenir des rendus variés :</w:t>
      </w:r>
    </w:p>
    <w:p w:rsidR="00B3022E" w:rsidRPr="00136080" w:rsidRDefault="001D6925" w:rsidP="005B0CD9">
      <w:pPr>
        <w:ind w:left="0"/>
      </w:pPr>
      <w:r w:rsidRPr="00136080">
        <w:rPr>
          <w:noProof/>
        </w:rPr>
        <w:drawing>
          <wp:inline distT="0" distB="0" distL="0" distR="0" wp14:anchorId="55846D93" wp14:editId="546C7A2A">
            <wp:extent cx="1840230" cy="937260"/>
            <wp:effectExtent l="0" t="0" r="7620" b="0"/>
            <wp:docPr id="103" name="Image 103" descr="SC_ExRend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_ExRendu1"/>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1840230" cy="937260"/>
                    </a:xfrm>
                    <a:prstGeom prst="rect">
                      <a:avLst/>
                    </a:prstGeom>
                    <a:noFill/>
                    <a:ln>
                      <a:noFill/>
                    </a:ln>
                  </pic:spPr>
                </pic:pic>
              </a:graphicData>
            </a:graphic>
          </wp:inline>
        </w:drawing>
      </w:r>
      <w:r w:rsidRPr="00136080">
        <w:rPr>
          <w:noProof/>
        </w:rPr>
        <w:drawing>
          <wp:inline distT="0" distB="0" distL="0" distR="0" wp14:anchorId="60978E53" wp14:editId="313BE3AA">
            <wp:extent cx="1594485" cy="1845945"/>
            <wp:effectExtent l="0" t="0" r="5715" b="1905"/>
            <wp:docPr id="104" name="Image 104" descr="SC_ExRend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_ExRendu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594485" cy="1845945"/>
                    </a:xfrm>
                    <a:prstGeom prst="rect">
                      <a:avLst/>
                    </a:prstGeom>
                    <a:noFill/>
                    <a:ln>
                      <a:noFill/>
                    </a:ln>
                  </pic:spPr>
                </pic:pic>
              </a:graphicData>
            </a:graphic>
          </wp:inline>
        </w:drawing>
      </w:r>
      <w:r w:rsidRPr="00136080">
        <w:rPr>
          <w:noProof/>
        </w:rPr>
        <w:drawing>
          <wp:inline distT="0" distB="0" distL="0" distR="0" wp14:anchorId="6199BE9B" wp14:editId="623235F2">
            <wp:extent cx="1937385" cy="445770"/>
            <wp:effectExtent l="0" t="0" r="5715" b="0"/>
            <wp:docPr id="115" name="Image 115" descr="SC_ExRend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C_ExRendu2"/>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1937385" cy="445770"/>
                    </a:xfrm>
                    <a:prstGeom prst="rect">
                      <a:avLst/>
                    </a:prstGeom>
                    <a:noFill/>
                    <a:ln>
                      <a:noFill/>
                    </a:ln>
                  </pic:spPr>
                </pic:pic>
              </a:graphicData>
            </a:graphic>
          </wp:inline>
        </w:drawing>
      </w:r>
      <w:bookmarkStart w:id="11" w:name="_GoBack"/>
      <w:bookmarkEnd w:id="11"/>
    </w:p>
    <w:p w:rsidR="00B3022E" w:rsidRPr="00136080" w:rsidRDefault="00B3022E" w:rsidP="005B0CD9">
      <w:pPr>
        <w:ind w:left="0"/>
      </w:pPr>
    </w:p>
    <w:p w:rsidR="00411F2F" w:rsidRPr="00136080" w:rsidRDefault="00411F2F" w:rsidP="00C0437A">
      <w:pPr>
        <w:pStyle w:val="Titre2"/>
      </w:pPr>
      <w:bookmarkStart w:id="12" w:name="_Toc354595106"/>
      <w:proofErr w:type="spellStart"/>
      <w:r w:rsidRPr="00136080">
        <w:t>Tree</w:t>
      </w:r>
      <w:bookmarkEnd w:id="12"/>
      <w:proofErr w:type="spellEnd"/>
    </w:p>
    <w:p w:rsidR="00194447" w:rsidRPr="00136080" w:rsidRDefault="00CB628F" w:rsidP="007E01BC">
      <w:pPr>
        <w:ind w:left="0" w:firstLine="720"/>
      </w:pPr>
      <w:r w:rsidRPr="00136080">
        <w:t>L’interprétation de la</w:t>
      </w:r>
      <w:r w:rsidR="00194447" w:rsidRPr="00136080">
        <w:t xml:space="preserve"> tortue </w:t>
      </w:r>
      <w:proofErr w:type="spellStart"/>
      <w:r w:rsidR="00194447" w:rsidRPr="00136080">
        <w:t>Tree</w:t>
      </w:r>
      <w:proofErr w:type="spellEnd"/>
      <w:r w:rsidR="00194447" w:rsidRPr="00136080">
        <w:t xml:space="preserve"> </w:t>
      </w:r>
      <w:proofErr w:type="spellStart"/>
      <w:r w:rsidR="00194447" w:rsidRPr="00136080">
        <w:t>Turtle</w:t>
      </w:r>
      <w:proofErr w:type="spellEnd"/>
      <w:r w:rsidR="00194447" w:rsidRPr="00136080">
        <w:t xml:space="preserve"> utilise </w:t>
      </w:r>
      <w:r w:rsidR="00521AEA" w:rsidRPr="00136080">
        <w:t>les mêmes mécanismes</w:t>
      </w:r>
      <w:r w:rsidR="00194447" w:rsidRPr="00136080">
        <w:t xml:space="preserve"> que </w:t>
      </w:r>
      <w:r w:rsidR="009F60D7">
        <w:t>décrit</w:t>
      </w:r>
      <w:r w:rsidR="00194447" w:rsidRPr="00136080">
        <w:t xml:space="preserve"> précédemment pour Tube</w:t>
      </w:r>
      <w:r w:rsidR="00521AEA" w:rsidRPr="00136080">
        <w:t xml:space="preserve"> </w:t>
      </w:r>
      <w:proofErr w:type="spellStart"/>
      <w:r w:rsidR="00194447" w:rsidRPr="00136080">
        <w:t>Turtle</w:t>
      </w:r>
      <w:proofErr w:type="spellEnd"/>
      <w:r w:rsidR="00194447" w:rsidRPr="00136080">
        <w:t>.</w:t>
      </w:r>
      <w:r w:rsidR="00521AEA" w:rsidRPr="00136080">
        <w:t xml:space="preserve"> Elle rajoute de nouvelles spécificités liées à la représentation d’arbres. Le </w:t>
      </w:r>
      <w:r w:rsidR="003643B4" w:rsidRPr="00136080">
        <w:t>tronc</w:t>
      </w:r>
      <w:r w:rsidR="00521AEA" w:rsidRPr="00136080">
        <w:t xml:space="preserve"> d’un arbre est plus mince et long que ses branches. </w:t>
      </w:r>
      <w:r w:rsidR="00194447" w:rsidRPr="00136080">
        <w:t xml:space="preserve"> </w:t>
      </w:r>
      <w:r w:rsidR="003643B4" w:rsidRPr="00136080">
        <w:t xml:space="preserve">Afin de simuler ce </w:t>
      </w:r>
      <w:r w:rsidR="009F60D7">
        <w:t>comportement,</w:t>
      </w:r>
      <w:r w:rsidR="003643B4" w:rsidRPr="00136080">
        <w:t xml:space="preserve"> deux paramètres ont été rajoutés :</w:t>
      </w:r>
    </w:p>
    <w:p w:rsidR="003643B4" w:rsidRPr="00136080" w:rsidRDefault="003643B4" w:rsidP="003643B4">
      <w:pPr>
        <w:numPr>
          <w:ilvl w:val="0"/>
          <w:numId w:val="2"/>
        </w:numPr>
      </w:pPr>
      <w:proofErr w:type="spellStart"/>
      <w:r w:rsidRPr="00136080">
        <w:t>Width</w:t>
      </w:r>
      <w:proofErr w:type="spellEnd"/>
      <w:r w:rsidRPr="00136080">
        <w:t xml:space="preserve"> </w:t>
      </w:r>
      <w:proofErr w:type="spellStart"/>
      <w:r w:rsidRPr="00136080">
        <w:t>reduction</w:t>
      </w:r>
      <w:proofErr w:type="spellEnd"/>
    </w:p>
    <w:p w:rsidR="003643B4" w:rsidRPr="00136080" w:rsidRDefault="003643B4" w:rsidP="003643B4">
      <w:pPr>
        <w:numPr>
          <w:ilvl w:val="0"/>
          <w:numId w:val="2"/>
        </w:numPr>
      </w:pPr>
      <w:proofErr w:type="spellStart"/>
      <w:r w:rsidRPr="00136080">
        <w:t>Length</w:t>
      </w:r>
      <w:proofErr w:type="spellEnd"/>
      <w:r w:rsidRPr="00136080">
        <w:t xml:space="preserve"> </w:t>
      </w:r>
      <w:proofErr w:type="spellStart"/>
      <w:r w:rsidRPr="00136080">
        <w:t>reduction</w:t>
      </w:r>
      <w:proofErr w:type="spellEnd"/>
    </w:p>
    <w:p w:rsidR="003643B4" w:rsidRPr="00136080" w:rsidRDefault="001D6925" w:rsidP="007E01BC">
      <w:pPr>
        <w:ind w:left="0" w:firstLine="720"/>
      </w:pPr>
      <w:r w:rsidRPr="00136080">
        <w:rPr>
          <w:noProof/>
        </w:rPr>
        <w:drawing>
          <wp:anchor distT="0" distB="0" distL="114300" distR="114300" simplePos="0" relativeHeight="251657728" behindDoc="0" locked="0" layoutInCell="1" allowOverlap="1" wp14:anchorId="3B4C657F" wp14:editId="7CDE9824">
            <wp:simplePos x="0" y="0"/>
            <wp:positionH relativeFrom="column">
              <wp:posOffset>833755</wp:posOffset>
            </wp:positionH>
            <wp:positionV relativeFrom="paragraph">
              <wp:posOffset>523240</wp:posOffset>
            </wp:positionV>
            <wp:extent cx="3990975" cy="904875"/>
            <wp:effectExtent l="0" t="0" r="9525" b="9525"/>
            <wp:wrapTopAndBottom/>
            <wp:docPr id="18" name="Image 18" descr="SC_PereF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_PereFils"/>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99097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43B4" w:rsidRPr="00136080">
        <w:t>Ces deux paramètres sont respectivement les pourcentages de réductions de la longueur et de l’épaisseur d’un tube fils par rapport à son père. Un tube est fils de son père lorsqu’il est situé après celui-ci.</w:t>
      </w:r>
    </w:p>
    <w:p w:rsidR="00B34966" w:rsidRPr="00136080" w:rsidRDefault="00B34966" w:rsidP="007E01BC">
      <w:pPr>
        <w:ind w:left="0" w:firstLine="720"/>
      </w:pPr>
    </w:p>
    <w:p w:rsidR="0070350F" w:rsidRPr="00136080" w:rsidRDefault="0070350F" w:rsidP="007E01BC">
      <w:pPr>
        <w:ind w:left="0" w:firstLine="720"/>
      </w:pPr>
      <w:r w:rsidRPr="00136080">
        <w:t>Sur l’image ci-dessus on peut voir une branche père (à gauche) avec sa branche fille (à droite). La branche fille est moins large et longue que sa branche père.</w:t>
      </w:r>
    </w:p>
    <w:p w:rsidR="003643B4" w:rsidRPr="00136080" w:rsidRDefault="0009752C" w:rsidP="007E01BC">
      <w:pPr>
        <w:ind w:left="0" w:firstLine="720"/>
      </w:pPr>
      <w:r w:rsidRPr="00136080">
        <w:lastRenderedPageBreak/>
        <w:t>Cette interprétation est aussi capable de représenter le symbole feuille (interprétation 21). Les feuilles sont des représentés avec des tords afin de simuler un amas de feuilles.</w:t>
      </w:r>
    </w:p>
    <w:p w:rsidR="005E5BC1" w:rsidRPr="00136080" w:rsidRDefault="00614FB6" w:rsidP="005E5BC1">
      <w:pPr>
        <w:ind w:left="0" w:firstLine="720"/>
      </w:pPr>
      <w:r w:rsidRPr="00136080">
        <w:t xml:space="preserve">Contrairement aux tubes, lorsqu’une feuille est ajoutée dans le graphe de scène on choisit de ne pas déplacer le nœud fils. En effet, un arbre </w:t>
      </w:r>
      <w:r w:rsidR="00593851" w:rsidRPr="00136080">
        <w:t>possède</w:t>
      </w:r>
      <w:r w:rsidRPr="00136080">
        <w:t xml:space="preserve"> des feuilles sur des branches uniquement et ne peut pas avoir de branches qui poussent sur des feuilles.</w:t>
      </w:r>
    </w:p>
    <w:p w:rsidR="00614FB6" w:rsidRPr="00136080" w:rsidRDefault="001D6925" w:rsidP="005E5BC1">
      <w:pPr>
        <w:ind w:left="0" w:firstLine="720"/>
      </w:pPr>
      <w:r w:rsidRPr="00136080">
        <w:rPr>
          <w:noProof/>
        </w:rPr>
        <w:drawing>
          <wp:anchor distT="0" distB="0" distL="114300" distR="114300" simplePos="0" relativeHeight="251658752" behindDoc="0" locked="0" layoutInCell="1" allowOverlap="1" wp14:anchorId="027FA993" wp14:editId="76990FB1">
            <wp:simplePos x="0" y="0"/>
            <wp:positionH relativeFrom="column">
              <wp:posOffset>1043305</wp:posOffset>
            </wp:positionH>
            <wp:positionV relativeFrom="paragraph">
              <wp:posOffset>510540</wp:posOffset>
            </wp:positionV>
            <wp:extent cx="3914775" cy="1562100"/>
            <wp:effectExtent l="0" t="0" r="9525" b="0"/>
            <wp:wrapTopAndBottom/>
            <wp:docPr id="21" name="Image 21" descr="SC_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_Leaf"/>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391477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5BC1" w:rsidRPr="00136080">
        <w:t xml:space="preserve">Ci-dessous le même </w:t>
      </w:r>
      <w:proofErr w:type="spellStart"/>
      <w:r w:rsidR="005E5BC1" w:rsidRPr="00136080">
        <w:t>screenshot</w:t>
      </w:r>
      <w:proofErr w:type="spellEnd"/>
      <w:r w:rsidR="005E5BC1" w:rsidRPr="00136080">
        <w:t xml:space="preserve"> que précédemment avec une branche père et une branche fils avec en plus une feuille.</w:t>
      </w:r>
    </w:p>
    <w:p w:rsidR="00F41541" w:rsidRPr="00136080" w:rsidRDefault="00F41541" w:rsidP="005E5BC1">
      <w:pPr>
        <w:ind w:left="0" w:firstLine="720"/>
      </w:pPr>
    </w:p>
    <w:p w:rsidR="00F41541" w:rsidRPr="00136080" w:rsidRDefault="00F41541" w:rsidP="00F41541">
      <w:pPr>
        <w:ind w:left="0"/>
      </w:pPr>
      <w:r w:rsidRPr="00136080">
        <w:t xml:space="preserve">Cette nouvelle interprétation permet d’obtenir des résultats d’arbres </w:t>
      </w:r>
      <w:r w:rsidR="009F60D7">
        <w:t>intéressants</w:t>
      </w:r>
      <w:r w:rsidRPr="00136080">
        <w:t> :</w:t>
      </w:r>
    </w:p>
    <w:p w:rsidR="00F41541" w:rsidRPr="00136080" w:rsidRDefault="001D6925" w:rsidP="00F41541">
      <w:pPr>
        <w:ind w:left="0"/>
      </w:pPr>
      <w:r w:rsidRPr="00136080">
        <w:rPr>
          <w:noProof/>
        </w:rPr>
        <w:drawing>
          <wp:inline distT="0" distB="0" distL="0" distR="0" wp14:anchorId="68FBE858" wp14:editId="230D7015">
            <wp:extent cx="1434465" cy="1640205"/>
            <wp:effectExtent l="0" t="0" r="0" b="0"/>
            <wp:docPr id="106" name="Image 106" descr="SC_ExRend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C_ExRendu4"/>
                    <pic:cNvPicPr>
                      <a:picLocks noChangeAspect="1" noChangeArrowheads="1"/>
                    </pic:cNvPicPr>
                  </pic:nvPicPr>
                  <pic:blipFill>
                    <a:blip r:embed="rId17" cstate="screen">
                      <a:extLst>
                        <a:ext uri="{28A0092B-C50C-407E-A947-70E740481C1C}">
                          <a14:useLocalDpi xmlns:a14="http://schemas.microsoft.com/office/drawing/2010/main"/>
                        </a:ext>
                      </a:extLst>
                    </a:blip>
                    <a:srcRect/>
                    <a:stretch>
                      <a:fillRect/>
                    </a:stretch>
                  </pic:blipFill>
                  <pic:spPr bwMode="auto">
                    <a:xfrm>
                      <a:off x="0" y="0"/>
                      <a:ext cx="1434465" cy="1640205"/>
                    </a:xfrm>
                    <a:prstGeom prst="rect">
                      <a:avLst/>
                    </a:prstGeom>
                    <a:noFill/>
                    <a:ln>
                      <a:noFill/>
                    </a:ln>
                  </pic:spPr>
                </pic:pic>
              </a:graphicData>
            </a:graphic>
          </wp:inline>
        </w:drawing>
      </w:r>
      <w:r w:rsidRPr="00136080">
        <w:rPr>
          <w:noProof/>
        </w:rPr>
        <w:drawing>
          <wp:inline distT="0" distB="0" distL="0" distR="0" wp14:anchorId="55918F9F" wp14:editId="4C3FB73B">
            <wp:extent cx="2291715" cy="2240280"/>
            <wp:effectExtent l="0" t="0" r="0" b="7620"/>
            <wp:docPr id="107" name="Image 107" descr="SC_ExRend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C_ExRendu5"/>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291715" cy="2240280"/>
                    </a:xfrm>
                    <a:prstGeom prst="rect">
                      <a:avLst/>
                    </a:prstGeom>
                    <a:noFill/>
                    <a:ln>
                      <a:noFill/>
                    </a:ln>
                  </pic:spPr>
                </pic:pic>
              </a:graphicData>
            </a:graphic>
          </wp:inline>
        </w:drawing>
      </w:r>
      <w:r w:rsidRPr="00136080">
        <w:rPr>
          <w:noProof/>
        </w:rPr>
        <w:drawing>
          <wp:inline distT="0" distB="0" distL="0" distR="0" wp14:anchorId="43651E90" wp14:editId="195242C5">
            <wp:extent cx="1423035" cy="1823085"/>
            <wp:effectExtent l="0" t="0" r="5715" b="5715"/>
            <wp:docPr id="108" name="Image 108" descr="SC_ExRend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_ExRendu6"/>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1423035" cy="1823085"/>
                    </a:xfrm>
                    <a:prstGeom prst="rect">
                      <a:avLst/>
                    </a:prstGeom>
                    <a:noFill/>
                    <a:ln>
                      <a:noFill/>
                    </a:ln>
                  </pic:spPr>
                </pic:pic>
              </a:graphicData>
            </a:graphic>
          </wp:inline>
        </w:drawing>
      </w:r>
    </w:p>
    <w:p w:rsidR="00B34966" w:rsidRPr="00136080" w:rsidRDefault="00B34966" w:rsidP="005B0CD9">
      <w:pPr>
        <w:ind w:left="0"/>
      </w:pPr>
    </w:p>
    <w:p w:rsidR="008C1EE7" w:rsidRPr="00136080" w:rsidRDefault="00411F2F" w:rsidP="008C1EE7">
      <w:pPr>
        <w:pStyle w:val="Titre2"/>
      </w:pPr>
      <w:bookmarkStart w:id="13" w:name="_Toc354595107"/>
      <w:r w:rsidRPr="00136080">
        <w:t>Avancées</w:t>
      </w:r>
      <w:bookmarkEnd w:id="13"/>
    </w:p>
    <w:p w:rsidR="008C1EE7" w:rsidRPr="00136080" w:rsidRDefault="008C1EE7" w:rsidP="00D177E9">
      <w:pPr>
        <w:spacing w:after="0"/>
        <w:ind w:left="0" w:firstLine="720"/>
      </w:pPr>
      <w:r w:rsidRPr="00136080">
        <w:t xml:space="preserve">Une évolution importante et particulièrement intéressante de l’application actuelle serait de pouvoir utiliser des </w:t>
      </w:r>
      <w:proofErr w:type="spellStart"/>
      <w:r w:rsidRPr="00136080">
        <w:t>meshs</w:t>
      </w:r>
      <w:proofErr w:type="spellEnd"/>
      <w:r w:rsidRPr="00136080">
        <w:t xml:space="preserve"> à la place des objets de base qui sont utilisés actuellement. </w:t>
      </w:r>
      <w:r w:rsidR="002140F5" w:rsidRPr="00136080">
        <w:t xml:space="preserve">Deux possibilités sont envisageables. La première serait de permettre à l’utilisateur d’utiliser ses propres </w:t>
      </w:r>
      <w:proofErr w:type="spellStart"/>
      <w:r w:rsidR="002140F5" w:rsidRPr="00136080">
        <w:t>meshs</w:t>
      </w:r>
      <w:proofErr w:type="spellEnd"/>
      <w:r w:rsidR="002140F5" w:rsidRPr="00136080">
        <w:t xml:space="preserve"> en les plaçant dans un dossier par exemple. Cette solution est la plus compliquée à mettre en </w:t>
      </w:r>
      <w:r w:rsidR="009F60D7">
        <w:t>place,</w:t>
      </w:r>
      <w:r w:rsidR="002140F5" w:rsidRPr="00136080">
        <w:t xml:space="preserve"> mais permettrait d’avoir un rendu très varié et de pouvoir, par exemple, représenter tout type d’arbre avec l’interprétation </w:t>
      </w:r>
      <w:proofErr w:type="spellStart"/>
      <w:r w:rsidR="002140F5" w:rsidRPr="00136080">
        <w:t>Tree</w:t>
      </w:r>
      <w:proofErr w:type="spellEnd"/>
      <w:r w:rsidR="002140F5" w:rsidRPr="00136080">
        <w:t xml:space="preserve"> </w:t>
      </w:r>
      <w:proofErr w:type="spellStart"/>
      <w:r w:rsidR="002140F5" w:rsidRPr="00136080">
        <w:t>Turtle</w:t>
      </w:r>
      <w:proofErr w:type="spellEnd"/>
      <w:r w:rsidR="002140F5" w:rsidRPr="00136080">
        <w:t>.</w:t>
      </w:r>
      <w:r w:rsidRPr="00136080">
        <w:t xml:space="preserve"> </w:t>
      </w:r>
    </w:p>
    <w:p w:rsidR="00D177E9" w:rsidRPr="00136080" w:rsidRDefault="00D177E9" w:rsidP="00D177E9">
      <w:pPr>
        <w:spacing w:after="0"/>
        <w:ind w:left="0" w:firstLine="720"/>
      </w:pPr>
      <w:r w:rsidRPr="00136080">
        <w:t xml:space="preserve">La deuxième possibilité serait de proposer un échantillon de </w:t>
      </w:r>
      <w:proofErr w:type="spellStart"/>
      <w:r w:rsidRPr="00136080">
        <w:t>meshs</w:t>
      </w:r>
      <w:proofErr w:type="spellEnd"/>
      <w:r w:rsidRPr="00136080">
        <w:t xml:space="preserve"> différents à l’utilisateur. Cette solution serait plus simple à mettre en place que la première sous réserve de trouver un bon échantillon de </w:t>
      </w:r>
      <w:proofErr w:type="spellStart"/>
      <w:r w:rsidRPr="00136080">
        <w:t>meshs</w:t>
      </w:r>
      <w:proofErr w:type="spellEnd"/>
      <w:r w:rsidRPr="00136080">
        <w:t>.</w:t>
      </w:r>
    </w:p>
    <w:p w:rsidR="008C1EE7" w:rsidRPr="00136080" w:rsidRDefault="00D177E9" w:rsidP="00D177E9">
      <w:pPr>
        <w:ind w:left="0" w:firstLine="720"/>
      </w:pPr>
      <w:r w:rsidRPr="00136080">
        <w:t xml:space="preserve">Enfin, l’idéale serait d’avoir les deux. Un échantillon de </w:t>
      </w:r>
      <w:proofErr w:type="spellStart"/>
      <w:r w:rsidRPr="00136080">
        <w:t>meshs</w:t>
      </w:r>
      <w:proofErr w:type="spellEnd"/>
      <w:r w:rsidRPr="00136080">
        <w:t xml:space="preserve"> à proposer à l’utilisateur et la possibilité d’ajouter ses propres </w:t>
      </w:r>
      <w:proofErr w:type="spellStart"/>
      <w:r w:rsidRPr="00136080">
        <w:t>meshs</w:t>
      </w:r>
      <w:proofErr w:type="spellEnd"/>
      <w:r w:rsidRPr="00136080">
        <w:t xml:space="preserve"> dans la liste.</w:t>
      </w:r>
    </w:p>
    <w:p w:rsidR="00D8435B" w:rsidRDefault="00D8435B" w:rsidP="00D8435B">
      <w:pPr>
        <w:ind w:left="0"/>
      </w:pPr>
    </w:p>
    <w:p w:rsidR="005B0CD9" w:rsidRDefault="00D177E9" w:rsidP="00D8435B">
      <w:pPr>
        <w:ind w:left="0" w:firstLine="720"/>
      </w:pPr>
      <w:r w:rsidRPr="00136080">
        <w:t>Une autre évolution de l’application serait d’un niveau plus technique. Lorsque l’on choisit d’</w:t>
      </w:r>
      <w:r w:rsidR="00D8435B">
        <w:t>afficher une chaîne très longue (</w:t>
      </w:r>
      <w:r w:rsidRPr="00136080">
        <w:t>dans le cas d’un nombre d’</w:t>
      </w:r>
      <w:r w:rsidR="009F60D7">
        <w:t>itérations</w:t>
      </w:r>
      <w:r w:rsidRPr="00136080">
        <w:t xml:space="preserve"> important o</w:t>
      </w:r>
      <w:r w:rsidR="00D8435B">
        <w:t>u d’une grammaire très verbeuse), il est possible de faire exploser la pile de l'application.</w:t>
      </w:r>
    </w:p>
    <w:p w:rsidR="00D8435B" w:rsidRDefault="00D8435B" w:rsidP="00D8435B">
      <w:pPr>
        <w:ind w:left="0" w:firstLine="720"/>
      </w:pPr>
      <w:r>
        <w:t xml:space="preserve">En effet, </w:t>
      </w:r>
      <w:proofErr w:type="spellStart"/>
      <w:r>
        <w:t>JMonkey</w:t>
      </w:r>
      <w:proofErr w:type="spellEnd"/>
      <w:r>
        <w:t xml:space="preserve"> </w:t>
      </w:r>
      <w:r w:rsidR="00B54BA2">
        <w:t>parcourt</w:t>
      </w:r>
      <w:r>
        <w:t xml:space="preserve"> le </w:t>
      </w:r>
      <w:r w:rsidR="00B54BA2">
        <w:t>graphe</w:t>
      </w:r>
      <w:r>
        <w:t xml:space="preserve"> de scène de manière récursive. Lors de la création d'un grand tube sans </w:t>
      </w:r>
      <w:r w:rsidR="00B54BA2">
        <w:t>aucune</w:t>
      </w:r>
      <w:r>
        <w:t xml:space="preserve"> </w:t>
      </w:r>
      <w:r w:rsidR="00B54BA2">
        <w:t>branche</w:t>
      </w:r>
      <w:r>
        <w:t>, le graphe devient longiligne est peut contenir plusieurs dizaines de milliers d'objets. Les appels récursifs font exploser la pile et l'application ne peut plus fonctionner correctement.</w:t>
      </w:r>
    </w:p>
    <w:p w:rsidR="00EC559C" w:rsidRPr="00136080" w:rsidRDefault="00D8435B" w:rsidP="00EC559C">
      <w:pPr>
        <w:ind w:left="0" w:firstLine="720"/>
      </w:pPr>
      <w:r>
        <w:t xml:space="preserve">Il faudrait donc imposer une limite maximale d'éléments consécutifs dans une même branche, après quoi on force la création d'une branche </w:t>
      </w:r>
      <w:r w:rsidR="00B42DFF">
        <w:t>qui reprendrait directement à la fin de la première.</w:t>
      </w:r>
      <w:r w:rsidR="00EC559C">
        <w:t xml:space="preserve"> Nous n'avons malheureusement pas eu le temps de corriger ce problème.</w:t>
      </w:r>
    </w:p>
    <w:p w:rsidR="005B0CD9" w:rsidRPr="00136080" w:rsidRDefault="005B0CD9" w:rsidP="008C1EE7">
      <w:pPr>
        <w:ind w:left="0"/>
      </w:pPr>
    </w:p>
    <w:p w:rsidR="00411F2F" w:rsidRPr="00136080" w:rsidRDefault="005B0CD9" w:rsidP="00733ED9">
      <w:pPr>
        <w:pStyle w:val="Titre1"/>
        <w:ind w:left="0"/>
      </w:pPr>
      <w:r w:rsidRPr="00136080">
        <w:br w:type="page"/>
      </w:r>
      <w:bookmarkStart w:id="14" w:name="_Toc354595108"/>
      <w:r w:rsidR="00411F2F" w:rsidRPr="00136080">
        <w:lastRenderedPageBreak/>
        <w:t>Configuration de moteur 3D</w:t>
      </w:r>
      <w:bookmarkEnd w:id="14"/>
    </w:p>
    <w:p w:rsidR="005B0CD9" w:rsidRPr="00136080" w:rsidRDefault="005B0CD9" w:rsidP="005B0CD9">
      <w:pPr>
        <w:pStyle w:val="Titre2"/>
        <w:rPr>
          <w:rFonts w:ascii="Calibri" w:hAnsi="Calibri"/>
          <w:smallCaps w:val="0"/>
          <w:color w:val="5A5A5A"/>
          <w:spacing w:val="0"/>
          <w:sz w:val="20"/>
          <w:szCs w:val="20"/>
        </w:rPr>
      </w:pPr>
    </w:p>
    <w:p w:rsidR="00411F2F" w:rsidRPr="00136080" w:rsidRDefault="00411F2F" w:rsidP="005B0CD9">
      <w:pPr>
        <w:pStyle w:val="Titre2"/>
      </w:pPr>
      <w:bookmarkStart w:id="15" w:name="_Toc354595109"/>
      <w:r w:rsidRPr="00136080">
        <w:t>lumière</w:t>
      </w:r>
      <w:bookmarkEnd w:id="15"/>
    </w:p>
    <w:p w:rsidR="0008265E" w:rsidRPr="00136080" w:rsidRDefault="0008265E" w:rsidP="0008265E">
      <w:pPr>
        <w:ind w:left="0"/>
      </w:pPr>
      <w:r w:rsidRPr="00136080">
        <w:tab/>
        <w:t xml:space="preserve">La lumière est une composante indispensable d’une scène 3D, elle permet de mettre en avant les reliefs et de voir les objets tout simplement. </w:t>
      </w:r>
    </w:p>
    <w:p w:rsidR="0008265E" w:rsidRPr="00136080" w:rsidRDefault="001D6925" w:rsidP="0008265E">
      <w:pPr>
        <w:ind w:left="0"/>
      </w:pPr>
      <w:r w:rsidRPr="00136080">
        <w:rPr>
          <w:noProof/>
        </w:rPr>
        <w:drawing>
          <wp:anchor distT="0" distB="0" distL="114300" distR="114300" simplePos="0" relativeHeight="251660800" behindDoc="0" locked="0" layoutInCell="1" allowOverlap="1" wp14:anchorId="03D84BD9" wp14:editId="1BE273DD">
            <wp:simplePos x="0" y="0"/>
            <wp:positionH relativeFrom="column">
              <wp:posOffset>1957705</wp:posOffset>
            </wp:positionH>
            <wp:positionV relativeFrom="paragraph">
              <wp:posOffset>1488440</wp:posOffset>
            </wp:positionV>
            <wp:extent cx="1628775" cy="1076325"/>
            <wp:effectExtent l="0" t="0" r="9525" b="9525"/>
            <wp:wrapTopAndBottom/>
            <wp:docPr id="32" name="Image 32" descr="SC_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_Light"/>
                    <pic:cNvPicPr>
                      <a:picLocks noChangeAspect="1" noChangeArrowheads="1"/>
                    </pic:cNvPicPr>
                  </pic:nvPicPr>
                  <pic:blipFill>
                    <a:blip r:embed="rId20" cstate="screen">
                      <a:extLst>
                        <a:ext uri="{28A0092B-C50C-407E-A947-70E740481C1C}">
                          <a14:useLocalDpi xmlns:a14="http://schemas.microsoft.com/office/drawing/2010/main"/>
                        </a:ext>
                      </a:extLst>
                    </a:blip>
                    <a:srcRect/>
                    <a:stretch>
                      <a:fillRect/>
                    </a:stretch>
                  </pic:blipFill>
                  <pic:spPr bwMode="auto">
                    <a:xfrm>
                      <a:off x="0" y="0"/>
                      <a:ext cx="162877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65E" w:rsidRPr="00136080">
        <w:tab/>
        <w:t>Le cas qui nous intéresse est assez spécifique. Nous ne connaissons pas à l’avance la disposition des objets et leur nombre. Il faut positionner un système de lumière qui permette d’éclairer la scène comme nécessaire dans toutes les situations. C’est avec ces contraintes à l’esprit que nous avons décidé de positionner une lumière directionnelle dans la direction de la caméra. Cette direction est mise à jour à chaque fois que la caméra se déplace. De cette façon la scène est toujours éclairée selon la position de la caméra et peu importe sa position. Même si la caméra est très éloignée des objets de la scène, ils seront éclairés par la lumière si la caméra regarde ces objets.</w:t>
      </w:r>
      <w:r w:rsidR="004D0F7C" w:rsidRPr="00136080">
        <w:t xml:space="preserve"> </w:t>
      </w:r>
    </w:p>
    <w:p w:rsidR="005B0CD9" w:rsidRPr="00136080" w:rsidRDefault="005B0CD9" w:rsidP="005B0CD9">
      <w:pPr>
        <w:ind w:left="0"/>
      </w:pPr>
    </w:p>
    <w:p w:rsidR="00411F2F" w:rsidRPr="00136080" w:rsidRDefault="00411F2F" w:rsidP="005B0CD9">
      <w:pPr>
        <w:pStyle w:val="Titre2"/>
      </w:pPr>
      <w:bookmarkStart w:id="16" w:name="_Toc354595110"/>
      <w:r w:rsidRPr="00136080">
        <w:t>caméra</w:t>
      </w:r>
      <w:bookmarkEnd w:id="16"/>
    </w:p>
    <w:p w:rsidR="00BB7868" w:rsidRPr="00136080" w:rsidRDefault="00BB7868" w:rsidP="00BB7868">
      <w:pPr>
        <w:ind w:left="0"/>
      </w:pPr>
      <w:r w:rsidRPr="00136080">
        <w:tab/>
        <w:t xml:space="preserve">Le problème de la position initiale de la caméra est aussi lié aux mêmes contraintes que celles décrites pour la lumière. On ne connait pas le nombre d’objets et leur positionnement avant qu’ils soient affichés à l’écran. </w:t>
      </w:r>
    </w:p>
    <w:p w:rsidR="00BB7868" w:rsidRPr="00136080" w:rsidRDefault="00BB7868" w:rsidP="00BB7868">
      <w:pPr>
        <w:spacing w:after="0"/>
        <w:ind w:left="0"/>
      </w:pPr>
      <w:r w:rsidRPr="00136080">
        <w:tab/>
        <w:t>La solution adoptée ici est différente. Lorsque l’on dessine un objet à l’</w:t>
      </w:r>
      <w:r w:rsidR="009F60D7">
        <w:t>écran,</w:t>
      </w:r>
      <w:r w:rsidRPr="00136080">
        <w:t xml:space="preserve"> on regarde si cet objet dépasse le maximum ou le minimum de chaque axe de notre repère. De cette façon, à la fin de la création de la scène nous disposons des coordonnées maximum et minimum sur chaque axe des objets de la scène. Il est très simple avec ces données de calculer le point central de la scène et de centrer la caméra sur ce point.</w:t>
      </w:r>
    </w:p>
    <w:p w:rsidR="00BB7868" w:rsidRPr="00136080" w:rsidRDefault="00BB7868" w:rsidP="00BB7868">
      <w:pPr>
        <w:ind w:left="0"/>
      </w:pPr>
      <w:r w:rsidRPr="00136080">
        <w:tab/>
        <w:t xml:space="preserve">Il reste néanmoins encore un problème, il faut reculer suffisamment la caméra par rapport à ce point central afin de voir toute la scène à l’écran. Ce problème a été résolu de façon presque empirique, nous prenons le maximum entre la longueur et la largeur de l’écran et on recule la caméra en multipliant cette valeur par un facteur déterminé par expérimentations. </w:t>
      </w:r>
      <w:r w:rsidR="00CD05DA" w:rsidRPr="00136080">
        <w:t xml:space="preserve">Cette solution n’est pas </w:t>
      </w:r>
      <w:r w:rsidR="009F60D7">
        <w:t>parfaite,</w:t>
      </w:r>
      <w:r w:rsidR="00CD05DA" w:rsidRPr="00136080">
        <w:t xml:space="preserve"> mais fonctionne avec l’application actuelle.</w:t>
      </w:r>
    </w:p>
    <w:p w:rsidR="00ED045C" w:rsidRPr="00136080" w:rsidRDefault="00ED045C" w:rsidP="00ED045C">
      <w:pPr>
        <w:ind w:left="0" w:firstLine="720"/>
      </w:pPr>
      <w:r w:rsidRPr="00136080">
        <w:t>Ci-</w:t>
      </w:r>
      <w:r w:rsidR="003F2A21">
        <w:t>dessous</w:t>
      </w:r>
      <w:r w:rsidRPr="00136080">
        <w:t xml:space="preserve"> une </w:t>
      </w:r>
      <w:r w:rsidR="009F60D7">
        <w:t>capture-écran</w:t>
      </w:r>
      <w:r w:rsidRPr="00136080">
        <w:t xml:space="preserve"> montrant le positionnement initial de la </w:t>
      </w:r>
      <w:r w:rsidR="00CB628F" w:rsidRPr="00136080">
        <w:t>caméra avec une forme qui prend</w:t>
      </w:r>
      <w:r w:rsidRPr="00136080">
        <w:t xml:space="preserve"> son origine sur la croix rouge. La caméra était initialement centrée sur ce point. </w:t>
      </w:r>
    </w:p>
    <w:p w:rsidR="00D5666F" w:rsidRPr="00136080" w:rsidRDefault="001D6925" w:rsidP="00E97A89">
      <w:pPr>
        <w:ind w:left="0"/>
      </w:pPr>
      <w:r w:rsidRPr="00136080">
        <w:rPr>
          <w:noProof/>
        </w:rPr>
        <w:lastRenderedPageBreak/>
        <w:drawing>
          <wp:inline distT="0" distB="0" distL="0" distR="0" wp14:anchorId="5983A952" wp14:editId="2B0385EF">
            <wp:extent cx="5755005" cy="3806190"/>
            <wp:effectExtent l="0" t="0" r="0" b="3810"/>
            <wp:docPr id="109" name="Image 109" descr="SC_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_Camera"/>
                    <pic:cNvPicPr>
                      <a:picLocks noChangeAspect="1" noChangeArrowheads="1"/>
                    </pic:cNvPicPr>
                  </pic:nvPicPr>
                  <pic:blipFill>
                    <a:blip r:embed="rId21" cstate="screen">
                      <a:extLst>
                        <a:ext uri="{28A0092B-C50C-407E-A947-70E740481C1C}">
                          <a14:useLocalDpi xmlns:a14="http://schemas.microsoft.com/office/drawing/2010/main"/>
                        </a:ext>
                      </a:extLst>
                    </a:blip>
                    <a:srcRect/>
                    <a:stretch>
                      <a:fillRect/>
                    </a:stretch>
                  </pic:blipFill>
                  <pic:spPr bwMode="auto">
                    <a:xfrm>
                      <a:off x="0" y="0"/>
                      <a:ext cx="5755005" cy="3806190"/>
                    </a:xfrm>
                    <a:prstGeom prst="rect">
                      <a:avLst/>
                    </a:prstGeom>
                    <a:noFill/>
                    <a:ln>
                      <a:noFill/>
                    </a:ln>
                  </pic:spPr>
                </pic:pic>
              </a:graphicData>
            </a:graphic>
          </wp:inline>
        </w:drawing>
      </w:r>
    </w:p>
    <w:p w:rsidR="00ED045C" w:rsidRPr="00136080" w:rsidRDefault="00ED045C" w:rsidP="005B0CD9">
      <w:pPr>
        <w:ind w:left="0"/>
      </w:pPr>
    </w:p>
    <w:p w:rsidR="00411F2F" w:rsidRPr="00136080" w:rsidRDefault="00411F2F" w:rsidP="00C0437A">
      <w:pPr>
        <w:pStyle w:val="Titre2"/>
      </w:pPr>
      <w:bookmarkStart w:id="17" w:name="_Toc354595111"/>
      <w:r w:rsidRPr="00136080">
        <w:t>inputs</w:t>
      </w:r>
      <w:bookmarkEnd w:id="17"/>
    </w:p>
    <w:p w:rsidR="00E97A89" w:rsidRDefault="00313086" w:rsidP="00313086">
      <w:pPr>
        <w:ind w:left="0" w:firstLine="720"/>
      </w:pPr>
      <w:r>
        <w:t>Afin de permettre à l'utilisateur de visualiser correctement le résultat produit par une interprétation, nous avons permis différents moyens de naviguer dans le monde 3D contenant l'interprétation, grâce au clavier et à la souris :</w:t>
      </w:r>
    </w:p>
    <w:p w:rsidR="00313086" w:rsidRDefault="00313086" w:rsidP="00313086">
      <w:pPr>
        <w:pStyle w:val="Paragraphedeliste"/>
        <w:numPr>
          <w:ilvl w:val="0"/>
          <w:numId w:val="9"/>
        </w:numPr>
      </w:pPr>
      <w:r>
        <w:t>Avancer : Z ou Flèche Haut</w:t>
      </w:r>
    </w:p>
    <w:p w:rsidR="00313086" w:rsidRDefault="00313086" w:rsidP="00313086">
      <w:pPr>
        <w:pStyle w:val="Paragraphedeliste"/>
        <w:numPr>
          <w:ilvl w:val="0"/>
          <w:numId w:val="9"/>
        </w:numPr>
      </w:pPr>
      <w:r>
        <w:t>Reculer : S ou Flèche Bas</w:t>
      </w:r>
    </w:p>
    <w:p w:rsidR="00313086" w:rsidRDefault="00313086" w:rsidP="00313086">
      <w:pPr>
        <w:pStyle w:val="Paragraphedeliste"/>
        <w:numPr>
          <w:ilvl w:val="0"/>
          <w:numId w:val="9"/>
        </w:numPr>
      </w:pPr>
      <w:r>
        <w:t>Se déplacer sur la gauche : Q ou Flèche Gauche</w:t>
      </w:r>
    </w:p>
    <w:p w:rsidR="00313086" w:rsidRDefault="00313086" w:rsidP="00313086">
      <w:pPr>
        <w:pStyle w:val="Paragraphedeliste"/>
        <w:numPr>
          <w:ilvl w:val="0"/>
          <w:numId w:val="9"/>
        </w:numPr>
      </w:pPr>
      <w:r>
        <w:t>Se déplacer sur la droite : D ou Flèche Droite</w:t>
      </w:r>
    </w:p>
    <w:p w:rsidR="00313086" w:rsidRDefault="00313086" w:rsidP="00313086">
      <w:pPr>
        <w:pStyle w:val="Paragraphedeliste"/>
        <w:numPr>
          <w:ilvl w:val="0"/>
          <w:numId w:val="9"/>
        </w:numPr>
      </w:pPr>
      <w:r>
        <w:t>Se déplacer verticalement vers le haut : Espace</w:t>
      </w:r>
    </w:p>
    <w:p w:rsidR="00313086" w:rsidRDefault="00313086" w:rsidP="00313086">
      <w:pPr>
        <w:pStyle w:val="Paragraphedeliste"/>
        <w:numPr>
          <w:ilvl w:val="0"/>
          <w:numId w:val="9"/>
        </w:numPr>
      </w:pPr>
      <w:r>
        <w:t>Se déplacer verticalement vers le bas : MAJ Gauche</w:t>
      </w:r>
    </w:p>
    <w:p w:rsidR="00313086" w:rsidRDefault="00313086" w:rsidP="00313086">
      <w:pPr>
        <w:pStyle w:val="Paragraphedeliste"/>
        <w:numPr>
          <w:ilvl w:val="0"/>
          <w:numId w:val="9"/>
        </w:numPr>
      </w:pPr>
      <w:r>
        <w:t>Accélérer tous les mouvements de déplacement : CTRL Gauche</w:t>
      </w:r>
    </w:p>
    <w:p w:rsidR="00313086" w:rsidRDefault="00313086" w:rsidP="00313086">
      <w:pPr>
        <w:ind w:left="360"/>
      </w:pPr>
    </w:p>
    <w:p w:rsidR="00313086" w:rsidRDefault="00313086" w:rsidP="00313086">
      <w:pPr>
        <w:pStyle w:val="Paragraphedeliste"/>
        <w:numPr>
          <w:ilvl w:val="0"/>
          <w:numId w:val="9"/>
        </w:numPr>
      </w:pPr>
      <w:r>
        <w:t>Tourner la caméra : bouger la Souris avec Clic Gauche enfoncé</w:t>
      </w:r>
    </w:p>
    <w:p w:rsidR="00313086" w:rsidRDefault="00313086" w:rsidP="00313086">
      <w:pPr>
        <w:pStyle w:val="Paragraphedeliste"/>
        <w:numPr>
          <w:ilvl w:val="0"/>
          <w:numId w:val="9"/>
        </w:numPr>
      </w:pPr>
      <w:r>
        <w:t>Tourner l'interprétation : bouger la Souris avec Clic Droit enfoncé</w:t>
      </w:r>
    </w:p>
    <w:p w:rsidR="00313086" w:rsidRDefault="00313086" w:rsidP="00313086">
      <w:pPr>
        <w:pStyle w:val="Paragraphedeliste"/>
        <w:numPr>
          <w:ilvl w:val="0"/>
          <w:numId w:val="9"/>
        </w:numPr>
      </w:pPr>
      <w:r>
        <w:t xml:space="preserve">Zoomer / </w:t>
      </w:r>
      <w:proofErr w:type="spellStart"/>
      <w:r>
        <w:t>Dézoomer</w:t>
      </w:r>
      <w:proofErr w:type="spellEnd"/>
      <w:r>
        <w:t xml:space="preserve"> : Molette de la Souris</w:t>
      </w:r>
    </w:p>
    <w:p w:rsidR="00313086" w:rsidRPr="00136080" w:rsidRDefault="00313086" w:rsidP="00313086">
      <w:pPr>
        <w:pStyle w:val="Paragraphedeliste"/>
        <w:numPr>
          <w:ilvl w:val="0"/>
          <w:numId w:val="9"/>
        </w:numPr>
      </w:pPr>
      <w:r>
        <w:t>Réinitialiser l'orientation de l'interprétation : Clic sur le Molette de la Souris.</w:t>
      </w:r>
    </w:p>
    <w:p w:rsidR="00E97A89" w:rsidRPr="00136080" w:rsidRDefault="00E97A89" w:rsidP="00E97A89">
      <w:pPr>
        <w:ind w:left="0"/>
      </w:pPr>
    </w:p>
    <w:p w:rsidR="00411F2F" w:rsidRPr="00136080" w:rsidRDefault="00E97A89" w:rsidP="00733ED9">
      <w:pPr>
        <w:pStyle w:val="Titre1"/>
        <w:ind w:left="0"/>
      </w:pPr>
      <w:r w:rsidRPr="00136080">
        <w:br w:type="page"/>
      </w:r>
      <w:bookmarkStart w:id="18" w:name="_Toc354595112"/>
      <w:r w:rsidR="00411F2F" w:rsidRPr="00136080">
        <w:lastRenderedPageBreak/>
        <w:t>Archi/</w:t>
      </w:r>
      <w:r w:rsidR="009C78F1" w:rsidRPr="00136080">
        <w:t>Évolutivité</w:t>
      </w:r>
      <w:bookmarkEnd w:id="18"/>
    </w:p>
    <w:p w:rsidR="005B0CD9" w:rsidRPr="00136080" w:rsidRDefault="005B0CD9" w:rsidP="005B0CD9">
      <w:pPr>
        <w:ind w:left="0"/>
      </w:pPr>
    </w:p>
    <w:p w:rsidR="00411F2F" w:rsidRPr="00136080" w:rsidRDefault="00411F2F" w:rsidP="00C0437A">
      <w:pPr>
        <w:pStyle w:val="Titre2"/>
      </w:pPr>
      <w:bookmarkStart w:id="19" w:name="_Toc354595113"/>
      <w:r w:rsidRPr="00136080">
        <w:t>modèle MVC</w:t>
      </w:r>
      <w:bookmarkEnd w:id="19"/>
    </w:p>
    <w:p w:rsidR="005B0CD9" w:rsidRDefault="002464E6" w:rsidP="002464E6">
      <w:pPr>
        <w:ind w:left="0" w:firstLine="720"/>
      </w:pPr>
      <w:r>
        <w:t xml:space="preserve">Comme nous avons trouvé le projet très intéressant et qu'il n'existe pas réellement d'équivalent libre à ce programme, nous avons décidé d'en faire un logiciel libre qui pourra être continué par des tierces personnes. Nous avons donc choisi de porter un intérêt particulier à l'architecture du logiciel, notamment en implémentant un modèle MVC pour </w:t>
      </w:r>
      <w:r w:rsidR="003732F9">
        <w:t>faciliter</w:t>
      </w:r>
      <w:r>
        <w:t xml:space="preserve"> l'évolutivité du logiciel.</w:t>
      </w:r>
    </w:p>
    <w:p w:rsidR="002464E6" w:rsidRPr="00136080" w:rsidRDefault="002464E6" w:rsidP="005B0CD9">
      <w:pPr>
        <w:ind w:left="0"/>
      </w:pPr>
    </w:p>
    <w:p w:rsidR="00411F2F" w:rsidRPr="00583D90" w:rsidRDefault="00411F2F" w:rsidP="00C0437A">
      <w:pPr>
        <w:pStyle w:val="Titre3"/>
        <w:ind w:left="0"/>
      </w:pPr>
      <w:bookmarkStart w:id="20" w:name="_Toc354595114"/>
      <w:r w:rsidRPr="00583D90">
        <w:t>M</w:t>
      </w:r>
      <w:r w:rsidR="00583D90" w:rsidRPr="00583D90">
        <w:t xml:space="preserve"> – </w:t>
      </w:r>
      <w:r w:rsidRPr="00583D90">
        <w:t>Grammaires</w:t>
      </w:r>
      <w:bookmarkEnd w:id="20"/>
    </w:p>
    <w:p w:rsidR="003732F9" w:rsidRDefault="00583D90" w:rsidP="00583D90">
      <w:pPr>
        <w:ind w:left="0" w:firstLine="720"/>
      </w:pPr>
      <w:r w:rsidRPr="00583D90">
        <w:t xml:space="preserve">Le modèle est constitué des grammaires dont il faut se servir pour générer des listes de symboles qui seront alors interprétées et affichées. Pour cela, une classe </w:t>
      </w:r>
      <w:r w:rsidRPr="00583D90">
        <w:rPr>
          <w:rStyle w:val="codeCar"/>
          <w:lang w:val="fr-FR"/>
        </w:rPr>
        <w:t>Grammaire</w:t>
      </w:r>
      <w:r w:rsidRPr="00583D90">
        <w:t xml:space="preserve"> existe, qui contient tous </w:t>
      </w:r>
      <w:r>
        <w:t xml:space="preserve">les paramètres donnés dans le fichier la décrivant. Cette classe surcharge la méthode </w:t>
      </w:r>
      <w:proofErr w:type="spellStart"/>
      <w:proofErr w:type="gramStart"/>
      <w:r w:rsidRPr="00583D90">
        <w:rPr>
          <w:rStyle w:val="codeCar"/>
          <w:lang w:val="fr-FR"/>
        </w:rPr>
        <w:t>toString</w:t>
      </w:r>
      <w:proofErr w:type="spellEnd"/>
      <w:r w:rsidRPr="00583D90">
        <w:rPr>
          <w:rStyle w:val="codeCar"/>
          <w:lang w:val="fr-FR"/>
        </w:rPr>
        <w:t>(</w:t>
      </w:r>
      <w:proofErr w:type="gramEnd"/>
      <w:r w:rsidRPr="00583D90">
        <w:rPr>
          <w:rStyle w:val="codeCar"/>
          <w:lang w:val="fr-FR"/>
        </w:rPr>
        <w:t>)</w:t>
      </w:r>
      <w:r>
        <w:t xml:space="preserve"> qui génère une chaîne de caractères contenant la grammaire telle qu'elle doit être définie dans un fichier. L'exportation d'une grammaire est donc très </w:t>
      </w:r>
      <w:r w:rsidR="00B54BA2">
        <w:t>facilitée</w:t>
      </w:r>
      <w:r>
        <w:t xml:space="preserve"> (mais pas implémentée). </w:t>
      </w:r>
    </w:p>
    <w:p w:rsidR="00583D90" w:rsidRPr="00583D90" w:rsidRDefault="00583D90" w:rsidP="00583D90">
      <w:pPr>
        <w:ind w:left="0" w:firstLine="720"/>
      </w:pPr>
      <w:r>
        <w:t xml:space="preserve">C'est le générateur qui utilise le plus les objets </w:t>
      </w:r>
      <w:r w:rsidRPr="00583D90">
        <w:rPr>
          <w:rStyle w:val="codeCar"/>
          <w:lang w:val="fr-FR"/>
        </w:rPr>
        <w:t>Grammaires</w:t>
      </w:r>
      <w:r>
        <w:t xml:space="preserve"> afin de générer des </w:t>
      </w:r>
      <w:proofErr w:type="spellStart"/>
      <w:r w:rsidRPr="00583D90">
        <w:rPr>
          <w:rStyle w:val="codeCar"/>
          <w:lang w:val="fr-FR"/>
        </w:rPr>
        <w:t>ListSymbols</w:t>
      </w:r>
      <w:proofErr w:type="spellEnd"/>
      <w:r>
        <w:t xml:space="preserve"> contenant la liste des symboles générés. Le contrôleur accède aussi aux grammaires lors de l'édition de la signification des symboles.</w:t>
      </w:r>
      <w:r w:rsidR="00495F31">
        <w:t xml:space="preserve"> Le générateur agit comme une passerelle entre la grammaire et l'interprétation qui en est faite dans le logiciel.</w:t>
      </w:r>
    </w:p>
    <w:p w:rsidR="003732F9" w:rsidRPr="00583D90" w:rsidRDefault="003732F9" w:rsidP="003732F9">
      <w:pPr>
        <w:ind w:left="0"/>
      </w:pPr>
    </w:p>
    <w:p w:rsidR="00411F2F" w:rsidRPr="00583D90" w:rsidRDefault="00411F2F" w:rsidP="00C0437A">
      <w:pPr>
        <w:pStyle w:val="Titre3"/>
        <w:ind w:left="0"/>
      </w:pPr>
      <w:bookmarkStart w:id="21" w:name="_Toc354595115"/>
      <w:r w:rsidRPr="00583D90">
        <w:t xml:space="preserve">V </w:t>
      </w:r>
      <w:r w:rsidR="00583D90" w:rsidRPr="00583D90">
        <w:t>–</w:t>
      </w:r>
      <w:r w:rsidRPr="00583D90">
        <w:t xml:space="preserve"> GUI</w:t>
      </w:r>
      <w:r w:rsidR="00495F31">
        <w:t xml:space="preserve"> – </w:t>
      </w:r>
      <w:r w:rsidRPr="00583D90">
        <w:t>JME</w:t>
      </w:r>
      <w:bookmarkEnd w:id="21"/>
    </w:p>
    <w:p w:rsidR="003732F9" w:rsidRDefault="00495F31" w:rsidP="00495F31">
      <w:pPr>
        <w:ind w:left="0" w:firstLine="720"/>
      </w:pPr>
      <w:r>
        <w:t>La vue est essentiellement composée de l'interface graphique. Celle-ci est composée d'une fenêtre principale et de 3 fenêtres de sélection / configuration. Toutes les actions faites dans ces fenêtres sont gérées par le contrôleur. La vue se contente d'être un écran manipulable par l'utilisateur.</w:t>
      </w:r>
    </w:p>
    <w:p w:rsidR="00495F31" w:rsidRPr="00583D90" w:rsidRDefault="00495F31" w:rsidP="00495F31">
      <w:pPr>
        <w:ind w:left="0" w:firstLine="720"/>
      </w:pPr>
      <w:r>
        <w:t xml:space="preserve">La fenêtre principale contient aussi le canevas </w:t>
      </w:r>
      <w:proofErr w:type="spellStart"/>
      <w:r>
        <w:t>JMonkey</w:t>
      </w:r>
      <w:proofErr w:type="spellEnd"/>
      <w:r>
        <w:t xml:space="preserve"> dans lequel sont affichées les interprétations générées par les différentes Tortues.</w:t>
      </w:r>
      <w:r w:rsidR="00180633">
        <w:t xml:space="preserve"> Celles-ci génèrent l'interprétation de la liste de symboles et l'affiche dans le canevas </w:t>
      </w:r>
      <w:proofErr w:type="spellStart"/>
      <w:r w:rsidR="00180633">
        <w:t>JMonkey</w:t>
      </w:r>
      <w:proofErr w:type="spellEnd"/>
      <w:r w:rsidR="00180633">
        <w:t xml:space="preserve"> à l'aide d'une fonction </w:t>
      </w:r>
      <w:proofErr w:type="spellStart"/>
      <w:r w:rsidR="00180633" w:rsidRPr="00180633">
        <w:rPr>
          <w:rStyle w:val="codeCar"/>
          <w:lang w:val="fr-FR"/>
        </w:rPr>
        <w:t>Callable</w:t>
      </w:r>
      <w:proofErr w:type="spellEnd"/>
      <w:r w:rsidR="00180633">
        <w:t xml:space="preserve">. En effet, lors de l'utilisation de </w:t>
      </w:r>
      <w:proofErr w:type="spellStart"/>
      <w:r w:rsidR="00180633">
        <w:t>JMonkey</w:t>
      </w:r>
      <w:proofErr w:type="spellEnd"/>
      <w:r w:rsidR="00180633">
        <w:t xml:space="preserve"> dans un canevas, celui-ci se créée un thread spécial dans lequel il s'exécute et il n'est pas possible d'y accéder directement depuis un thread externe. </w:t>
      </w:r>
    </w:p>
    <w:p w:rsidR="003732F9" w:rsidRPr="00583D90" w:rsidRDefault="003732F9" w:rsidP="003732F9">
      <w:pPr>
        <w:ind w:left="0"/>
      </w:pPr>
    </w:p>
    <w:p w:rsidR="00411F2F" w:rsidRPr="00583D90" w:rsidRDefault="00411F2F" w:rsidP="00C0437A">
      <w:pPr>
        <w:pStyle w:val="Titre3"/>
        <w:ind w:left="0"/>
      </w:pPr>
      <w:bookmarkStart w:id="22" w:name="_Toc354595116"/>
      <w:r w:rsidRPr="00583D90">
        <w:t xml:space="preserve">C </w:t>
      </w:r>
      <w:r w:rsidR="00CF76DD" w:rsidRPr="00583D90">
        <w:t>–</w:t>
      </w:r>
      <w:r w:rsidRPr="00583D90">
        <w:t xml:space="preserve"> Controller</w:t>
      </w:r>
      <w:bookmarkEnd w:id="22"/>
    </w:p>
    <w:p w:rsidR="003732F9" w:rsidRDefault="00495F31" w:rsidP="00495F31">
      <w:pPr>
        <w:ind w:left="0" w:firstLine="720"/>
      </w:pPr>
      <w:r>
        <w:t>Le contrôleur est l'élément le plus important de l'application : c'est lui qui gère la manipulation des données et la génération des symboles et des interprétations.</w:t>
      </w:r>
    </w:p>
    <w:p w:rsidR="00495F31" w:rsidRDefault="00495F31" w:rsidP="00495F31">
      <w:pPr>
        <w:ind w:left="0" w:firstLine="720"/>
      </w:pPr>
      <w:r>
        <w:t xml:space="preserve">C'est le contrôleur qui va permettre de charger un fichier de grammaires et de le transformer en une liste d'objets </w:t>
      </w:r>
      <w:r w:rsidRPr="00495F31">
        <w:rPr>
          <w:rStyle w:val="codeCar"/>
          <w:lang w:val="fr-FR"/>
        </w:rPr>
        <w:t>Grammaires</w:t>
      </w:r>
      <w:r>
        <w:t xml:space="preserve">. C'est aussi lui qui demande au générateur de créer une liste de symboles, puis l'envoie à l'interprétation pour qu'elle dessine cette liste dans </w:t>
      </w:r>
      <w:proofErr w:type="spellStart"/>
      <w:r>
        <w:t>JMonkey</w:t>
      </w:r>
      <w:proofErr w:type="spellEnd"/>
      <w:r>
        <w:t>.</w:t>
      </w:r>
    </w:p>
    <w:p w:rsidR="00495F31" w:rsidRPr="00583D90" w:rsidRDefault="00495F31" w:rsidP="00495F31">
      <w:pPr>
        <w:ind w:left="0" w:firstLine="720"/>
      </w:pPr>
      <w:r>
        <w:t xml:space="preserve">Seul le canevas </w:t>
      </w:r>
      <w:proofErr w:type="spellStart"/>
      <w:r>
        <w:t>JMonkey</w:t>
      </w:r>
      <w:proofErr w:type="spellEnd"/>
      <w:r>
        <w:t xml:space="preserve"> n'est pas réellement géré directement par le contrôleur. Celui-ci ne s'occupe que de sa création. Il est ensuite manipulé par les interprétations</w:t>
      </w:r>
      <w:r w:rsidR="006C5F3C">
        <w:t>.</w:t>
      </w:r>
    </w:p>
    <w:p w:rsidR="005B0CD9" w:rsidRPr="00136080" w:rsidRDefault="005B0CD9" w:rsidP="005B0CD9">
      <w:pPr>
        <w:ind w:left="0"/>
      </w:pPr>
    </w:p>
    <w:p w:rsidR="003F0C79" w:rsidRPr="00136080" w:rsidRDefault="009F60D7" w:rsidP="00C0437A">
      <w:pPr>
        <w:pStyle w:val="Titre2"/>
      </w:pPr>
      <w:bookmarkStart w:id="23" w:name="_Toc354595117"/>
      <w:r>
        <w:lastRenderedPageBreak/>
        <w:t xml:space="preserve">Nouvelles </w:t>
      </w:r>
      <w:r w:rsidR="00C0437A" w:rsidRPr="00136080">
        <w:t>Interprétation</w:t>
      </w:r>
      <w:r>
        <w:t>s</w:t>
      </w:r>
      <w:bookmarkEnd w:id="23"/>
    </w:p>
    <w:p w:rsidR="00423066" w:rsidRPr="00136080" w:rsidRDefault="00423066" w:rsidP="00423066">
      <w:pPr>
        <w:ind w:left="0"/>
      </w:pPr>
      <w:r w:rsidRPr="00136080">
        <w:tab/>
        <w:t>La création de nouvelles interprétations de la tortue est relativement simple à faire comme dit précédemment. Il y a quelques points importants cependant à ne pas omettre :</w:t>
      </w:r>
    </w:p>
    <w:p w:rsidR="00423066" w:rsidRPr="00136080" w:rsidRDefault="00423066" w:rsidP="00423066">
      <w:pPr>
        <w:numPr>
          <w:ilvl w:val="0"/>
          <w:numId w:val="3"/>
        </w:numPr>
      </w:pPr>
      <w:r w:rsidRPr="00136080">
        <w:t xml:space="preserve">Il faut rajouter un attribut </w:t>
      </w:r>
      <w:proofErr w:type="spellStart"/>
      <w:r w:rsidRPr="00A90E0E">
        <w:rPr>
          <w:rStyle w:val="codeCar"/>
          <w:lang w:val="fr-FR"/>
        </w:rPr>
        <w:t>static</w:t>
      </w:r>
      <w:proofErr w:type="spellEnd"/>
      <w:r w:rsidRPr="00A90E0E">
        <w:rPr>
          <w:rStyle w:val="codeCar"/>
          <w:lang w:val="fr-FR"/>
        </w:rPr>
        <w:t xml:space="preserve"> </w:t>
      </w:r>
      <w:proofErr w:type="spellStart"/>
      <w:r w:rsidRPr="00A90E0E">
        <w:rPr>
          <w:rStyle w:val="codeCar"/>
          <w:lang w:val="fr-FR"/>
        </w:rPr>
        <w:t>int</w:t>
      </w:r>
      <w:proofErr w:type="spellEnd"/>
      <w:r w:rsidRPr="00136080">
        <w:t xml:space="preserve"> dans la classe </w:t>
      </w:r>
      <w:proofErr w:type="spellStart"/>
      <w:r w:rsidRPr="00A90E0E">
        <w:rPr>
          <w:rStyle w:val="codeCar"/>
          <w:lang w:val="fr-FR"/>
        </w:rPr>
        <w:t>Turtle</w:t>
      </w:r>
      <w:proofErr w:type="spellEnd"/>
      <w:r w:rsidRPr="00136080">
        <w:t xml:space="preserve"> pour chaque nouvelle interprétation de la tortue ajoutée. Il suffit de copier une ligne déjà présente pour une autre interprétation et de prendre un entier non utilisé.</w:t>
      </w:r>
    </w:p>
    <w:p w:rsidR="00423066" w:rsidRPr="00136080" w:rsidRDefault="00423066" w:rsidP="00423066">
      <w:pPr>
        <w:numPr>
          <w:ilvl w:val="0"/>
          <w:numId w:val="3"/>
        </w:numPr>
      </w:pPr>
      <w:r w:rsidRPr="00136080">
        <w:t xml:space="preserve">La classe de la nouvelle interprétation doit hériter de la classe </w:t>
      </w:r>
      <w:proofErr w:type="spellStart"/>
      <w:r w:rsidRPr="00A90E0E">
        <w:rPr>
          <w:rStyle w:val="codeCar"/>
          <w:lang w:val="fr-FR"/>
        </w:rPr>
        <w:t>Turtle</w:t>
      </w:r>
      <w:proofErr w:type="spellEnd"/>
      <w:r w:rsidRPr="00136080">
        <w:t xml:space="preserve"> et redéfinir les fonctions </w:t>
      </w:r>
      <w:proofErr w:type="spellStart"/>
      <w:r w:rsidRPr="00A90E0E">
        <w:rPr>
          <w:rStyle w:val="codeCar"/>
          <w:lang w:val="fr-FR"/>
        </w:rPr>
        <w:t>drawScene</w:t>
      </w:r>
      <w:proofErr w:type="spellEnd"/>
      <w:r w:rsidRPr="00136080">
        <w:t xml:space="preserve">, </w:t>
      </w:r>
      <w:proofErr w:type="spellStart"/>
      <w:r w:rsidRPr="00A90E0E">
        <w:rPr>
          <w:rStyle w:val="codeCar"/>
          <w:lang w:val="fr-FR"/>
        </w:rPr>
        <w:t>checkSymbols</w:t>
      </w:r>
      <w:proofErr w:type="spellEnd"/>
      <w:r w:rsidRPr="00136080">
        <w:t xml:space="preserve">, </w:t>
      </w:r>
      <w:proofErr w:type="spellStart"/>
      <w:r w:rsidRPr="00A90E0E">
        <w:rPr>
          <w:rStyle w:val="codeCar"/>
          <w:lang w:val="fr-FR"/>
        </w:rPr>
        <w:t>initParameters</w:t>
      </w:r>
      <w:proofErr w:type="spellEnd"/>
      <w:r w:rsidRPr="00136080">
        <w:t xml:space="preserve"> et </w:t>
      </w:r>
      <w:proofErr w:type="spellStart"/>
      <w:r w:rsidRPr="00A90E0E">
        <w:rPr>
          <w:rStyle w:val="codeCar"/>
          <w:lang w:val="fr-FR"/>
        </w:rPr>
        <w:t>setParameters</w:t>
      </w:r>
      <w:proofErr w:type="spellEnd"/>
      <w:r w:rsidRPr="00136080">
        <w:t>.</w:t>
      </w:r>
    </w:p>
    <w:p w:rsidR="00423066" w:rsidRPr="00136080" w:rsidRDefault="00A2054B" w:rsidP="00A2054B">
      <w:pPr>
        <w:numPr>
          <w:ilvl w:val="0"/>
          <w:numId w:val="3"/>
        </w:numPr>
      </w:pPr>
      <w:r w:rsidRPr="00136080">
        <w:t xml:space="preserve">Afin de permettre à la caméra de se positionner correctement il est important d’appeler la fonction </w:t>
      </w:r>
      <w:proofErr w:type="spellStart"/>
      <w:r w:rsidRPr="00A90E0E">
        <w:rPr>
          <w:rStyle w:val="codeCar"/>
          <w:lang w:val="fr-FR"/>
        </w:rPr>
        <w:t>updateBoundsCoordinates</w:t>
      </w:r>
      <w:proofErr w:type="spellEnd"/>
      <w:r w:rsidRPr="00136080">
        <w:t xml:space="preserve"> après l’ajout d’un objet dans la scène dans la fonction </w:t>
      </w:r>
      <w:proofErr w:type="spellStart"/>
      <w:r w:rsidRPr="00A90E0E">
        <w:rPr>
          <w:rStyle w:val="codeCar"/>
          <w:lang w:val="fr-FR"/>
        </w:rPr>
        <w:t>drawScene</w:t>
      </w:r>
      <w:proofErr w:type="spellEnd"/>
      <w:r w:rsidRPr="00136080">
        <w:t xml:space="preserve"> avec les coordonnées de cet objet.</w:t>
      </w:r>
    </w:p>
    <w:p w:rsidR="005B0CD9" w:rsidRPr="00136080" w:rsidRDefault="005B0CD9" w:rsidP="005B0CD9">
      <w:pPr>
        <w:ind w:left="0"/>
      </w:pPr>
    </w:p>
    <w:p w:rsidR="00CF76DD" w:rsidRPr="00136080" w:rsidRDefault="003F0C79" w:rsidP="00C0437A">
      <w:pPr>
        <w:pStyle w:val="Titre3"/>
        <w:ind w:left="0"/>
      </w:pPr>
      <w:bookmarkStart w:id="24" w:name="_Toc354595118"/>
      <w:r w:rsidRPr="00136080">
        <w:t>Gestion des paramètres</w:t>
      </w:r>
      <w:bookmarkEnd w:id="24"/>
    </w:p>
    <w:p w:rsidR="00E24EE1" w:rsidRPr="00136080" w:rsidRDefault="00E24EE1" w:rsidP="00E24EE1">
      <w:pPr>
        <w:ind w:left="0"/>
      </w:pPr>
      <w:r w:rsidRPr="00136080">
        <w:tab/>
        <w:t>Les paramètres sont une composante importante d’une interprétation de la tortue. On veut, par exemple, pouvoir changer la couleur des tubes, leur longueur, leur largeur pour l’interprétation Tube. Dans une optique d’évolutivité de l’application des paramètres génériques ont été mis en place. Ainsi si une nouvelle interprétation de la tortue est amenée à êt</w:t>
      </w:r>
      <w:r w:rsidR="00CB628F" w:rsidRPr="00136080">
        <w:t>re mise en place, l’intégration</w:t>
      </w:r>
      <w:r w:rsidRPr="00136080">
        <w:t xml:space="preserve"> de ses paramètres sera le plus simple possible. Afin d’ajouter un paramètre</w:t>
      </w:r>
      <w:r w:rsidR="009F60D7">
        <w:t>,</w:t>
      </w:r>
      <w:r w:rsidRPr="00136080">
        <w:t xml:space="preserve"> il suffit d’ajouter deux lignes dans les fonctions </w:t>
      </w:r>
      <w:proofErr w:type="spellStart"/>
      <w:r w:rsidRPr="00A90E0E">
        <w:rPr>
          <w:rStyle w:val="codeCar"/>
          <w:lang w:val="fr-FR"/>
        </w:rPr>
        <w:t>initParameters</w:t>
      </w:r>
      <w:proofErr w:type="spellEnd"/>
      <w:r w:rsidRPr="00136080">
        <w:t xml:space="preserve"> et </w:t>
      </w:r>
      <w:proofErr w:type="spellStart"/>
      <w:r w:rsidRPr="00A90E0E">
        <w:rPr>
          <w:rStyle w:val="codeCar"/>
          <w:lang w:val="fr-FR"/>
        </w:rPr>
        <w:t>setParameters</w:t>
      </w:r>
      <w:proofErr w:type="spellEnd"/>
      <w:r w:rsidRPr="00136080">
        <w:t xml:space="preserve"> de la classe de l’interprétation de la tortue.</w:t>
      </w:r>
    </w:p>
    <w:p w:rsidR="00E24EE1" w:rsidRPr="00136080" w:rsidRDefault="00E24EE1" w:rsidP="00E24EE1">
      <w:pPr>
        <w:ind w:left="0"/>
      </w:pPr>
      <w:r w:rsidRPr="00136080">
        <w:t>Par exemple si l’on veut ajouter un paramètre de type entier pour l’angle il suffit d’ajouter ces lignes :</w:t>
      </w:r>
    </w:p>
    <w:p w:rsidR="00E24EE1" w:rsidRPr="00493EFF" w:rsidRDefault="00E24EE1" w:rsidP="00D8435B">
      <w:pPr>
        <w:pStyle w:val="code"/>
        <w:rPr>
          <w:rStyle w:val="lev"/>
          <w:b w:val="0"/>
        </w:rPr>
      </w:pPr>
      <w:proofErr w:type="spellStart"/>
      <w:proofErr w:type="gramStart"/>
      <w:r w:rsidRPr="00493EFF">
        <w:rPr>
          <w:rStyle w:val="lev"/>
          <w:b w:val="0"/>
        </w:rPr>
        <w:t>parameters.add</w:t>
      </w:r>
      <w:proofErr w:type="spellEnd"/>
      <w:r w:rsidRPr="00493EFF">
        <w:rPr>
          <w:rStyle w:val="lev"/>
          <w:b w:val="0"/>
        </w:rPr>
        <w:t>(</w:t>
      </w:r>
      <w:proofErr w:type="gramEnd"/>
      <w:r w:rsidRPr="00493EFF">
        <w:rPr>
          <w:rStyle w:val="lev"/>
          <w:b w:val="0"/>
        </w:rPr>
        <w:t xml:space="preserve">new Parameter("Angle", </w:t>
      </w:r>
      <w:proofErr w:type="spellStart"/>
      <w:r w:rsidRPr="00493EFF">
        <w:rPr>
          <w:rStyle w:val="lev"/>
          <w:b w:val="0"/>
        </w:rPr>
        <w:t>ParameterType.TYPE_INTEGER</w:t>
      </w:r>
      <w:proofErr w:type="spellEnd"/>
      <w:r w:rsidRPr="00493EFF">
        <w:rPr>
          <w:rStyle w:val="lev"/>
          <w:b w:val="0"/>
        </w:rPr>
        <w:t>, new Integer((</w:t>
      </w:r>
      <w:proofErr w:type="spellStart"/>
      <w:r w:rsidRPr="00493EFF">
        <w:rPr>
          <w:rStyle w:val="lev"/>
          <w:b w:val="0"/>
        </w:rPr>
        <w:t>int</w:t>
      </w:r>
      <w:proofErr w:type="spellEnd"/>
      <w:r w:rsidRPr="00493EFF">
        <w:rPr>
          <w:rStyle w:val="lev"/>
          <w:b w:val="0"/>
        </w:rPr>
        <w:t>) angle)));</w:t>
      </w:r>
    </w:p>
    <w:p w:rsidR="00E24EE1" w:rsidRPr="00493EFF" w:rsidRDefault="00E24EE1" w:rsidP="00D8435B">
      <w:pPr>
        <w:pStyle w:val="code"/>
      </w:pPr>
      <w:proofErr w:type="gramStart"/>
      <w:r w:rsidRPr="00493EFF">
        <w:t>angle</w:t>
      </w:r>
      <w:proofErr w:type="gramEnd"/>
      <w:r w:rsidRPr="00493EFF">
        <w:t xml:space="preserve"> = ((Integer) </w:t>
      </w:r>
      <w:proofErr w:type="spellStart"/>
      <w:r w:rsidRPr="00493EFF">
        <w:t>parameters.get</w:t>
      </w:r>
      <w:proofErr w:type="spellEnd"/>
      <w:r w:rsidRPr="00493EFF">
        <w:t>(0).</w:t>
      </w:r>
      <w:proofErr w:type="spellStart"/>
      <w:r w:rsidRPr="00493EFF">
        <w:t>getValue</w:t>
      </w:r>
      <w:proofErr w:type="spellEnd"/>
      <w:r w:rsidRPr="00493EFF">
        <w:t>()).</w:t>
      </w:r>
      <w:proofErr w:type="spellStart"/>
      <w:r w:rsidRPr="00493EFF">
        <w:t>floatValue</w:t>
      </w:r>
      <w:proofErr w:type="spellEnd"/>
      <w:r w:rsidRPr="00493EFF">
        <w:t>();</w:t>
      </w:r>
    </w:p>
    <w:p w:rsidR="00810144" w:rsidRPr="00136080" w:rsidRDefault="00810144" w:rsidP="00810144">
      <w:pPr>
        <w:ind w:left="0" w:firstLine="720"/>
      </w:pPr>
      <w:r w:rsidRPr="00136080">
        <w:t>La première ligne permet de créer un nouveau paramètre ayant pour nom Angle, de type entier et dont la valeur initiale est celle de la variable angle.</w:t>
      </w:r>
    </w:p>
    <w:p w:rsidR="00810144" w:rsidRPr="00136080" w:rsidRDefault="001D6925" w:rsidP="00810144">
      <w:pPr>
        <w:ind w:left="0" w:firstLine="720"/>
      </w:pPr>
      <w:r w:rsidRPr="00136080">
        <w:rPr>
          <w:noProof/>
        </w:rPr>
        <w:drawing>
          <wp:anchor distT="0" distB="0" distL="114300" distR="114300" simplePos="0" relativeHeight="251659776" behindDoc="0" locked="0" layoutInCell="1" allowOverlap="1" wp14:anchorId="4135DED1" wp14:editId="4AB1CC38">
            <wp:simplePos x="0" y="0"/>
            <wp:positionH relativeFrom="column">
              <wp:posOffset>471805</wp:posOffset>
            </wp:positionH>
            <wp:positionV relativeFrom="paragraph">
              <wp:posOffset>838835</wp:posOffset>
            </wp:positionV>
            <wp:extent cx="4819650" cy="838200"/>
            <wp:effectExtent l="0" t="0" r="0" b="0"/>
            <wp:wrapTopAndBottom/>
            <wp:docPr id="24" name="Image 24" descr="SC_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_Parameter"/>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481965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144" w:rsidRPr="00136080">
        <w:t>La deuxième ligne permet de récupérer la valeur du paramètre et de l’affecter à la variable angle. Ainsi la valeur sera disponible dans la classe.</w:t>
      </w:r>
    </w:p>
    <w:p w:rsidR="00371321" w:rsidRPr="00136080" w:rsidRDefault="00371321" w:rsidP="00371321">
      <w:pPr>
        <w:ind w:left="0"/>
      </w:pPr>
      <w:r w:rsidRPr="00136080">
        <w:t>Une fenêtre de paramètres est créée automatiquement. Dans notre cas la fenêtre donne le rendu suivant :</w:t>
      </w:r>
    </w:p>
    <w:p w:rsidR="005B0CD9" w:rsidRPr="00136080" w:rsidRDefault="005B0CD9" w:rsidP="005B0CD9">
      <w:pPr>
        <w:ind w:left="0"/>
      </w:pPr>
    </w:p>
    <w:p w:rsidR="003F0C79" w:rsidRPr="00136080" w:rsidRDefault="004D0F7C" w:rsidP="003F0C79">
      <w:pPr>
        <w:pStyle w:val="Titre1"/>
        <w:ind w:left="0"/>
      </w:pPr>
      <w:r w:rsidRPr="00136080">
        <w:br w:type="page"/>
      </w:r>
      <w:bookmarkStart w:id="25" w:name="_Toc354595119"/>
      <w:r w:rsidR="003F0C79" w:rsidRPr="00136080">
        <w:lastRenderedPageBreak/>
        <w:t>Gestion de projet</w:t>
      </w:r>
      <w:bookmarkEnd w:id="25"/>
    </w:p>
    <w:p w:rsidR="005B0CD9" w:rsidRPr="00136080" w:rsidRDefault="005B0CD9" w:rsidP="005B0CD9">
      <w:pPr>
        <w:ind w:left="0"/>
      </w:pPr>
    </w:p>
    <w:p w:rsidR="003F0C79" w:rsidRPr="00136080" w:rsidRDefault="003F0C79" w:rsidP="00C0437A">
      <w:pPr>
        <w:pStyle w:val="Titre2"/>
      </w:pPr>
      <w:bookmarkStart w:id="26" w:name="_Toc354595120"/>
      <w:r w:rsidRPr="00136080">
        <w:t>Git</w:t>
      </w:r>
      <w:bookmarkEnd w:id="26"/>
    </w:p>
    <w:p w:rsidR="00E20A44" w:rsidRPr="00136080" w:rsidRDefault="00E20A44" w:rsidP="00E20A44">
      <w:pPr>
        <w:ind w:left="0"/>
      </w:pPr>
      <w:r w:rsidRPr="00136080">
        <w:tab/>
        <w:t xml:space="preserve">Afin de gérer nos </w:t>
      </w:r>
      <w:r w:rsidR="007A54CA">
        <w:t>sources,</w:t>
      </w:r>
      <w:r w:rsidRPr="00136080">
        <w:t xml:space="preserve"> </w:t>
      </w:r>
      <w:r w:rsidR="00200387" w:rsidRPr="00136080">
        <w:t xml:space="preserve">nous avons naturellement choisi d’utiliser Git. Il est simple d’utilisation et nous est familier. De plus, l’utilisation de Git permet également d’utiliser le dépôt </w:t>
      </w:r>
      <w:proofErr w:type="spellStart"/>
      <w:r w:rsidR="00200387" w:rsidRPr="00136080">
        <w:t>GitHub</w:t>
      </w:r>
      <w:proofErr w:type="spellEnd"/>
      <w:r w:rsidR="00200387" w:rsidRPr="00136080">
        <w:t xml:space="preserve"> qui est très répandu et permet une distribution de l’application gratuitement et rapidement. Notre application est ainsi disponible et libre d’accès à tous. </w:t>
      </w:r>
    </w:p>
    <w:p w:rsidR="005B0CD9" w:rsidRPr="00136080" w:rsidRDefault="005B0CD9" w:rsidP="00E20A44">
      <w:pPr>
        <w:ind w:left="0"/>
      </w:pPr>
    </w:p>
    <w:p w:rsidR="00554E1C" w:rsidRPr="00136080" w:rsidRDefault="003F0C79" w:rsidP="00C0437A">
      <w:pPr>
        <w:pStyle w:val="Titre2"/>
      </w:pPr>
      <w:bookmarkStart w:id="27" w:name="_Toc354595121"/>
      <w:r w:rsidRPr="00136080">
        <w:t>Gantt</w:t>
      </w:r>
      <w:bookmarkEnd w:id="27"/>
    </w:p>
    <w:p w:rsidR="002F785A" w:rsidRPr="00136080" w:rsidRDefault="001D6925" w:rsidP="00554E1C">
      <w:pPr>
        <w:pStyle w:val="Titre"/>
      </w:pPr>
      <w:r w:rsidRPr="00136080">
        <w:rPr>
          <w:noProof/>
        </w:rPr>
        <w:drawing>
          <wp:inline distT="0" distB="0" distL="0" distR="0" wp14:anchorId="21F46772" wp14:editId="383157DB">
            <wp:extent cx="5755005" cy="1303020"/>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5755005" cy="1303020"/>
                    </a:xfrm>
                    <a:prstGeom prst="rect">
                      <a:avLst/>
                    </a:prstGeom>
                    <a:noFill/>
                    <a:ln>
                      <a:noFill/>
                    </a:ln>
                  </pic:spPr>
                </pic:pic>
              </a:graphicData>
            </a:graphic>
          </wp:inline>
        </w:drawing>
      </w:r>
    </w:p>
    <w:p w:rsidR="002F785A" w:rsidRPr="00136080" w:rsidRDefault="002F785A" w:rsidP="002F785A">
      <w:pPr>
        <w:ind w:left="0" w:firstLine="720"/>
      </w:pPr>
      <w:r w:rsidRPr="00136080">
        <w:t xml:space="preserve">Ce diagramme de Gantt présente les fonctionnalités principales qui ont été réalisées au cours de ce projet. Il s’agit d’un diagramme construit avec les dates des </w:t>
      </w:r>
      <w:proofErr w:type="spellStart"/>
      <w:r w:rsidRPr="00136080">
        <w:t>commits</w:t>
      </w:r>
      <w:proofErr w:type="spellEnd"/>
      <w:r w:rsidRPr="00136080">
        <w:t xml:space="preserve"> du dépôt Git.</w:t>
      </w:r>
    </w:p>
    <w:p w:rsidR="00554E1C" w:rsidRDefault="00554E1C" w:rsidP="0061165C">
      <w:pPr>
        <w:pStyle w:val="Titre"/>
      </w:pPr>
      <w:r w:rsidRPr="00136080">
        <w:br w:type="page"/>
      </w:r>
      <w:r w:rsidRPr="00136080">
        <w:lastRenderedPageBreak/>
        <w:t>Conclusion</w:t>
      </w:r>
    </w:p>
    <w:p w:rsidR="008B47FD" w:rsidRDefault="008B47FD" w:rsidP="008B47FD"/>
    <w:p w:rsidR="008B47FD" w:rsidRDefault="008B47FD" w:rsidP="008B47FD"/>
    <w:p w:rsidR="008B47FD" w:rsidRPr="008B47FD" w:rsidRDefault="008B47FD" w:rsidP="008B47FD"/>
    <w:p w:rsidR="003A1FB7" w:rsidRDefault="005F284F" w:rsidP="003A1FB7">
      <w:pPr>
        <w:spacing w:after="0"/>
        <w:ind w:left="0"/>
      </w:pPr>
      <w:r>
        <w:tab/>
        <w:t xml:space="preserve">Ce projet fut particulièrement intéressant à réaliser pour plusieurs raisons. Premièrement, les L-Systèmes sont des types de grammaires spécifiques mais qui permettent de mettre en application des cours théoriques qu’il nous a été amené à </w:t>
      </w:r>
      <w:r w:rsidR="0048397A">
        <w:t>suivre</w:t>
      </w:r>
      <w:r>
        <w:t xml:space="preserve"> comme Théorie des Langages. Cette application est très visuelle grâce à la modélisation 3D et permet d’avoir une satisfaction certaine lorsque notre travail donne le résultat souhaité et permet une application directe des cours d’options de réalité virtuelle. </w:t>
      </w:r>
    </w:p>
    <w:p w:rsidR="00B8058D" w:rsidRDefault="005F284F" w:rsidP="003A1FB7">
      <w:pPr>
        <w:spacing w:after="0"/>
        <w:ind w:left="0" w:firstLine="720"/>
      </w:pPr>
      <w:r>
        <w:t>En plus de l’intérêt scolaire du projet et de la mise en application des connaissances théoriques acquises, le projet présente un réel intérêt puisqu’il existe peu de logiciel disponibles équivalents. C’est dans cette optique que nous avons choisi de mettre le résultat de ce projet sous licence GNU GPL v.3 afin de permettre sa distribution et sa réutilisation future par d’autres personnes intéressés par les L-Systèmes. La diversité des interprétations de la tortue possibles présente une réelle possibilité d’évolution du projet. Il sera intéressant et amusant de faire une interprétation de la tortue différente de celles qui génèrent des arbres</w:t>
      </w:r>
      <w:r w:rsidR="0048397A">
        <w:t xml:space="preserve"> ou différentes formes 3D</w:t>
      </w:r>
      <w:r>
        <w:t xml:space="preserve">. L’idée du personnage dansant déjà énoncée dans ce rapport en est un exemple. Plutôt que d’avoir une interprétation qui s’étends dans l’espace il s’agirait d’une interprétation qui </w:t>
      </w:r>
      <w:r w:rsidR="003A1FB7">
        <w:t>s’étend</w:t>
      </w:r>
      <w:r>
        <w:t xml:space="preserve"> dans le temps. Un modèle 3D fixe qui </w:t>
      </w:r>
      <w:r w:rsidR="003A1FB7">
        <w:t>réalise une série d’animations.</w:t>
      </w:r>
    </w:p>
    <w:p w:rsidR="00041951" w:rsidRPr="00136080" w:rsidRDefault="003A1FB7" w:rsidP="003A1FB7">
      <w:pPr>
        <w:ind w:left="0" w:firstLine="720"/>
      </w:pPr>
      <w:r>
        <w:t xml:space="preserve">Enfin, il y a des applications artistiques dans la génération de plantes par des L-Systèmes. Mais aussi dans tous les mondes 3D qui veulent donner une impression réaliste de forêt, plutôt que d’utiliser quelques modèles identiques d’arbres, la génération stochastique de L-Système permet de se rapprocher de la pousse réelle des plantes et arbres. Le lien suivant présente quelques exemples de représentation possible avec les L-Systèmes : </w:t>
      </w:r>
      <w:hyperlink r:id="rId24" w:history="1">
        <w:r w:rsidR="00041951" w:rsidRPr="009E23F2">
          <w:rPr>
            <w:rStyle w:val="Lienhypertexte"/>
          </w:rPr>
          <w:t>http://philipgalanter.com/generative_art/wiki/index.php5?title=L-systems_II</w:t>
        </w:r>
      </w:hyperlink>
    </w:p>
    <w:p w:rsidR="004046E9" w:rsidRPr="00136080" w:rsidRDefault="004046E9" w:rsidP="004046E9">
      <w:pPr>
        <w:ind w:left="0"/>
      </w:pPr>
    </w:p>
    <w:p w:rsidR="004046E9" w:rsidRPr="00136080" w:rsidRDefault="00554E1C" w:rsidP="00554E1C">
      <w:pPr>
        <w:pStyle w:val="Titre"/>
      </w:pPr>
      <w:r w:rsidRPr="00136080">
        <w:br w:type="page"/>
      </w:r>
    </w:p>
    <w:p w:rsidR="004046E9" w:rsidRPr="00136080" w:rsidRDefault="004046E9" w:rsidP="00554E1C">
      <w:pPr>
        <w:pStyle w:val="Titre"/>
      </w:pPr>
      <w:r w:rsidRPr="00136080">
        <w:lastRenderedPageBreak/>
        <w:t>Bibliographie</w:t>
      </w:r>
    </w:p>
    <w:p w:rsidR="004046E9" w:rsidRPr="00136080" w:rsidRDefault="004046E9" w:rsidP="004046E9">
      <w:pPr>
        <w:ind w:left="0"/>
      </w:pPr>
    </w:p>
    <w:p w:rsidR="00A90E0E" w:rsidRDefault="00A90E0E" w:rsidP="00A90E0E">
      <w:pPr>
        <w:ind w:left="0"/>
      </w:pPr>
      <w:r>
        <w:t>Nous nous sommes tout d'abord documenté grâce aux sites internet suivants :</w:t>
      </w:r>
    </w:p>
    <w:p w:rsidR="00A90E0E" w:rsidRDefault="00FD50E3" w:rsidP="00A90E0E">
      <w:pPr>
        <w:ind w:left="0"/>
      </w:pPr>
      <w:hyperlink r:id="rId25" w:history="1">
        <w:r w:rsidR="00A90E0E" w:rsidRPr="0057725C">
          <w:rPr>
            <w:rStyle w:val="Lienhypertexte"/>
          </w:rPr>
          <w:t>https://fr.wikipedia.org/wiki/L-System</w:t>
        </w:r>
      </w:hyperlink>
    </w:p>
    <w:p w:rsidR="00A90E0E" w:rsidRDefault="00FD50E3" w:rsidP="00A90E0E">
      <w:pPr>
        <w:ind w:left="0"/>
      </w:pPr>
      <w:hyperlink r:id="rId26" w:history="1">
        <w:r w:rsidR="00A90E0E" w:rsidRPr="0057725C">
          <w:rPr>
            <w:rStyle w:val="Lienhypertexte"/>
          </w:rPr>
          <w:t>https://en.wikipedia.org/wiki/L-System</w:t>
        </w:r>
      </w:hyperlink>
    </w:p>
    <w:p w:rsidR="00A90E0E" w:rsidRDefault="00FD50E3" w:rsidP="00A90E0E">
      <w:pPr>
        <w:ind w:left="0"/>
      </w:pPr>
      <w:hyperlink r:id="rId27" w:history="1">
        <w:r w:rsidR="00A90E0E" w:rsidRPr="0057725C">
          <w:rPr>
            <w:rStyle w:val="Lienhypertexte"/>
          </w:rPr>
          <w:t>http://www.geekyblogger.com/2008/04/tree-and-l-system.html</w:t>
        </w:r>
      </w:hyperlink>
    </w:p>
    <w:p w:rsidR="00A90E0E" w:rsidRDefault="00FD50E3" w:rsidP="00A90E0E">
      <w:pPr>
        <w:ind w:left="0"/>
      </w:pPr>
      <w:hyperlink r:id="rId28" w:history="1">
        <w:r w:rsidR="00A90E0E" w:rsidRPr="0057725C">
          <w:rPr>
            <w:rStyle w:val="Lienhypertexte"/>
          </w:rPr>
          <w:t>http://www.mizuno.org/applet/branching/</w:t>
        </w:r>
      </w:hyperlink>
    </w:p>
    <w:p w:rsidR="00A90E0E" w:rsidRDefault="00FD50E3" w:rsidP="00A90E0E">
      <w:pPr>
        <w:ind w:left="0"/>
      </w:pPr>
      <w:hyperlink r:id="rId29" w:history="1">
        <w:r w:rsidR="00A90E0E" w:rsidRPr="0057725C">
          <w:rPr>
            <w:rStyle w:val="Lienhypertexte"/>
          </w:rPr>
          <w:t>http://www.techno-science.net/?onglet=glossaire&amp;definition=11374</w:t>
        </w:r>
      </w:hyperlink>
    </w:p>
    <w:p w:rsidR="00A90E0E" w:rsidRDefault="00A90E0E" w:rsidP="00A90E0E">
      <w:pPr>
        <w:ind w:left="0"/>
      </w:pPr>
    </w:p>
    <w:p w:rsidR="00A90E0E" w:rsidRDefault="00A90E0E" w:rsidP="00A90E0E">
      <w:pPr>
        <w:ind w:left="0"/>
      </w:pPr>
      <w:r>
        <w:t>Puis nous nous sommes aidés des logiciels suivants :</w:t>
      </w:r>
    </w:p>
    <w:p w:rsidR="00A90E0E" w:rsidRDefault="00FD50E3" w:rsidP="00A90E0E">
      <w:pPr>
        <w:ind w:left="0"/>
      </w:pPr>
      <w:hyperlink r:id="rId30" w:history="1">
        <w:r w:rsidR="00A90E0E" w:rsidRPr="0057725C">
          <w:rPr>
            <w:rStyle w:val="Lienhypertexte"/>
          </w:rPr>
          <w:t>http://sourceforge.net/projects/magicgarden/</w:t>
        </w:r>
      </w:hyperlink>
      <w:r w:rsidR="00A90E0E">
        <w:t xml:space="preserve"> (logiciel libre </w:t>
      </w:r>
      <w:proofErr w:type="spellStart"/>
      <w:r w:rsidR="00A90E0E">
        <w:t>multi-plateforme</w:t>
      </w:r>
      <w:proofErr w:type="spellEnd"/>
      <w:r w:rsidR="00A90E0E">
        <w:t>)</w:t>
      </w:r>
    </w:p>
    <w:p w:rsidR="00A90E0E" w:rsidRDefault="00FD50E3" w:rsidP="00A90E0E">
      <w:pPr>
        <w:ind w:left="0"/>
      </w:pPr>
      <w:hyperlink r:id="rId31" w:history="1">
        <w:r w:rsidR="00A90E0E" w:rsidRPr="0057725C">
          <w:rPr>
            <w:rStyle w:val="Lienhypertexte"/>
          </w:rPr>
          <w:t>http://www.oocities.org/tperz/L4Download.htm</w:t>
        </w:r>
      </w:hyperlink>
    </w:p>
    <w:p w:rsidR="00A90E0E" w:rsidRDefault="00A90E0E" w:rsidP="00A90E0E">
      <w:pPr>
        <w:ind w:left="0"/>
      </w:pPr>
    </w:p>
    <w:p w:rsidR="00A90E0E" w:rsidRDefault="00A90E0E" w:rsidP="00A90E0E">
      <w:pPr>
        <w:ind w:left="0"/>
      </w:pPr>
      <w:r>
        <w:t xml:space="preserve">Enfin, nous avons largement utilisé la documentation Java et </w:t>
      </w:r>
      <w:proofErr w:type="spellStart"/>
      <w:r>
        <w:t>JMonkey</w:t>
      </w:r>
      <w:proofErr w:type="spellEnd"/>
      <w:r>
        <w:t xml:space="preserve"> :</w:t>
      </w:r>
    </w:p>
    <w:p w:rsidR="00A90E0E" w:rsidRDefault="00FD50E3" w:rsidP="00A90E0E">
      <w:pPr>
        <w:ind w:left="0"/>
      </w:pPr>
      <w:hyperlink r:id="rId32" w:history="1">
        <w:r w:rsidR="00A90E0E" w:rsidRPr="0057725C">
          <w:rPr>
            <w:rStyle w:val="Lienhypertexte"/>
          </w:rPr>
          <w:t>http://docs.oracle.com/javase/7/docs/</w:t>
        </w:r>
      </w:hyperlink>
    </w:p>
    <w:p w:rsidR="00A90E0E" w:rsidRDefault="00FD50E3" w:rsidP="00A90E0E">
      <w:pPr>
        <w:ind w:left="0"/>
      </w:pPr>
      <w:hyperlink r:id="rId33" w:history="1">
        <w:r w:rsidR="00A90E0E" w:rsidRPr="0057725C">
          <w:rPr>
            <w:rStyle w:val="Lienhypertexte"/>
          </w:rPr>
          <w:t>http://jmonkeyengine.org/javadoc/</w:t>
        </w:r>
      </w:hyperlink>
    </w:p>
    <w:p w:rsidR="00A90E0E" w:rsidRDefault="00FD50E3" w:rsidP="00A90E0E">
      <w:pPr>
        <w:ind w:left="0"/>
      </w:pPr>
      <w:hyperlink r:id="rId34" w:history="1">
        <w:r w:rsidR="00A90E0E" w:rsidRPr="0057725C">
          <w:rPr>
            <w:rStyle w:val="Lienhypertexte"/>
          </w:rPr>
          <w:t>http://jmonkeyengine.org/wiki/doku.php</w:t>
        </w:r>
      </w:hyperlink>
    </w:p>
    <w:p w:rsidR="00A90E0E" w:rsidRDefault="00A90E0E" w:rsidP="00A90E0E">
      <w:pPr>
        <w:ind w:left="0"/>
      </w:pPr>
    </w:p>
    <w:p w:rsidR="004046E9" w:rsidRPr="00136080" w:rsidRDefault="004046E9" w:rsidP="004046E9">
      <w:pPr>
        <w:ind w:left="0"/>
      </w:pPr>
    </w:p>
    <w:p w:rsidR="004046E9" w:rsidRPr="00136080" w:rsidRDefault="004046E9" w:rsidP="004046E9">
      <w:pPr>
        <w:ind w:left="0"/>
      </w:pPr>
    </w:p>
    <w:p w:rsidR="004046E9" w:rsidRPr="00136080" w:rsidRDefault="004046E9" w:rsidP="00A90E0E">
      <w:r w:rsidRPr="00136080">
        <w:br w:type="page"/>
      </w:r>
    </w:p>
    <w:p w:rsidR="003F0C79" w:rsidRPr="00136080" w:rsidRDefault="00554E1C" w:rsidP="00554E1C">
      <w:pPr>
        <w:pStyle w:val="Titre"/>
      </w:pPr>
      <w:r w:rsidRPr="00136080">
        <w:lastRenderedPageBreak/>
        <w:t>Annexes</w:t>
      </w:r>
    </w:p>
    <w:p w:rsidR="00CF76DD" w:rsidRPr="00493EFF" w:rsidRDefault="00CF76DD" w:rsidP="00B15749">
      <w:pPr>
        <w:ind w:left="0"/>
      </w:pPr>
    </w:p>
    <w:p w:rsidR="00B15749" w:rsidRPr="00136080" w:rsidRDefault="00B15749" w:rsidP="00136080">
      <w:pPr>
        <w:ind w:left="0" w:firstLine="720"/>
      </w:pPr>
      <w:r w:rsidRPr="00136080">
        <w:t xml:space="preserve">Vous trouverez à la suite le fichier README du projet qui contient, en anglais, la description du programme et la manière de l'utiliser. </w:t>
      </w:r>
      <w:r w:rsidR="00056A8D">
        <w:t xml:space="preserve">Suit le fichier </w:t>
      </w:r>
      <w:r w:rsidRPr="00136080">
        <w:t>de gra</w:t>
      </w:r>
      <w:r w:rsidR="00056A8D">
        <w:t>mmaire</w:t>
      </w:r>
      <w:r w:rsidRPr="00136080">
        <w:t xml:space="preserve"> que nous avons produit durant ce projet. Ce </w:t>
      </w:r>
      <w:r w:rsidR="00056A8D">
        <w:t>fichier</w:t>
      </w:r>
      <w:r w:rsidRPr="00136080">
        <w:t xml:space="preserve"> </w:t>
      </w:r>
      <w:r w:rsidR="00056A8D">
        <w:t>est commenté</w:t>
      </w:r>
      <w:r w:rsidRPr="00136080">
        <w:t xml:space="preserve"> et peut servir de base pour en générer des nouveaux.</w:t>
      </w:r>
      <w:r w:rsidR="00056A8D">
        <w:t xml:space="preserve"> Vous trouverez des grammaires plus complexes et réelles dans le dossier "doc" du projet.</w:t>
      </w:r>
    </w:p>
    <w:p w:rsidR="00B15749" w:rsidRPr="00136080" w:rsidRDefault="00B15749" w:rsidP="00136080">
      <w:pPr>
        <w:pStyle w:val="titre1annexe"/>
      </w:pPr>
      <w:bookmarkStart w:id="28" w:name="_Toc354595122"/>
      <w:r w:rsidRPr="00136080">
        <w:t>Fichier README</w:t>
      </w:r>
      <w:bookmarkEnd w:id="28"/>
    </w:p>
    <w:p w:rsidR="00434524" w:rsidRDefault="00434524" w:rsidP="00434524">
      <w:pPr>
        <w:pStyle w:val="Titre2"/>
      </w:pPr>
      <w:bookmarkStart w:id="29" w:name="_Toc354595123"/>
      <w:r>
        <w:t>L-</w:t>
      </w:r>
      <w:proofErr w:type="spellStart"/>
      <w:r>
        <w:t>Systems</w:t>
      </w:r>
      <w:bookmarkEnd w:id="29"/>
      <w:proofErr w:type="spellEnd"/>
    </w:p>
    <w:p w:rsidR="00434524" w:rsidRPr="00434524" w:rsidRDefault="00434524" w:rsidP="00434524">
      <w:pPr>
        <w:pStyle w:val="NormalWeb"/>
        <w:ind w:left="0" w:firstLine="720"/>
        <w:rPr>
          <w:lang w:val="en-US"/>
        </w:rPr>
      </w:pPr>
      <w:r w:rsidRPr="00434524">
        <w:rPr>
          <w:lang w:val="en-US"/>
        </w:rPr>
        <w:t xml:space="preserve">This file describes the L-System project. You can export this file in HTML with </w:t>
      </w:r>
      <w:hyperlink r:id="rId35" w:history="1">
        <w:r w:rsidRPr="00434524">
          <w:rPr>
            <w:rStyle w:val="Lienhypertexte"/>
            <w:lang w:val="en-US"/>
          </w:rPr>
          <w:t>Markdown</w:t>
        </w:r>
      </w:hyperlink>
      <w:r w:rsidRPr="00434524">
        <w:rPr>
          <w:lang w:val="en-US"/>
        </w:rPr>
        <w:t xml:space="preserve"> by executing the file "exportREADME2html.sh" in a Linux based system, with Markdown installed.</w:t>
      </w:r>
    </w:p>
    <w:p w:rsidR="00434524" w:rsidRPr="003F2A21" w:rsidRDefault="00434524" w:rsidP="00434524">
      <w:pPr>
        <w:pStyle w:val="Titre2"/>
        <w:rPr>
          <w:lang w:val="en-US"/>
        </w:rPr>
      </w:pPr>
      <w:bookmarkStart w:id="30" w:name="_Toc354595124"/>
      <w:r w:rsidRPr="003F2A21">
        <w:rPr>
          <w:lang w:val="en-US"/>
        </w:rPr>
        <w:t>I. Introduction</w:t>
      </w:r>
      <w:bookmarkEnd w:id="30"/>
    </w:p>
    <w:p w:rsidR="00434524" w:rsidRPr="00434524" w:rsidRDefault="00434524" w:rsidP="00434524">
      <w:pPr>
        <w:pStyle w:val="NormalWeb"/>
        <w:ind w:left="0" w:firstLine="720"/>
        <w:rPr>
          <w:lang w:val="en-US"/>
        </w:rPr>
      </w:pPr>
      <w:r w:rsidRPr="00434524">
        <w:rPr>
          <w:lang w:val="en-US"/>
        </w:rPr>
        <w:t xml:space="preserve">This project is realized by Thomas NOGUER and </w:t>
      </w:r>
      <w:proofErr w:type="spellStart"/>
      <w:r w:rsidRPr="00434524">
        <w:rPr>
          <w:lang w:val="en-US"/>
        </w:rPr>
        <w:t>Rémi</w:t>
      </w:r>
      <w:proofErr w:type="spellEnd"/>
      <w:r w:rsidRPr="00434524">
        <w:rPr>
          <w:lang w:val="en-US"/>
        </w:rPr>
        <w:t xml:space="preserve"> DUCCESCHI, students in 5th year at </w:t>
      </w:r>
      <w:proofErr w:type="spellStart"/>
      <w:r w:rsidRPr="00434524">
        <w:rPr>
          <w:lang w:val="en-US"/>
        </w:rPr>
        <w:t>Polytech'Tours</w:t>
      </w:r>
      <w:proofErr w:type="spellEnd"/>
      <w:r w:rsidRPr="00434524">
        <w:rPr>
          <w:lang w:val="en-US"/>
        </w:rPr>
        <w:t xml:space="preserve">. It is supervised by </w:t>
      </w:r>
      <w:proofErr w:type="spellStart"/>
      <w:r w:rsidRPr="00434524">
        <w:rPr>
          <w:lang w:val="en-US"/>
        </w:rPr>
        <w:t>Dr</w:t>
      </w:r>
      <w:proofErr w:type="spellEnd"/>
      <w:r w:rsidRPr="00434524">
        <w:rPr>
          <w:lang w:val="en-US"/>
        </w:rPr>
        <w:t xml:space="preserve"> </w:t>
      </w:r>
      <w:proofErr w:type="spellStart"/>
      <w:r w:rsidRPr="00434524">
        <w:rPr>
          <w:lang w:val="en-US"/>
        </w:rPr>
        <w:t>Sébastien</w:t>
      </w:r>
      <w:proofErr w:type="spellEnd"/>
      <w:r w:rsidRPr="00434524">
        <w:rPr>
          <w:lang w:val="en-US"/>
        </w:rPr>
        <w:t xml:space="preserve"> AUPETIT.</w:t>
      </w:r>
    </w:p>
    <w:p w:rsidR="00434524" w:rsidRPr="00434524" w:rsidRDefault="00434524" w:rsidP="00434524">
      <w:pPr>
        <w:pStyle w:val="NormalWeb"/>
        <w:ind w:left="0" w:firstLine="720"/>
        <w:rPr>
          <w:lang w:val="en-US"/>
        </w:rPr>
      </w:pPr>
      <w:r w:rsidRPr="00434524">
        <w:rPr>
          <w:lang w:val="en-US"/>
        </w:rPr>
        <w:t xml:space="preserve">The goal of this project is to interpret L-Systems grammar, generating words; and use </w:t>
      </w:r>
      <w:proofErr w:type="spellStart"/>
      <w:r w:rsidRPr="00434524">
        <w:rPr>
          <w:lang w:val="en-US"/>
        </w:rPr>
        <w:t>JMonkey</w:t>
      </w:r>
      <w:proofErr w:type="spellEnd"/>
      <w:r w:rsidRPr="00434524">
        <w:rPr>
          <w:lang w:val="en-US"/>
        </w:rPr>
        <w:t xml:space="preserve"> to create an animation based on the generated words (turtle interpretation or other).</w:t>
      </w:r>
    </w:p>
    <w:p w:rsidR="00434524" w:rsidRPr="00434524" w:rsidRDefault="00434524" w:rsidP="00434524">
      <w:pPr>
        <w:pStyle w:val="NormalWeb"/>
        <w:ind w:left="0" w:firstLine="720"/>
        <w:rPr>
          <w:lang w:val="en-US"/>
        </w:rPr>
      </w:pPr>
      <w:r w:rsidRPr="00434524">
        <w:rPr>
          <w:rStyle w:val="Accentuation"/>
          <w:lang w:val="en-US"/>
        </w:rPr>
        <w:t>THIS PROJECT IS ACTUALLY IN DEVELOPPEMENT</w:t>
      </w:r>
    </w:p>
    <w:p w:rsidR="00434524" w:rsidRPr="003F2A21" w:rsidRDefault="00434524" w:rsidP="00434524">
      <w:pPr>
        <w:pStyle w:val="Titre2"/>
        <w:rPr>
          <w:lang w:val="en-US"/>
        </w:rPr>
      </w:pPr>
      <w:bookmarkStart w:id="31" w:name="_Toc354595125"/>
      <w:r w:rsidRPr="003F2A21">
        <w:rPr>
          <w:lang w:val="en-US"/>
        </w:rPr>
        <w:t>II. Presentation</w:t>
      </w:r>
      <w:bookmarkEnd w:id="31"/>
    </w:p>
    <w:p w:rsidR="00434524" w:rsidRPr="00434524" w:rsidRDefault="00434524" w:rsidP="00434524">
      <w:pPr>
        <w:pStyle w:val="NormalWeb"/>
        <w:ind w:left="0" w:firstLine="720"/>
        <w:rPr>
          <w:lang w:val="en-US"/>
        </w:rPr>
      </w:pPr>
      <w:r w:rsidRPr="00434524">
        <w:rPr>
          <w:lang w:val="en-US"/>
        </w:rPr>
        <w:t>This project uses L-System grammars: it generates words from a given grammar and interprets these words to create a 2D / 3D scene (turtle interpretation or other).</w:t>
      </w:r>
    </w:p>
    <w:p w:rsidR="00434524" w:rsidRPr="00434524" w:rsidRDefault="00434524" w:rsidP="00434524">
      <w:pPr>
        <w:pStyle w:val="Titre3"/>
        <w:rPr>
          <w:lang w:val="en-US"/>
        </w:rPr>
      </w:pPr>
      <w:bookmarkStart w:id="32" w:name="_Toc354595126"/>
      <w:r w:rsidRPr="00434524">
        <w:rPr>
          <w:lang w:val="en-US"/>
        </w:rPr>
        <w:t>1. L-Systems</w:t>
      </w:r>
      <w:bookmarkEnd w:id="32"/>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a specific grammar that differs from Chomsky's ones on how the rules are applied. In fact, in </w:t>
      </w:r>
      <w:proofErr w:type="gramStart"/>
      <w:r w:rsidRPr="00434524">
        <w:rPr>
          <w:lang w:val="en-US"/>
        </w:rPr>
        <w:t>a</w:t>
      </w:r>
      <w:proofErr w:type="gramEnd"/>
      <w:r w:rsidRPr="00434524">
        <w:rPr>
          <w:lang w:val="en-US"/>
        </w:rPr>
        <w:t xml:space="preserve"> L-System, all rules that can be apply on a word are applied in one go, whereas a Chomsky grammar will take X steps for X rules on the same word. See </w:t>
      </w:r>
      <w:hyperlink r:id="rId36" w:history="1">
        <w:r w:rsidRPr="00434524">
          <w:rPr>
            <w:rStyle w:val="Lienhypertexte"/>
            <w:lang w:val="en-US"/>
          </w:rPr>
          <w:t>Wikipedia</w:t>
        </w:r>
      </w:hyperlink>
      <w:r w:rsidRPr="00434524">
        <w:rPr>
          <w:lang w:val="en-US"/>
        </w:rPr>
        <w:t xml:space="preserve"> for more details.</w:t>
      </w:r>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defined by:</w:t>
      </w:r>
    </w:p>
    <w:p w:rsidR="00434524" w:rsidRPr="00434524" w:rsidRDefault="00434524" w:rsidP="00434524">
      <w:pPr>
        <w:numPr>
          <w:ilvl w:val="0"/>
          <w:numId w:val="10"/>
        </w:numPr>
        <w:spacing w:before="100" w:beforeAutospacing="1" w:after="100" w:afterAutospacing="1" w:line="240" w:lineRule="auto"/>
        <w:jc w:val="left"/>
        <w:rPr>
          <w:lang w:val="en-US"/>
        </w:rPr>
      </w:pPr>
      <w:r w:rsidRPr="00434524">
        <w:rPr>
          <w:lang w:val="en-US"/>
        </w:rPr>
        <w:t>a list of symbols (aka V)</w:t>
      </w:r>
    </w:p>
    <w:p w:rsidR="00434524" w:rsidRPr="00434524" w:rsidRDefault="00434524" w:rsidP="00434524">
      <w:pPr>
        <w:numPr>
          <w:ilvl w:val="0"/>
          <w:numId w:val="10"/>
        </w:numPr>
        <w:spacing w:before="100" w:beforeAutospacing="1" w:after="100" w:afterAutospacing="1" w:line="240" w:lineRule="auto"/>
        <w:jc w:val="left"/>
        <w:rPr>
          <w:lang w:val="en-US"/>
        </w:rPr>
      </w:pPr>
      <w:r w:rsidRPr="00434524">
        <w:rPr>
          <w:lang w:val="en-US"/>
        </w:rPr>
        <w:t xml:space="preserve">an </w:t>
      </w:r>
      <w:proofErr w:type="spellStart"/>
      <w:r w:rsidRPr="00434524">
        <w:rPr>
          <w:lang w:val="en-US"/>
        </w:rPr>
        <w:t>axiome</w:t>
      </w:r>
      <w:proofErr w:type="spellEnd"/>
      <w:r w:rsidRPr="00434524">
        <w:rPr>
          <w:lang w:val="en-US"/>
        </w:rPr>
        <w:t xml:space="preserve"> (composed of one symbol)</w:t>
      </w:r>
    </w:p>
    <w:p w:rsidR="00434524" w:rsidRDefault="00434524" w:rsidP="00434524">
      <w:pPr>
        <w:numPr>
          <w:ilvl w:val="0"/>
          <w:numId w:val="10"/>
        </w:numPr>
        <w:spacing w:before="100" w:beforeAutospacing="1" w:after="100" w:afterAutospacing="1" w:line="240" w:lineRule="auto"/>
        <w:jc w:val="left"/>
      </w:pPr>
      <w:proofErr w:type="gramStart"/>
      <w:r>
        <w:t>a</w:t>
      </w:r>
      <w:proofErr w:type="gramEnd"/>
      <w:r>
        <w:t xml:space="preserve"> </w:t>
      </w:r>
      <w:proofErr w:type="spellStart"/>
      <w:r>
        <w:t>list</w:t>
      </w:r>
      <w:proofErr w:type="spellEnd"/>
      <w:r>
        <w:t xml:space="preserve"> of </w:t>
      </w:r>
      <w:proofErr w:type="spellStart"/>
      <w:r>
        <w:t>rules</w:t>
      </w:r>
      <w:proofErr w:type="spellEnd"/>
    </w:p>
    <w:p w:rsidR="00434524" w:rsidRPr="00434524" w:rsidRDefault="00434524" w:rsidP="00434524">
      <w:pPr>
        <w:numPr>
          <w:ilvl w:val="0"/>
          <w:numId w:val="10"/>
        </w:numPr>
        <w:spacing w:before="100" w:beforeAutospacing="1" w:after="100" w:afterAutospacing="1" w:line="240" w:lineRule="auto"/>
        <w:jc w:val="left"/>
        <w:rPr>
          <w:lang w:val="en-US"/>
        </w:rPr>
      </w:pPr>
      <w:proofErr w:type="gramStart"/>
      <w:r w:rsidRPr="00434524">
        <w:rPr>
          <w:lang w:val="en-US"/>
        </w:rPr>
        <w:t>eventually</w:t>
      </w:r>
      <w:proofErr w:type="gramEnd"/>
      <w:r w:rsidRPr="00434524">
        <w:rPr>
          <w:lang w:val="en-US"/>
        </w:rPr>
        <w:t xml:space="preserve"> an angle to set-up the turtle interpretation.</w:t>
      </w:r>
    </w:p>
    <w:p w:rsidR="00434524" w:rsidRPr="00434524" w:rsidRDefault="00434524" w:rsidP="00434524">
      <w:pPr>
        <w:pStyle w:val="NormalWeb"/>
        <w:ind w:left="0" w:firstLine="720"/>
        <w:rPr>
          <w:lang w:val="en-US"/>
        </w:rPr>
      </w:pPr>
      <w:r w:rsidRPr="00434524">
        <w:rPr>
          <w:rStyle w:val="Accentuation"/>
          <w:lang w:val="en-US"/>
        </w:rPr>
        <w:t>NOTE</w:t>
      </w:r>
      <w:r w:rsidRPr="00434524">
        <w:rPr>
          <w:lang w:val="en-US"/>
        </w:rPr>
        <w:t>: In a rule, the left-part, what will be changed, must be a single symbol.</w:t>
      </w:r>
    </w:p>
    <w:p w:rsidR="00434524" w:rsidRPr="00434524" w:rsidRDefault="00434524" w:rsidP="00434524">
      <w:pPr>
        <w:pStyle w:val="NormalWeb"/>
        <w:ind w:left="0" w:firstLine="720"/>
        <w:rPr>
          <w:lang w:val="en-US"/>
        </w:rPr>
      </w:pPr>
      <w:r w:rsidRPr="00434524">
        <w:rPr>
          <w:lang w:val="en-US"/>
        </w:rPr>
        <w:lastRenderedPageBreak/>
        <w:t>There are 2 principle types of L-Systems that can be mixed-up whether they are context-free or not, determinist or not.</w:t>
      </w:r>
    </w:p>
    <w:p w:rsidR="00434524" w:rsidRPr="00434524" w:rsidRDefault="00434524" w:rsidP="00434524">
      <w:pPr>
        <w:pStyle w:val="Titre4"/>
        <w:rPr>
          <w:lang w:val="en-US"/>
        </w:rPr>
      </w:pPr>
      <w:r w:rsidRPr="00434524">
        <w:rPr>
          <w:lang w:val="en-US"/>
        </w:rPr>
        <w:t>Determinism</w:t>
      </w:r>
    </w:p>
    <w:p w:rsidR="00434524" w:rsidRPr="00434524" w:rsidRDefault="00434524" w:rsidP="00434524">
      <w:pPr>
        <w:pStyle w:val="NormalWeb"/>
        <w:ind w:left="0" w:firstLine="720"/>
        <w:rPr>
          <w:lang w:val="en-US"/>
        </w:rPr>
      </w:pPr>
      <w:proofErr w:type="gramStart"/>
      <w:r w:rsidRPr="00434524">
        <w:rPr>
          <w:lang w:val="en-US"/>
        </w:rPr>
        <w:t>A</w:t>
      </w:r>
      <w:proofErr w:type="gramEnd"/>
      <w:r w:rsidRPr="00434524">
        <w:rPr>
          <w:lang w:val="en-US"/>
        </w:rPr>
        <w:t xml:space="preserve"> L-System is determinist if a symbol, appear only once in the left-side of the rules. Otherwise, the system is stochastic. Here is a little example:</w:t>
      </w:r>
    </w:p>
    <w:p w:rsidR="00434524" w:rsidRPr="00434524" w:rsidRDefault="00434524" w:rsidP="00434524">
      <w:pPr>
        <w:pStyle w:val="NormalWeb"/>
        <w:ind w:left="0" w:firstLine="720"/>
        <w:rPr>
          <w:lang w:val="en-US"/>
        </w:rPr>
      </w:pPr>
      <w:r w:rsidRPr="00434524">
        <w:rPr>
          <w:lang w:val="en-US"/>
        </w:rPr>
        <w:t>Consider the following rules (V = {a, b})</w:t>
      </w:r>
    </w:p>
    <w:p w:rsidR="00434524" w:rsidRDefault="00434524" w:rsidP="00434524">
      <w:pPr>
        <w:numPr>
          <w:ilvl w:val="0"/>
          <w:numId w:val="11"/>
        </w:numPr>
        <w:spacing w:before="100" w:beforeAutospacing="1" w:after="100" w:afterAutospacing="1" w:line="240" w:lineRule="auto"/>
        <w:jc w:val="left"/>
      </w:pPr>
      <w:proofErr w:type="gramStart"/>
      <w:r>
        <w:t>a</w:t>
      </w:r>
      <w:proofErr w:type="gramEnd"/>
      <w:r>
        <w:t xml:space="preserve"> -&gt; b</w:t>
      </w:r>
    </w:p>
    <w:p w:rsidR="00434524" w:rsidRDefault="00434524" w:rsidP="00434524">
      <w:pPr>
        <w:numPr>
          <w:ilvl w:val="0"/>
          <w:numId w:val="11"/>
        </w:numPr>
        <w:spacing w:before="100" w:beforeAutospacing="1" w:after="100" w:afterAutospacing="1" w:line="240" w:lineRule="auto"/>
        <w:jc w:val="left"/>
      </w:pPr>
      <w:r>
        <w:t>b -&gt; a</w:t>
      </w:r>
    </w:p>
    <w:p w:rsidR="00434524" w:rsidRDefault="00434524" w:rsidP="00434524">
      <w:pPr>
        <w:pStyle w:val="NormalWeb"/>
        <w:ind w:left="0" w:firstLine="720"/>
      </w:pPr>
      <w:r>
        <w:t xml:space="preserve">This </w:t>
      </w:r>
      <w:proofErr w:type="spellStart"/>
      <w:r>
        <w:t>grammar</w:t>
      </w:r>
      <w:proofErr w:type="spellEnd"/>
      <w:r>
        <w:t xml:space="preserve"> </w:t>
      </w:r>
      <w:proofErr w:type="spellStart"/>
      <w:r>
        <w:t>is</w:t>
      </w:r>
      <w:proofErr w:type="spellEnd"/>
      <w:r>
        <w:t xml:space="preserve"> </w:t>
      </w:r>
      <w:proofErr w:type="spellStart"/>
      <w:r>
        <w:t>determinist</w:t>
      </w:r>
      <w:proofErr w:type="spellEnd"/>
      <w:r>
        <w:t>.</w:t>
      </w:r>
    </w:p>
    <w:p w:rsidR="00434524" w:rsidRPr="00434524" w:rsidRDefault="00434524" w:rsidP="00434524">
      <w:pPr>
        <w:pStyle w:val="NormalWeb"/>
        <w:ind w:left="0" w:firstLine="720"/>
        <w:rPr>
          <w:lang w:val="en-US"/>
        </w:rPr>
      </w:pPr>
      <w:r w:rsidRPr="00434524">
        <w:rPr>
          <w:lang w:val="en-US"/>
        </w:rPr>
        <w:t>Contrary, this grammar is stochastic (same V):</w:t>
      </w:r>
    </w:p>
    <w:p w:rsidR="00434524" w:rsidRDefault="00434524" w:rsidP="00434524">
      <w:pPr>
        <w:numPr>
          <w:ilvl w:val="0"/>
          <w:numId w:val="12"/>
        </w:numPr>
        <w:spacing w:before="100" w:beforeAutospacing="1" w:after="100" w:afterAutospacing="1" w:line="240" w:lineRule="auto"/>
        <w:jc w:val="left"/>
      </w:pPr>
      <w:proofErr w:type="gramStart"/>
      <w:r>
        <w:t>a</w:t>
      </w:r>
      <w:proofErr w:type="gramEnd"/>
      <w:r>
        <w:t xml:space="preserve"> -&gt; b</w:t>
      </w:r>
    </w:p>
    <w:p w:rsidR="00434524" w:rsidRDefault="00434524" w:rsidP="00434524">
      <w:pPr>
        <w:numPr>
          <w:ilvl w:val="0"/>
          <w:numId w:val="12"/>
        </w:numPr>
        <w:spacing w:before="100" w:beforeAutospacing="1" w:after="100" w:afterAutospacing="1" w:line="240" w:lineRule="auto"/>
        <w:jc w:val="left"/>
      </w:pPr>
      <w:proofErr w:type="gramStart"/>
      <w:r>
        <w:t>a</w:t>
      </w:r>
      <w:proofErr w:type="gramEnd"/>
      <w:r>
        <w:t xml:space="preserve"> -&gt; ab</w:t>
      </w:r>
    </w:p>
    <w:p w:rsidR="00434524" w:rsidRPr="00434524" w:rsidRDefault="00434524" w:rsidP="00434524">
      <w:pPr>
        <w:pStyle w:val="NormalWeb"/>
        <w:ind w:left="0" w:firstLine="720"/>
        <w:rPr>
          <w:lang w:val="en-US"/>
        </w:rPr>
      </w:pPr>
      <w:r w:rsidRPr="00434524">
        <w:rPr>
          <w:lang w:val="en-US"/>
        </w:rPr>
        <w:t>When we find "a" symbol, we don't know which rule to apply. So, we take one randomly (default is to have the same chance to take the first or the second one).</w:t>
      </w:r>
    </w:p>
    <w:p w:rsidR="00434524" w:rsidRPr="00434524" w:rsidRDefault="00434524" w:rsidP="00434524">
      <w:pPr>
        <w:pStyle w:val="Titre4"/>
        <w:rPr>
          <w:lang w:val="en-US"/>
        </w:rPr>
      </w:pPr>
      <w:r w:rsidRPr="00434524">
        <w:rPr>
          <w:lang w:val="en-US"/>
        </w:rPr>
        <w:t>Context</w:t>
      </w:r>
    </w:p>
    <w:p w:rsidR="00434524" w:rsidRDefault="00434524" w:rsidP="00434524">
      <w:pPr>
        <w:pStyle w:val="NormalWeb"/>
        <w:ind w:left="0" w:firstLine="720"/>
      </w:pPr>
      <w:r w:rsidRPr="00434524">
        <w:rPr>
          <w:lang w:val="en-US"/>
        </w:rPr>
        <w:t xml:space="preserve">A context-free L-System (noted OL) is a grammar where the choice of a rule depends only on the current character. There are much easier than the context-dependent L-Systems. </w:t>
      </w:r>
      <w:r>
        <w:t xml:space="preserve">The </w:t>
      </w:r>
      <w:proofErr w:type="spellStart"/>
      <w:r>
        <w:t>writting</w:t>
      </w:r>
      <w:proofErr w:type="spellEnd"/>
      <w:r>
        <w:t xml:space="preserve"> of </w:t>
      </w:r>
      <w:proofErr w:type="spellStart"/>
      <w:r>
        <w:t>their</w:t>
      </w:r>
      <w:proofErr w:type="spellEnd"/>
      <w:r>
        <w:t xml:space="preserve"> </w:t>
      </w:r>
      <w:proofErr w:type="spellStart"/>
      <w:r>
        <w:t>rules</w:t>
      </w:r>
      <w:proofErr w:type="spellEnd"/>
      <w:r>
        <w:t xml:space="preserve"> </w:t>
      </w:r>
      <w:proofErr w:type="spellStart"/>
      <w:r>
        <w:t>is</w:t>
      </w:r>
      <w:proofErr w:type="spellEnd"/>
      <w:r>
        <w:t xml:space="preserve"> </w:t>
      </w:r>
      <w:proofErr w:type="spellStart"/>
      <w:r>
        <w:t>also</w:t>
      </w:r>
      <w:proofErr w:type="spellEnd"/>
      <w:r>
        <w:t xml:space="preserve"> </w:t>
      </w:r>
      <w:proofErr w:type="spellStart"/>
      <w:r>
        <w:t>simpler</w:t>
      </w:r>
      <w:proofErr w:type="spellEnd"/>
      <w:r>
        <w:t>:</w:t>
      </w:r>
    </w:p>
    <w:p w:rsidR="00434524" w:rsidRDefault="00434524" w:rsidP="00434524">
      <w:pPr>
        <w:numPr>
          <w:ilvl w:val="0"/>
          <w:numId w:val="13"/>
        </w:numPr>
        <w:spacing w:before="100" w:beforeAutospacing="1" w:after="100" w:afterAutospacing="1" w:line="240" w:lineRule="auto"/>
        <w:jc w:val="left"/>
      </w:pPr>
      <w:proofErr w:type="gramStart"/>
      <w:r>
        <w:t>a</w:t>
      </w:r>
      <w:proofErr w:type="gramEnd"/>
      <w:r>
        <w:t xml:space="preserve"> -&gt; </w:t>
      </w:r>
      <w:proofErr w:type="spellStart"/>
      <w:r>
        <w:t>bbb</w:t>
      </w:r>
      <w:proofErr w:type="spellEnd"/>
    </w:p>
    <w:p w:rsidR="00434524" w:rsidRPr="00434524" w:rsidRDefault="00434524" w:rsidP="00434524">
      <w:pPr>
        <w:pStyle w:val="NormalWeb"/>
        <w:ind w:left="0" w:firstLine="720"/>
        <w:rPr>
          <w:lang w:val="en-US"/>
        </w:rPr>
      </w:pPr>
      <w:r w:rsidRPr="00434524">
        <w:rPr>
          <w:lang w:val="en-US"/>
        </w:rPr>
        <w:t xml:space="preserve">In a dependent </w:t>
      </w:r>
      <w:proofErr w:type="gramStart"/>
      <w:r w:rsidRPr="00434524">
        <w:rPr>
          <w:lang w:val="en-US"/>
        </w:rPr>
        <w:t>context</w:t>
      </w:r>
      <w:proofErr w:type="gramEnd"/>
      <w:r w:rsidRPr="00434524">
        <w:rPr>
          <w:lang w:val="en-US"/>
        </w:rPr>
        <w:t xml:space="preserve"> L-System (noted IL), we have to specify a context that can be before or after the current symbol:</w:t>
      </w:r>
    </w:p>
    <w:p w:rsidR="00434524" w:rsidRPr="00434524" w:rsidRDefault="00434524" w:rsidP="00434524">
      <w:pPr>
        <w:numPr>
          <w:ilvl w:val="0"/>
          <w:numId w:val="14"/>
        </w:numPr>
        <w:spacing w:before="100" w:beforeAutospacing="1" w:after="100" w:afterAutospacing="1" w:line="240" w:lineRule="auto"/>
        <w:jc w:val="left"/>
        <w:rPr>
          <w:lang w:val="en-US"/>
        </w:rPr>
      </w:pPr>
      <w:r w:rsidRPr="00434524">
        <w:rPr>
          <w:lang w:val="en-US"/>
        </w:rPr>
        <w:t xml:space="preserve">b &lt; a -&gt; </w:t>
      </w:r>
      <w:proofErr w:type="spellStart"/>
      <w:proofErr w:type="gramStart"/>
      <w:r w:rsidRPr="00434524">
        <w:rPr>
          <w:lang w:val="en-US"/>
        </w:rPr>
        <w:t>bbb</w:t>
      </w:r>
      <w:proofErr w:type="spellEnd"/>
      <w:r w:rsidRPr="00434524">
        <w:rPr>
          <w:lang w:val="en-US"/>
        </w:rPr>
        <w:t xml:space="preserve"> :</w:t>
      </w:r>
      <w:proofErr w:type="gramEnd"/>
      <w:r w:rsidRPr="00434524">
        <w:rPr>
          <w:lang w:val="en-US"/>
        </w:rPr>
        <w:t xml:space="preserve"> to apply this rule, we must have met "a" symbol previously, and actually be on "b".</w:t>
      </w:r>
    </w:p>
    <w:p w:rsidR="00434524" w:rsidRPr="00434524" w:rsidRDefault="00434524" w:rsidP="00434524">
      <w:pPr>
        <w:numPr>
          <w:ilvl w:val="0"/>
          <w:numId w:val="14"/>
        </w:numPr>
        <w:spacing w:before="100" w:beforeAutospacing="1" w:after="100" w:afterAutospacing="1" w:line="240" w:lineRule="auto"/>
        <w:jc w:val="left"/>
        <w:rPr>
          <w:lang w:val="en-US"/>
        </w:rPr>
      </w:pPr>
      <w:r w:rsidRPr="00434524">
        <w:rPr>
          <w:lang w:val="en-US"/>
        </w:rPr>
        <w:t xml:space="preserve">a &gt; b -&gt; </w:t>
      </w:r>
      <w:proofErr w:type="spellStart"/>
      <w:proofErr w:type="gramStart"/>
      <w:r w:rsidRPr="00434524">
        <w:rPr>
          <w:lang w:val="en-US"/>
        </w:rPr>
        <w:t>aaa</w:t>
      </w:r>
      <w:proofErr w:type="spellEnd"/>
      <w:r w:rsidRPr="00434524">
        <w:rPr>
          <w:lang w:val="en-US"/>
        </w:rPr>
        <w:t xml:space="preserve"> :</w:t>
      </w:r>
      <w:proofErr w:type="gramEnd"/>
      <w:r w:rsidRPr="00434524">
        <w:rPr>
          <w:lang w:val="en-US"/>
        </w:rPr>
        <w:t xml:space="preserve"> to apply this rule, we must be on a "a" symbol, and a "b" must follow somewhere in the word.</w:t>
      </w:r>
    </w:p>
    <w:p w:rsidR="00434524" w:rsidRPr="00434524" w:rsidRDefault="00434524" w:rsidP="00434524">
      <w:pPr>
        <w:pStyle w:val="NormalWeb"/>
        <w:ind w:left="0" w:firstLine="720"/>
        <w:rPr>
          <w:lang w:val="en-US"/>
        </w:rPr>
      </w:pPr>
      <w:proofErr w:type="gramStart"/>
      <w:r w:rsidRPr="00434524">
        <w:rPr>
          <w:lang w:val="en-US"/>
        </w:rPr>
        <w:t>we</w:t>
      </w:r>
      <w:proofErr w:type="gramEnd"/>
      <w:r w:rsidRPr="00434524">
        <w:rPr>
          <w:lang w:val="en-US"/>
        </w:rPr>
        <w:t xml:space="preserve"> can give a context before AND after (this syntax is not very </w:t>
      </w:r>
      <w:proofErr w:type="spellStart"/>
      <w:r w:rsidRPr="00434524">
        <w:rPr>
          <w:lang w:val="en-US"/>
        </w:rPr>
        <w:t>userfriendly</w:t>
      </w:r>
      <w:proofErr w:type="spellEnd"/>
      <w:r w:rsidRPr="00434524">
        <w:rPr>
          <w:lang w:val="en-US"/>
        </w:rPr>
        <w:t xml:space="preserve">, but it was to have a grammar LL(1) easily </w:t>
      </w:r>
      <w:proofErr w:type="spellStart"/>
      <w:r w:rsidRPr="00434524">
        <w:rPr>
          <w:lang w:val="en-US"/>
        </w:rPr>
        <w:t>parsable</w:t>
      </w:r>
      <w:proofErr w:type="spellEnd"/>
      <w:r w:rsidRPr="00434524">
        <w:rPr>
          <w:lang w:val="en-US"/>
        </w:rPr>
        <w:t xml:space="preserve"> in the file):</w:t>
      </w:r>
    </w:p>
    <w:p w:rsidR="00434524" w:rsidRDefault="00434524" w:rsidP="00434524">
      <w:pPr>
        <w:numPr>
          <w:ilvl w:val="0"/>
          <w:numId w:val="15"/>
        </w:numPr>
        <w:spacing w:before="100" w:beforeAutospacing="1" w:after="100" w:afterAutospacing="1" w:line="240" w:lineRule="auto"/>
        <w:jc w:val="left"/>
      </w:pPr>
      <w:r>
        <w:t xml:space="preserve">b &lt; </w:t>
      </w:r>
      <w:proofErr w:type="spellStart"/>
      <w:r>
        <w:t>bb</w:t>
      </w:r>
      <w:proofErr w:type="spellEnd"/>
      <w:r>
        <w:t xml:space="preserve"> &gt; </w:t>
      </w:r>
      <w:proofErr w:type="spellStart"/>
      <w:r>
        <w:t>aa</w:t>
      </w:r>
      <w:proofErr w:type="spellEnd"/>
      <w:r>
        <w:t xml:space="preserve"> -&gt; "baba"</w:t>
      </w:r>
    </w:p>
    <w:p w:rsidR="00434524" w:rsidRPr="00434524" w:rsidRDefault="00434524" w:rsidP="00434524">
      <w:pPr>
        <w:pStyle w:val="NormalWeb"/>
        <w:ind w:left="0" w:firstLine="720"/>
        <w:rPr>
          <w:lang w:val="en-US"/>
        </w:rPr>
      </w:pPr>
      <w:r w:rsidRPr="00434524">
        <w:rPr>
          <w:lang w:val="en-US"/>
        </w:rPr>
        <w:t>Here, we transform the sequence "b" in "baba" only if we previously met the sequence "bb" and the sequence "</w:t>
      </w:r>
      <w:proofErr w:type="spellStart"/>
      <w:r w:rsidRPr="00434524">
        <w:rPr>
          <w:lang w:val="en-US"/>
        </w:rPr>
        <w:t>aa</w:t>
      </w:r>
      <w:proofErr w:type="spellEnd"/>
      <w:r w:rsidRPr="00434524">
        <w:rPr>
          <w:lang w:val="en-US"/>
        </w:rPr>
        <w:t>" follows somewhere after.</w:t>
      </w:r>
    </w:p>
    <w:p w:rsidR="00434524" w:rsidRPr="00434524" w:rsidRDefault="00434524" w:rsidP="00434524">
      <w:pPr>
        <w:pStyle w:val="NormalWeb"/>
        <w:ind w:left="0" w:firstLine="720"/>
        <w:rPr>
          <w:lang w:val="en-US"/>
        </w:rPr>
      </w:pPr>
      <w:r w:rsidRPr="00434524">
        <w:rPr>
          <w:rStyle w:val="Accentuation"/>
          <w:lang w:val="en-US"/>
        </w:rPr>
        <w:t>NOTE</w:t>
      </w:r>
      <w:r w:rsidRPr="00434524">
        <w:rPr>
          <w:lang w:val="en-US"/>
        </w:rPr>
        <w:t>: A context-dependent system may mix context-dependent rules with context-free rules. In this case, the context-dependent rules are tested first (priority for the context-dependent):</w:t>
      </w:r>
    </w:p>
    <w:p w:rsidR="00434524" w:rsidRDefault="00434524" w:rsidP="00434524">
      <w:pPr>
        <w:numPr>
          <w:ilvl w:val="0"/>
          <w:numId w:val="16"/>
        </w:numPr>
        <w:spacing w:before="100" w:beforeAutospacing="1" w:after="100" w:afterAutospacing="1" w:line="240" w:lineRule="auto"/>
        <w:jc w:val="left"/>
      </w:pPr>
      <w:proofErr w:type="gramStart"/>
      <w:r>
        <w:lastRenderedPageBreak/>
        <w:t>a</w:t>
      </w:r>
      <w:proofErr w:type="gramEnd"/>
      <w:r>
        <w:t xml:space="preserve"> -&gt; b (1)</w:t>
      </w:r>
    </w:p>
    <w:p w:rsidR="00434524" w:rsidRDefault="00434524" w:rsidP="00434524">
      <w:pPr>
        <w:numPr>
          <w:ilvl w:val="0"/>
          <w:numId w:val="16"/>
        </w:numPr>
        <w:spacing w:before="100" w:beforeAutospacing="1" w:after="100" w:afterAutospacing="1" w:line="240" w:lineRule="auto"/>
        <w:jc w:val="left"/>
      </w:pPr>
      <w:r>
        <w:t>a &gt; a -&gt; b (2)</w:t>
      </w:r>
    </w:p>
    <w:p w:rsidR="00434524" w:rsidRPr="00434524" w:rsidRDefault="00434524" w:rsidP="00434524">
      <w:pPr>
        <w:pStyle w:val="NormalWeb"/>
        <w:ind w:left="0" w:firstLine="720"/>
        <w:rPr>
          <w:lang w:val="en-US"/>
        </w:rPr>
      </w:pPr>
      <w:r w:rsidRPr="00434524">
        <w:rPr>
          <w:lang w:val="en-US"/>
        </w:rPr>
        <w:t xml:space="preserve">(1) </w:t>
      </w:r>
      <w:proofErr w:type="gramStart"/>
      <w:r w:rsidRPr="00434524">
        <w:rPr>
          <w:lang w:val="en-US"/>
        </w:rPr>
        <w:t>will</w:t>
      </w:r>
      <w:proofErr w:type="gramEnd"/>
      <w:r w:rsidRPr="00434524">
        <w:rPr>
          <w:lang w:val="en-US"/>
        </w:rPr>
        <w:t xml:space="preserve"> be tested only if (2) is not applicable.</w:t>
      </w:r>
    </w:p>
    <w:p w:rsidR="00434524" w:rsidRPr="00434524" w:rsidRDefault="00434524" w:rsidP="00434524">
      <w:pPr>
        <w:pStyle w:val="Titre4"/>
        <w:rPr>
          <w:lang w:val="en-US"/>
        </w:rPr>
      </w:pPr>
      <w:r w:rsidRPr="00434524">
        <w:rPr>
          <w:lang w:val="en-US"/>
        </w:rPr>
        <w:t>Notations</w:t>
      </w:r>
    </w:p>
    <w:p w:rsidR="00434524" w:rsidRPr="00434524" w:rsidRDefault="00434524" w:rsidP="00434524">
      <w:pPr>
        <w:pStyle w:val="NormalWeb"/>
        <w:ind w:left="0" w:firstLine="720"/>
        <w:rPr>
          <w:lang w:val="en-US"/>
        </w:rPr>
      </w:pPr>
      <w:r w:rsidRPr="00434524">
        <w:rPr>
          <w:lang w:val="en-US"/>
        </w:rPr>
        <w:t xml:space="preserve">We have seen that we can mix-up the 2 types of grammar. Here is how is identified </w:t>
      </w:r>
      <w:proofErr w:type="gramStart"/>
      <w:r w:rsidRPr="00434524">
        <w:rPr>
          <w:lang w:val="en-US"/>
        </w:rPr>
        <w:t>a</w:t>
      </w:r>
      <w:proofErr w:type="gramEnd"/>
      <w:r w:rsidRPr="00434524">
        <w:rPr>
          <w:lang w:val="en-US"/>
        </w:rPr>
        <w:t xml:space="preserv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DOL is a determinist context-free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SOL is a stochastic context-free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DIL is a determinist context-dependent L-System</w:t>
      </w:r>
    </w:p>
    <w:p w:rsidR="00434524" w:rsidRPr="00434524" w:rsidRDefault="00434524" w:rsidP="00434524">
      <w:pPr>
        <w:numPr>
          <w:ilvl w:val="0"/>
          <w:numId w:val="17"/>
        </w:numPr>
        <w:spacing w:before="100" w:beforeAutospacing="1" w:after="100" w:afterAutospacing="1" w:line="240" w:lineRule="auto"/>
        <w:jc w:val="left"/>
        <w:rPr>
          <w:lang w:val="en-US"/>
        </w:rPr>
      </w:pPr>
      <w:r w:rsidRPr="00434524">
        <w:rPr>
          <w:lang w:val="en-US"/>
        </w:rPr>
        <w:t>SIL is a stochastic context-dependent L-System</w:t>
      </w:r>
    </w:p>
    <w:p w:rsidR="00434524" w:rsidRPr="00434524" w:rsidRDefault="00434524" w:rsidP="00434524">
      <w:pPr>
        <w:pStyle w:val="Titre3"/>
        <w:rPr>
          <w:lang w:val="en-US"/>
        </w:rPr>
      </w:pPr>
      <w:bookmarkStart w:id="33" w:name="_Toc354595127"/>
      <w:r w:rsidRPr="00434524">
        <w:rPr>
          <w:lang w:val="en-US"/>
        </w:rPr>
        <w:t>2. Interpretations</w:t>
      </w:r>
      <w:bookmarkEnd w:id="33"/>
    </w:p>
    <w:p w:rsidR="00434524" w:rsidRPr="00434524" w:rsidRDefault="00434524" w:rsidP="00434524">
      <w:pPr>
        <w:pStyle w:val="Titre4"/>
        <w:rPr>
          <w:lang w:val="en-US"/>
        </w:rPr>
      </w:pPr>
      <w:r w:rsidRPr="00434524">
        <w:rPr>
          <w:lang w:val="en-US"/>
        </w:rPr>
        <w:t>Tube Turtle</w:t>
      </w:r>
    </w:p>
    <w:p w:rsidR="00434524" w:rsidRPr="00434524" w:rsidRDefault="00434524" w:rsidP="00434524">
      <w:pPr>
        <w:pStyle w:val="NormalWeb"/>
        <w:ind w:left="0" w:firstLine="720"/>
        <w:rPr>
          <w:lang w:val="en-US"/>
        </w:rPr>
      </w:pPr>
      <w:r w:rsidRPr="00434524">
        <w:rPr>
          <w:lang w:val="en-US"/>
        </w:rPr>
        <w:t xml:space="preserve">This is the basic turtle </w:t>
      </w:r>
      <w:proofErr w:type="spellStart"/>
      <w:r w:rsidRPr="00434524">
        <w:rPr>
          <w:lang w:val="en-US"/>
        </w:rPr>
        <w:t>interpretatation</w:t>
      </w:r>
      <w:proofErr w:type="spellEnd"/>
      <w:r w:rsidRPr="00434524">
        <w:rPr>
          <w:lang w:val="en-US"/>
        </w:rPr>
        <w:t xml:space="preserve">. It is able to draw all the basic interpretations. It uses basic cylinders with </w:t>
      </w:r>
      <w:proofErr w:type="spellStart"/>
      <w:r w:rsidRPr="00434524">
        <w:rPr>
          <w:lang w:val="en-US"/>
        </w:rPr>
        <w:t>parametrable</w:t>
      </w:r>
      <w:proofErr w:type="spellEnd"/>
      <w:r w:rsidRPr="00434524">
        <w:rPr>
          <w:lang w:val="en-US"/>
        </w:rPr>
        <w:t xml:space="preserve"> width, length and color. </w:t>
      </w:r>
      <w:proofErr w:type="spellStart"/>
      <w:r w:rsidRPr="00434524">
        <w:rPr>
          <w:lang w:val="en-US"/>
        </w:rPr>
        <w:t>Ths</w:t>
      </w:r>
      <w:proofErr w:type="spellEnd"/>
      <w:r w:rsidRPr="00434524">
        <w:rPr>
          <w:lang w:val="en-US"/>
        </w:rPr>
        <w:t xml:space="preserve"> only interpretation that actually draw something is FORWARD. If you do not have any FORWARD symbol in your list of symbol to draw you will not be able to see any result on the screen.</w:t>
      </w:r>
    </w:p>
    <w:p w:rsidR="00434524" w:rsidRPr="00434524" w:rsidRDefault="00434524" w:rsidP="00434524">
      <w:pPr>
        <w:pStyle w:val="Titre4"/>
        <w:rPr>
          <w:lang w:val="en-US"/>
        </w:rPr>
      </w:pPr>
      <w:r w:rsidRPr="00434524">
        <w:rPr>
          <w:lang w:val="en-US"/>
        </w:rPr>
        <w:t>Tree Turtle</w:t>
      </w:r>
    </w:p>
    <w:p w:rsidR="00434524" w:rsidRPr="003F2A21" w:rsidRDefault="00434524" w:rsidP="00434524">
      <w:pPr>
        <w:pStyle w:val="NormalWeb"/>
        <w:ind w:left="0" w:firstLine="720"/>
        <w:rPr>
          <w:lang w:val="en-US"/>
        </w:rPr>
      </w:pPr>
      <w:r w:rsidRPr="00434524">
        <w:rPr>
          <w:lang w:val="en-US"/>
        </w:rPr>
        <w:t xml:space="preserve">This is a turtle for drawing tree type grammar. It uses cylinders like the tube turtle but has more parameters such as width reduction and length reduction. These allow </w:t>
      </w:r>
      <w:proofErr w:type="gramStart"/>
      <w:r w:rsidRPr="00434524">
        <w:rPr>
          <w:lang w:val="en-US"/>
        </w:rPr>
        <w:t>to have</w:t>
      </w:r>
      <w:proofErr w:type="gramEnd"/>
      <w:r w:rsidRPr="00434524">
        <w:rPr>
          <w:lang w:val="en-US"/>
        </w:rPr>
        <w:t xml:space="preserve"> a trunk bigger than its branches. This interpretation can also draw the leaves with its specific symbol interpretation 21. </w:t>
      </w:r>
      <w:r w:rsidRPr="003F2A21">
        <w:rPr>
          <w:lang w:val="en-US"/>
        </w:rPr>
        <w:t xml:space="preserve">The leaves' size and color can also be </w:t>
      </w:r>
      <w:proofErr w:type="spellStart"/>
      <w:r w:rsidRPr="003F2A21">
        <w:rPr>
          <w:lang w:val="en-US"/>
        </w:rPr>
        <w:t>parametrable</w:t>
      </w:r>
      <w:proofErr w:type="spellEnd"/>
      <w:r w:rsidRPr="003F2A21">
        <w:rPr>
          <w:lang w:val="en-US"/>
        </w:rPr>
        <w:t xml:space="preserve">. </w:t>
      </w:r>
    </w:p>
    <w:p w:rsidR="00434524" w:rsidRPr="00434524" w:rsidRDefault="00434524" w:rsidP="00434524">
      <w:pPr>
        <w:pStyle w:val="Titre2"/>
        <w:rPr>
          <w:lang w:val="en-US"/>
        </w:rPr>
      </w:pPr>
      <w:bookmarkStart w:id="34" w:name="_Toc354595128"/>
      <w:r w:rsidRPr="00434524">
        <w:rPr>
          <w:lang w:val="en-US"/>
        </w:rPr>
        <w:t>III. HOWTO (how to make the program work???)</w:t>
      </w:r>
      <w:bookmarkEnd w:id="34"/>
    </w:p>
    <w:p w:rsidR="00434524" w:rsidRPr="00434524" w:rsidRDefault="00434524" w:rsidP="00434524">
      <w:pPr>
        <w:pStyle w:val="NormalWeb"/>
        <w:ind w:left="0" w:firstLine="720"/>
        <w:rPr>
          <w:lang w:val="en-US"/>
        </w:rPr>
      </w:pPr>
      <w:r w:rsidRPr="00434524">
        <w:rPr>
          <w:lang w:val="en-US"/>
        </w:rPr>
        <w:t>Here is described how to interact with the program and how does it work (there will be in the future a real manual if we have the time (so there won't)).</w:t>
      </w:r>
    </w:p>
    <w:p w:rsidR="00434524" w:rsidRPr="00434524" w:rsidRDefault="00434524" w:rsidP="00434524">
      <w:pPr>
        <w:pStyle w:val="Titre3"/>
        <w:rPr>
          <w:lang w:val="en-US"/>
        </w:rPr>
      </w:pPr>
      <w:bookmarkStart w:id="35" w:name="_Toc354595129"/>
      <w:r w:rsidRPr="00434524">
        <w:rPr>
          <w:lang w:val="en-US"/>
        </w:rPr>
        <w:t>1. Load a L-System in the program</w:t>
      </w:r>
      <w:bookmarkEnd w:id="35"/>
    </w:p>
    <w:p w:rsidR="00434524" w:rsidRPr="00434524" w:rsidRDefault="00434524" w:rsidP="00434524">
      <w:pPr>
        <w:pStyle w:val="NormalWeb"/>
        <w:ind w:left="0" w:firstLine="720"/>
        <w:rPr>
          <w:lang w:val="en-US"/>
        </w:rPr>
      </w:pPr>
      <w:r w:rsidRPr="00434524">
        <w:rPr>
          <w:lang w:val="en-US"/>
        </w:rPr>
        <w:t>The first thing to do is to give to the program a grammar and a word to work on in order to generate a sequence applying the rules of the given grammar on the word.</w:t>
      </w:r>
    </w:p>
    <w:p w:rsidR="00434524" w:rsidRPr="00434524" w:rsidRDefault="00434524" w:rsidP="00434524">
      <w:pPr>
        <w:pStyle w:val="NormalWeb"/>
        <w:ind w:left="0" w:firstLine="720"/>
        <w:rPr>
          <w:lang w:val="en-US"/>
        </w:rPr>
      </w:pPr>
      <w:r w:rsidRPr="00434524">
        <w:rPr>
          <w:lang w:val="en-US"/>
        </w:rPr>
        <w:t>This sequence will be interpreted by the system to generate a beautiful animation.</w:t>
      </w:r>
    </w:p>
    <w:p w:rsidR="00434524" w:rsidRPr="00434524" w:rsidRDefault="00434524" w:rsidP="00434524">
      <w:pPr>
        <w:pStyle w:val="Titre4"/>
        <w:rPr>
          <w:lang w:val="en-US"/>
        </w:rPr>
      </w:pPr>
      <w:r w:rsidRPr="00434524">
        <w:rPr>
          <w:lang w:val="en-US"/>
        </w:rPr>
        <w:t>1. With files</w:t>
      </w:r>
    </w:p>
    <w:p w:rsidR="00434524" w:rsidRPr="00434524" w:rsidRDefault="00434524" w:rsidP="00434524">
      <w:pPr>
        <w:pStyle w:val="NormalWeb"/>
        <w:ind w:left="0" w:firstLine="720"/>
        <w:rPr>
          <w:lang w:val="en-US"/>
        </w:rPr>
      </w:pPr>
      <w:r w:rsidRPr="00434524">
        <w:rPr>
          <w:lang w:val="en-US"/>
        </w:rPr>
        <w:t xml:space="preserve">You have to write a </w:t>
      </w:r>
      <w:proofErr w:type="spellStart"/>
      <w:r w:rsidRPr="00434524">
        <w:rPr>
          <w:lang w:val="en-US"/>
        </w:rPr>
        <w:t>config</w:t>
      </w:r>
      <w:proofErr w:type="spellEnd"/>
      <w:r w:rsidRPr="00434524">
        <w:rPr>
          <w:lang w:val="en-US"/>
        </w:rPr>
        <w:t xml:space="preserve"> file where you describe the grammar you want to use. We have seen that </w:t>
      </w:r>
      <w:proofErr w:type="gramStart"/>
      <w:r w:rsidRPr="00434524">
        <w:rPr>
          <w:lang w:val="en-US"/>
        </w:rPr>
        <w:t>a</w:t>
      </w:r>
      <w:proofErr w:type="gramEnd"/>
      <w:r w:rsidRPr="00434524">
        <w:rPr>
          <w:lang w:val="en-US"/>
        </w:rPr>
        <w:t xml:space="preserve"> L-System is described by a type (DOL, SOL, DIL or SIL), a list of symbols, a list of rules, an axiom and </w:t>
      </w:r>
      <w:proofErr w:type="spellStart"/>
      <w:r w:rsidRPr="00434524">
        <w:rPr>
          <w:lang w:val="en-US"/>
        </w:rPr>
        <w:t>a</w:t>
      </w:r>
      <w:proofErr w:type="spellEnd"/>
      <w:r w:rsidRPr="00434524">
        <w:rPr>
          <w:lang w:val="en-US"/>
        </w:rPr>
        <w:t xml:space="preserve"> optional angle. In the program, we also give a name to the grammars.</w:t>
      </w:r>
    </w:p>
    <w:p w:rsidR="00434524" w:rsidRPr="00434524" w:rsidRDefault="00434524" w:rsidP="00434524">
      <w:pPr>
        <w:pStyle w:val="NormalWeb"/>
        <w:ind w:left="0" w:firstLine="720"/>
        <w:rPr>
          <w:lang w:val="en-US"/>
        </w:rPr>
      </w:pPr>
      <w:r w:rsidRPr="00434524">
        <w:rPr>
          <w:lang w:val="en-US"/>
        </w:rPr>
        <w:t>Each of these will have to be written in the file. Let's see how it works.</w:t>
      </w:r>
    </w:p>
    <w:p w:rsidR="00434524" w:rsidRPr="00434524" w:rsidRDefault="00434524" w:rsidP="00434524">
      <w:pPr>
        <w:pStyle w:val="NormalWeb"/>
        <w:ind w:left="0" w:firstLine="720"/>
        <w:rPr>
          <w:lang w:val="en-US"/>
        </w:rPr>
      </w:pPr>
      <w:r w:rsidRPr="00434524">
        <w:rPr>
          <w:rStyle w:val="Accentuation"/>
          <w:lang w:val="en-US"/>
        </w:rPr>
        <w:lastRenderedPageBreak/>
        <w:t>NOTE</w:t>
      </w:r>
      <w:r w:rsidRPr="00434524">
        <w:rPr>
          <w:lang w:val="en-US"/>
        </w:rPr>
        <w:t>: the file MUST be written in UTF-8.</w:t>
      </w:r>
    </w:p>
    <w:p w:rsidR="00434524" w:rsidRPr="00434524" w:rsidRDefault="00434524" w:rsidP="00434524">
      <w:pPr>
        <w:pStyle w:val="NormalWeb"/>
        <w:ind w:left="0" w:firstLine="720"/>
        <w:rPr>
          <w:lang w:val="en-US"/>
        </w:rPr>
      </w:pPr>
      <w:r w:rsidRPr="00434524">
        <w:rPr>
          <w:rStyle w:val="Accentuation"/>
          <w:lang w:val="en-US"/>
        </w:rPr>
        <w:t>NOTE</w:t>
      </w:r>
      <w:r w:rsidRPr="00434524">
        <w:rPr>
          <w:lang w:val="en-US"/>
        </w:rPr>
        <w:t xml:space="preserve">: an example file can be studied in the doc/ folder: grammars-example.txt. </w:t>
      </w:r>
      <w:proofErr w:type="spellStart"/>
      <w:proofErr w:type="gramStart"/>
      <w:r w:rsidRPr="00434524">
        <w:rPr>
          <w:lang w:val="en-US"/>
        </w:rPr>
        <w:t>A</w:t>
      </w:r>
      <w:proofErr w:type="spellEnd"/>
      <w:proofErr w:type="gramEnd"/>
      <w:r w:rsidRPr="00434524">
        <w:rPr>
          <w:lang w:val="en-US"/>
        </w:rPr>
        <w:t xml:space="preserve"> example is also available at the end of this section.</w:t>
      </w:r>
    </w:p>
    <w:p w:rsidR="00434524" w:rsidRPr="00434524" w:rsidRDefault="00434524" w:rsidP="00434524">
      <w:pPr>
        <w:pStyle w:val="NormalWeb"/>
        <w:ind w:left="0" w:firstLine="720"/>
        <w:rPr>
          <w:lang w:val="en-US"/>
        </w:rPr>
      </w:pPr>
      <w:r w:rsidRPr="00434524">
        <w:rPr>
          <w:rStyle w:val="Accentuation"/>
          <w:lang w:val="en-US"/>
        </w:rPr>
        <w:t>NOTE</w:t>
      </w:r>
      <w:r w:rsidRPr="00434524">
        <w:rPr>
          <w:lang w:val="en-US"/>
        </w:rPr>
        <w:t xml:space="preserve">: You can add comments in a </w:t>
      </w:r>
      <w:proofErr w:type="spellStart"/>
      <w:r w:rsidRPr="00434524">
        <w:rPr>
          <w:lang w:val="en-US"/>
        </w:rPr>
        <w:t>conf</w:t>
      </w:r>
      <w:proofErr w:type="spellEnd"/>
      <w:r w:rsidRPr="00434524">
        <w:rPr>
          <w:lang w:val="en-US"/>
        </w:rPr>
        <w:t xml:space="preserve"> file by putting the comment between 2 characters "#". Comments MUST begin a new line.</w:t>
      </w:r>
    </w:p>
    <w:p w:rsidR="00434524" w:rsidRPr="00434524" w:rsidRDefault="00434524" w:rsidP="00434524">
      <w:pPr>
        <w:pStyle w:val="NormalWeb"/>
        <w:ind w:left="0" w:firstLine="720"/>
        <w:rPr>
          <w:lang w:val="en-US"/>
        </w:rPr>
      </w:pPr>
      <w:r w:rsidRPr="00434524">
        <w:rPr>
          <w:rStyle w:val="Accentuation"/>
          <w:lang w:val="en-US"/>
        </w:rPr>
        <w:t>NOTE</w:t>
      </w:r>
      <w:r w:rsidRPr="00434524">
        <w:rPr>
          <w:lang w:val="en-US"/>
        </w:rPr>
        <w:t xml:space="preserve">: The following sections are in the order where they should appear in a </w:t>
      </w:r>
      <w:proofErr w:type="spellStart"/>
      <w:r w:rsidRPr="00434524">
        <w:rPr>
          <w:lang w:val="en-US"/>
        </w:rPr>
        <w:t>conf</w:t>
      </w:r>
      <w:proofErr w:type="spellEnd"/>
      <w:r w:rsidRPr="00434524">
        <w:rPr>
          <w:lang w:val="en-US"/>
        </w:rPr>
        <w:t xml:space="preserve"> file. For instance, the optional ANGLE definition must be after the AXIOME definition and before the RULES.</w:t>
      </w:r>
    </w:p>
    <w:p w:rsidR="00434524" w:rsidRPr="00434524" w:rsidRDefault="00434524" w:rsidP="00434524">
      <w:pPr>
        <w:pStyle w:val="Titre5"/>
        <w:rPr>
          <w:lang w:val="en-US"/>
        </w:rPr>
      </w:pPr>
      <w:r w:rsidRPr="00434524">
        <w:rPr>
          <w:lang w:val="en-US"/>
        </w:rPr>
        <w:t>1. The name and the type</w:t>
      </w:r>
    </w:p>
    <w:p w:rsidR="00434524" w:rsidRPr="00434524" w:rsidRDefault="00434524" w:rsidP="00434524">
      <w:pPr>
        <w:pStyle w:val="NormalWeb"/>
        <w:ind w:left="0" w:firstLine="720"/>
        <w:rPr>
          <w:lang w:val="en-US"/>
        </w:rPr>
      </w:pPr>
      <w:r w:rsidRPr="00434524">
        <w:rPr>
          <w:lang w:val="en-US"/>
        </w:rPr>
        <w:t>To declare a grammar, you have to write the name and the type of the grammar. The grammar will be written between "{}":</w:t>
      </w:r>
    </w:p>
    <w:p w:rsidR="00434524" w:rsidRPr="00434524" w:rsidRDefault="00434524" w:rsidP="00434524">
      <w:pPr>
        <w:pStyle w:val="code"/>
        <w:rPr>
          <w:rStyle w:val="CodeHTML"/>
          <w:rFonts w:cs="Times New Roman"/>
          <w:sz w:val="16"/>
        </w:rPr>
      </w:pPr>
      <w:r w:rsidRPr="00434524">
        <w:rPr>
          <w:rStyle w:val="CodeHTML"/>
          <w:rFonts w:cs="Times New Roman"/>
          <w:sz w:val="16"/>
        </w:rPr>
        <w:t>NAME</w:t>
      </w:r>
    </w:p>
    <w:p w:rsidR="00434524" w:rsidRPr="00434524" w:rsidRDefault="00434524" w:rsidP="00434524">
      <w:pPr>
        <w:pStyle w:val="code"/>
        <w:rPr>
          <w:rStyle w:val="CodeHTML"/>
          <w:rFonts w:cs="Times New Roman"/>
          <w:sz w:val="16"/>
        </w:rPr>
      </w:pPr>
      <w:r w:rsidRPr="00434524">
        <w:rPr>
          <w:rStyle w:val="CodeHTML"/>
          <w:rFonts w:cs="Times New Roman"/>
          <w:sz w:val="16"/>
        </w:rPr>
        <w:t>TYPE</w:t>
      </w:r>
    </w:p>
    <w:p w:rsidR="00434524" w:rsidRPr="00434524" w:rsidRDefault="00434524" w:rsidP="00434524">
      <w:pPr>
        <w:pStyle w:val="code"/>
        <w:rPr>
          <w:rStyle w:val="CodeHTML"/>
          <w:rFonts w:cs="Times New Roman"/>
          <w:sz w:val="16"/>
        </w:rPr>
      </w:pPr>
      <w:r w:rsidRPr="00434524">
        <w:rPr>
          <w:rStyle w:val="CodeHTML"/>
          <w:rFonts w:cs="Times New Roman"/>
          <w:sz w:val="16"/>
        </w:rPr>
        <w:t>{</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 ...</w:t>
      </w:r>
    </w:p>
    <w:p w:rsidR="00434524" w:rsidRPr="00434524" w:rsidRDefault="00434524" w:rsidP="00434524">
      <w:pPr>
        <w:pStyle w:val="code"/>
        <w:rPr>
          <w:rStyle w:val="CodeHTML"/>
          <w:rFonts w:cs="Times New Roman"/>
          <w:sz w:val="16"/>
        </w:rPr>
      </w:pPr>
      <w:r w:rsidRPr="00434524">
        <w:rPr>
          <w:rStyle w:val="CodeHTML"/>
          <w:rFonts w:cs="Times New Roman"/>
          <w:sz w:val="16"/>
        </w:rPr>
        <w:t>}</w:t>
      </w:r>
    </w:p>
    <w:p w:rsidR="00434524" w:rsidRPr="00434524" w:rsidRDefault="00434524" w:rsidP="00434524">
      <w:pPr>
        <w:pStyle w:val="Titre5"/>
        <w:rPr>
          <w:lang w:val="en-US"/>
        </w:rPr>
      </w:pPr>
      <w:r w:rsidRPr="00434524">
        <w:rPr>
          <w:lang w:val="en-US"/>
        </w:rPr>
        <w:t>2. Symbols</w:t>
      </w:r>
    </w:p>
    <w:p w:rsidR="00434524" w:rsidRPr="00434524" w:rsidRDefault="00434524" w:rsidP="00434524">
      <w:pPr>
        <w:pStyle w:val="NormalWeb"/>
        <w:ind w:left="0" w:firstLine="720"/>
        <w:rPr>
          <w:lang w:val="en-US"/>
        </w:rPr>
      </w:pPr>
      <w:r w:rsidRPr="00434524">
        <w:rPr>
          <w:lang w:val="en-US"/>
        </w:rPr>
        <w:t>You have to write all the symbols the grammar will use, even if they don't appear in the rules. To do so, you need to declare a bloc "{}" called "SYMBOLS".</w:t>
      </w:r>
    </w:p>
    <w:p w:rsidR="00434524" w:rsidRPr="00434524" w:rsidRDefault="00434524" w:rsidP="00434524">
      <w:pPr>
        <w:pStyle w:val="NormalWeb"/>
        <w:ind w:left="0" w:firstLine="720"/>
        <w:rPr>
          <w:lang w:val="en-US"/>
        </w:rPr>
      </w:pPr>
      <w:r w:rsidRPr="00434524">
        <w:rPr>
          <w:lang w:val="en-US"/>
        </w:rPr>
        <w:t>A symbol is a simple character. Each symbol must be declared on a new line.</w:t>
      </w:r>
    </w:p>
    <w:p w:rsidR="00434524" w:rsidRPr="00434524" w:rsidRDefault="00434524" w:rsidP="00434524">
      <w:pPr>
        <w:pStyle w:val="NormalWeb"/>
        <w:ind w:left="0" w:firstLine="720"/>
        <w:rPr>
          <w:lang w:val="en-US"/>
        </w:rPr>
      </w:pPr>
      <w:r w:rsidRPr="00434524">
        <w:rPr>
          <w:lang w:val="en-US"/>
        </w:rPr>
        <w:t>You can add a</w:t>
      </w:r>
      <w:r>
        <w:rPr>
          <w:lang w:val="en-US"/>
        </w:rPr>
        <w:t>n</w:t>
      </w:r>
      <w:r w:rsidRPr="00434524">
        <w:rPr>
          <w:lang w:val="en-US"/>
        </w:rPr>
        <w:t xml:space="preserve"> interpretation to a symbol by adding ": INTERPRETATION" after the character. INTERPRETATION must be one of the followings (basic order to the turtle interpretation):</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FORWARD (make the turtle go forward)</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TURNLEFT (turn the orientation of the turtle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TURNRIGHT (turn the orientation of the turtle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TURNUP (turn the orientation of the turtle up)</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TURNDOWN (turn the orientation of the turtle down)</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ROLLLEFT (make the turtle roll on the left)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ROLLRIGHT (make the turtle roll on the right)</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ABOUTTURN (turn the orientation of the turtle by 180°)</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SAVEPOSITION (save the current position and orientation of the turtle)</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RESTOREPOSITION (restore the last saved position and orientation of the turtle)</w:t>
      </w:r>
    </w:p>
    <w:p w:rsidR="00434524" w:rsidRPr="00434524" w:rsidRDefault="00434524" w:rsidP="00434524">
      <w:pPr>
        <w:numPr>
          <w:ilvl w:val="0"/>
          <w:numId w:val="18"/>
        </w:numPr>
        <w:spacing w:before="100" w:beforeAutospacing="1" w:after="100" w:afterAutospacing="1" w:line="240" w:lineRule="auto"/>
        <w:jc w:val="left"/>
        <w:rPr>
          <w:lang w:val="en-US"/>
        </w:rPr>
      </w:pPr>
      <w:r w:rsidRPr="00434524">
        <w:rPr>
          <w:lang w:val="en-US"/>
        </w:rPr>
        <w:t>Any numbers strictly greater than 20 (for personalized interpretations depending on the turtle)</w:t>
      </w:r>
    </w:p>
    <w:p w:rsidR="00434524" w:rsidRPr="00434524" w:rsidRDefault="00434524" w:rsidP="00434524">
      <w:pPr>
        <w:pStyle w:val="NormalWeb"/>
        <w:ind w:left="0" w:firstLine="720"/>
        <w:rPr>
          <w:lang w:val="en-US"/>
        </w:rPr>
      </w:pPr>
      <w:r w:rsidRPr="00434524">
        <w:rPr>
          <w:lang w:val="en-US"/>
        </w:rPr>
        <w:t>Here how to write it:</w:t>
      </w:r>
    </w:p>
    <w:p w:rsidR="00434524" w:rsidRPr="00434524" w:rsidRDefault="00434524" w:rsidP="00434524">
      <w:pPr>
        <w:pStyle w:val="code"/>
        <w:rPr>
          <w:rStyle w:val="CodeHTML"/>
          <w:rFonts w:cs="Times New Roman"/>
          <w:sz w:val="16"/>
        </w:rPr>
      </w:pPr>
      <w:r w:rsidRPr="00434524">
        <w:rPr>
          <w:rStyle w:val="CodeHTML"/>
          <w:rFonts w:cs="Times New Roman"/>
          <w:sz w:val="16"/>
        </w:rPr>
        <w:t>SYMBOLS</w:t>
      </w:r>
    </w:p>
    <w:p w:rsidR="00434524" w:rsidRPr="00434524" w:rsidRDefault="00434524" w:rsidP="00434524">
      <w:pPr>
        <w:pStyle w:val="code"/>
        <w:rPr>
          <w:rStyle w:val="CodeHTML"/>
          <w:rFonts w:cs="Times New Roman"/>
          <w:sz w:val="16"/>
        </w:rPr>
      </w:pPr>
      <w:r w:rsidRPr="00434524">
        <w:rPr>
          <w:rStyle w:val="CodeHTML"/>
          <w:rFonts w:cs="Times New Roman"/>
          <w:sz w:val="16"/>
        </w:rPr>
        <w:t>{</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w:t>
      </w:r>
      <w:proofErr w:type="gramStart"/>
      <w:r w:rsidRPr="00434524">
        <w:rPr>
          <w:rStyle w:val="CodeHTML"/>
          <w:rFonts w:cs="Times New Roman"/>
          <w:sz w:val="16"/>
        </w:rPr>
        <w:t>a[</w:t>
      </w:r>
      <w:proofErr w:type="gramEnd"/>
      <w:r w:rsidRPr="00434524">
        <w:rPr>
          <w:rStyle w:val="CodeHTML"/>
          <w:rFonts w:cs="Times New Roman"/>
          <w:sz w:val="16"/>
        </w:rPr>
        <w:t>: INTERPRETATION]</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 ...</w:t>
      </w:r>
    </w:p>
    <w:p w:rsidR="00434524" w:rsidRPr="00434524" w:rsidRDefault="00434524" w:rsidP="00434524">
      <w:pPr>
        <w:pStyle w:val="code"/>
        <w:rPr>
          <w:rStyle w:val="CodeHTML"/>
          <w:rFonts w:cs="Times New Roman"/>
          <w:sz w:val="16"/>
        </w:rPr>
      </w:pPr>
      <w:r w:rsidRPr="00434524">
        <w:rPr>
          <w:rStyle w:val="CodeHTML"/>
          <w:rFonts w:cs="Times New Roman"/>
          <w:sz w:val="16"/>
        </w:rPr>
        <w:t>}</w:t>
      </w:r>
    </w:p>
    <w:p w:rsidR="00434524" w:rsidRPr="00434524" w:rsidRDefault="00434524" w:rsidP="00434524">
      <w:pPr>
        <w:pStyle w:val="Titre5"/>
        <w:rPr>
          <w:lang w:val="en-US"/>
        </w:rPr>
      </w:pPr>
      <w:r w:rsidRPr="00434524">
        <w:rPr>
          <w:lang w:val="en-US"/>
        </w:rPr>
        <w:lastRenderedPageBreak/>
        <w:t>3. The axiom</w:t>
      </w:r>
    </w:p>
    <w:p w:rsidR="00434524" w:rsidRPr="00434524" w:rsidRDefault="00434524" w:rsidP="00434524">
      <w:pPr>
        <w:pStyle w:val="NormalWeb"/>
        <w:ind w:left="0" w:firstLine="720"/>
        <w:rPr>
          <w:lang w:val="en-US"/>
        </w:rPr>
      </w:pPr>
      <w:r w:rsidRPr="00434524">
        <w:rPr>
          <w:lang w:val="en-US"/>
        </w:rPr>
        <w:t>In the program, the axiom can be a simple symbol, or a word made with the symbols previously described. If it is a simple symbol, the declaration must be preceded by "AXIOM:", otherwise you should use "PHRASE:</w:t>
      </w:r>
      <w:proofErr w:type="gramStart"/>
      <w:r w:rsidRPr="00434524">
        <w:rPr>
          <w:lang w:val="en-US"/>
        </w:rPr>
        <w:t>".</w:t>
      </w:r>
      <w:proofErr w:type="gramEnd"/>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AXIOM: a | PHRASE: </w:t>
      </w:r>
      <w:proofErr w:type="spellStart"/>
      <w:r w:rsidRPr="00434524">
        <w:rPr>
          <w:rStyle w:val="CodeHTML"/>
          <w:rFonts w:cs="Times New Roman"/>
          <w:sz w:val="16"/>
        </w:rPr>
        <w:t>abab</w:t>
      </w:r>
      <w:proofErr w:type="spellEnd"/>
    </w:p>
    <w:p w:rsidR="00434524" w:rsidRPr="00434524" w:rsidRDefault="00434524" w:rsidP="00434524">
      <w:pPr>
        <w:pStyle w:val="Titre5"/>
        <w:rPr>
          <w:lang w:val="en-US"/>
        </w:rPr>
      </w:pPr>
      <w:r w:rsidRPr="00434524">
        <w:rPr>
          <w:lang w:val="en-US"/>
        </w:rPr>
        <w:t>4. The Angle</w:t>
      </w:r>
    </w:p>
    <w:p w:rsidR="00434524" w:rsidRPr="00434524" w:rsidRDefault="00434524" w:rsidP="00434524">
      <w:pPr>
        <w:pStyle w:val="NormalWeb"/>
        <w:ind w:left="0" w:firstLine="720"/>
        <w:rPr>
          <w:lang w:val="en-US"/>
        </w:rPr>
      </w:pPr>
      <w:r w:rsidRPr="00434524">
        <w:rPr>
          <w:lang w:val="en-US"/>
        </w:rPr>
        <w:t>An angle can be given that will be used in the turtle interpretation for the symbols TURNXXX. You just have to put:</w:t>
      </w:r>
    </w:p>
    <w:p w:rsidR="00434524" w:rsidRPr="00434524" w:rsidRDefault="00434524" w:rsidP="00434524">
      <w:pPr>
        <w:pStyle w:val="code"/>
        <w:rPr>
          <w:rStyle w:val="CodeHTML"/>
          <w:rFonts w:cs="Times New Roman"/>
          <w:sz w:val="16"/>
        </w:rPr>
      </w:pPr>
      <w:r w:rsidRPr="00434524">
        <w:rPr>
          <w:rStyle w:val="CodeHTML"/>
          <w:rFonts w:cs="Times New Roman"/>
          <w:sz w:val="16"/>
        </w:rPr>
        <w:t>ANGLE: X</w:t>
      </w:r>
    </w:p>
    <w:p w:rsidR="00434524" w:rsidRPr="00434524" w:rsidRDefault="00434524" w:rsidP="00434524">
      <w:pPr>
        <w:pStyle w:val="NormalWeb"/>
        <w:ind w:left="0"/>
        <w:rPr>
          <w:lang w:val="en-US"/>
        </w:rPr>
      </w:pPr>
      <w:r w:rsidRPr="00434524">
        <w:rPr>
          <w:lang w:val="en-US"/>
        </w:rPr>
        <w:t xml:space="preserve">Where X </w:t>
      </w:r>
      <w:r w:rsidRPr="00434524">
        <w:rPr>
          <w:rFonts w:ascii="Cambria Math" w:hAnsi="Cambria Math" w:cs="Cambria Math"/>
          <w:lang w:val="en-US"/>
        </w:rPr>
        <w:t>∈</w:t>
      </w:r>
      <w:r w:rsidRPr="00434524">
        <w:rPr>
          <w:lang w:val="en-US"/>
        </w:rPr>
        <w:t xml:space="preserve"> </w:t>
      </w:r>
      <w:r>
        <w:rPr>
          <w:rFonts w:ascii="Cambria Math" w:hAnsi="Cambria Math" w:cs="Cambria Math"/>
        </w:rPr>
        <w:t>⟦</w:t>
      </w:r>
      <w:r w:rsidRPr="00434524">
        <w:rPr>
          <w:lang w:val="en-US"/>
        </w:rPr>
        <w:t>0</w:t>
      </w:r>
      <w:proofErr w:type="gramStart"/>
      <w:r w:rsidRPr="00434524">
        <w:rPr>
          <w:lang w:val="en-US"/>
        </w:rPr>
        <w:t>;360</w:t>
      </w:r>
      <w:proofErr w:type="gramEnd"/>
      <w:r>
        <w:rPr>
          <w:rFonts w:ascii="Cambria Math" w:hAnsi="Cambria Math" w:cs="Cambria Math"/>
        </w:rPr>
        <w:t>⟧</w:t>
      </w:r>
      <w:r w:rsidRPr="00434524">
        <w:rPr>
          <w:lang w:val="en-US"/>
        </w:rPr>
        <w:t xml:space="preserve"> (thx UTF-8!!!)</w:t>
      </w:r>
    </w:p>
    <w:p w:rsidR="00434524" w:rsidRPr="00434524" w:rsidRDefault="00434524" w:rsidP="00434524">
      <w:pPr>
        <w:pStyle w:val="NormalWeb"/>
        <w:ind w:left="0"/>
        <w:rPr>
          <w:lang w:val="en-US"/>
        </w:rPr>
      </w:pPr>
      <w:r w:rsidRPr="00434524">
        <w:rPr>
          <w:lang w:val="en-US"/>
        </w:rPr>
        <w:t xml:space="preserve">If no angle is </w:t>
      </w:r>
      <w:proofErr w:type="spellStart"/>
      <w:r w:rsidRPr="00434524">
        <w:rPr>
          <w:lang w:val="en-US"/>
        </w:rPr>
        <w:t>precised</w:t>
      </w:r>
      <w:proofErr w:type="spellEnd"/>
      <w:r w:rsidRPr="00434524">
        <w:rPr>
          <w:lang w:val="en-US"/>
        </w:rPr>
        <w:t>, the default value is 90°.</w:t>
      </w:r>
    </w:p>
    <w:p w:rsidR="00434524" w:rsidRPr="00434524" w:rsidRDefault="00434524" w:rsidP="00434524">
      <w:pPr>
        <w:pStyle w:val="Titre5"/>
        <w:rPr>
          <w:lang w:val="en-US"/>
        </w:rPr>
      </w:pPr>
      <w:r w:rsidRPr="00434524">
        <w:rPr>
          <w:lang w:val="en-US"/>
        </w:rPr>
        <w:t>5. The rules</w:t>
      </w:r>
    </w:p>
    <w:p w:rsidR="00434524" w:rsidRPr="00434524" w:rsidRDefault="00434524" w:rsidP="00434524">
      <w:pPr>
        <w:pStyle w:val="NormalWeb"/>
        <w:ind w:left="0" w:firstLine="720"/>
        <w:rPr>
          <w:lang w:val="en-US"/>
        </w:rPr>
      </w:pPr>
      <w:r w:rsidRPr="00434524">
        <w:rPr>
          <w:lang w:val="en-US"/>
        </w:rPr>
        <w:t>The rules are separated in 2: the left side (what may be replaced) and the right side (substitute), separated by "-&gt;".</w:t>
      </w:r>
    </w:p>
    <w:p w:rsidR="00434524" w:rsidRPr="00434524" w:rsidRDefault="00434524" w:rsidP="00434524">
      <w:pPr>
        <w:pStyle w:val="code"/>
        <w:rPr>
          <w:rStyle w:val="CodeHTML"/>
          <w:rFonts w:cs="Times New Roman"/>
          <w:sz w:val="16"/>
        </w:rPr>
      </w:pPr>
      <w:proofErr w:type="gramStart"/>
      <w:r w:rsidRPr="00434524">
        <w:rPr>
          <w:rStyle w:val="CodeHTML"/>
          <w:rFonts w:cs="Times New Roman"/>
          <w:sz w:val="16"/>
        </w:rPr>
        <w:t>a</w:t>
      </w:r>
      <w:proofErr w:type="gramEnd"/>
      <w:r w:rsidRPr="00434524">
        <w:rPr>
          <w:rStyle w:val="CodeHTML"/>
          <w:rFonts w:cs="Times New Roman"/>
          <w:sz w:val="16"/>
        </w:rPr>
        <w:t xml:space="preserve"> -&gt; bb</w:t>
      </w:r>
    </w:p>
    <w:p w:rsidR="00434524" w:rsidRPr="00434524" w:rsidRDefault="00434524" w:rsidP="00434524">
      <w:pPr>
        <w:pStyle w:val="NormalWeb"/>
        <w:ind w:left="0" w:firstLine="720"/>
        <w:rPr>
          <w:lang w:val="en-US"/>
        </w:rPr>
      </w:pPr>
      <w:r w:rsidRPr="00434524">
        <w:rPr>
          <w:lang w:val="en-US"/>
        </w:rPr>
        <w:t xml:space="preserve">For the stochastic systems, you may add a probability that indicates the chance </w:t>
      </w:r>
      <w:proofErr w:type="gramStart"/>
      <w:r w:rsidRPr="00434524">
        <w:rPr>
          <w:lang w:val="en-US"/>
        </w:rPr>
        <w:t>a rule have</w:t>
      </w:r>
      <w:proofErr w:type="gramEnd"/>
      <w:r w:rsidRPr="00434524">
        <w:rPr>
          <w:lang w:val="en-US"/>
        </w:rPr>
        <w:t xml:space="preserve"> to be selected when several can be. If nothing is written, the rules have all the same probability to be selected.</w:t>
      </w:r>
    </w:p>
    <w:p w:rsidR="00434524" w:rsidRPr="00434524" w:rsidRDefault="00434524" w:rsidP="00434524">
      <w:pPr>
        <w:pStyle w:val="code"/>
        <w:rPr>
          <w:rStyle w:val="CodeHTML"/>
          <w:rFonts w:cs="Times New Roman"/>
          <w:sz w:val="16"/>
        </w:rPr>
      </w:pPr>
      <w:proofErr w:type="gramStart"/>
      <w:r w:rsidRPr="00434524">
        <w:rPr>
          <w:rStyle w:val="CodeHTML"/>
          <w:rFonts w:cs="Times New Roman"/>
          <w:sz w:val="16"/>
        </w:rPr>
        <w:t>a</w:t>
      </w:r>
      <w:proofErr w:type="gramEnd"/>
      <w:r w:rsidRPr="00434524">
        <w:rPr>
          <w:rStyle w:val="CodeHTML"/>
          <w:rFonts w:cs="Times New Roman"/>
          <w:sz w:val="16"/>
        </w:rPr>
        <w:t xml:space="preserve"> -&gt; bb[: X]</w:t>
      </w:r>
    </w:p>
    <w:p w:rsidR="00434524" w:rsidRPr="00434524" w:rsidRDefault="00434524" w:rsidP="00434524">
      <w:pPr>
        <w:pStyle w:val="NormalWeb"/>
        <w:ind w:left="0" w:firstLine="720"/>
        <w:rPr>
          <w:lang w:val="en-US"/>
        </w:rPr>
      </w:pPr>
      <w:r w:rsidRPr="00434524">
        <w:rPr>
          <w:lang w:val="en-US"/>
        </w:rPr>
        <w:t xml:space="preserve">Where X </w:t>
      </w:r>
      <w:r w:rsidRPr="00434524">
        <w:rPr>
          <w:rFonts w:ascii="Cambria Math" w:hAnsi="Cambria Math" w:cs="Cambria Math"/>
          <w:lang w:val="en-US"/>
        </w:rPr>
        <w:t>∈</w:t>
      </w:r>
      <w:r w:rsidRPr="00434524">
        <w:rPr>
          <w:lang w:val="en-US"/>
        </w:rPr>
        <w:t xml:space="preserve"> [0</w:t>
      </w:r>
      <w:proofErr w:type="gramStart"/>
      <w:r w:rsidRPr="00434524">
        <w:rPr>
          <w:lang w:val="en-US"/>
        </w:rPr>
        <w:t>;1</w:t>
      </w:r>
      <w:proofErr w:type="gramEnd"/>
      <w:r w:rsidRPr="00434524">
        <w:rPr>
          <w:lang w:val="en-US"/>
        </w:rPr>
        <w:t>]</w:t>
      </w:r>
    </w:p>
    <w:p w:rsidR="00434524" w:rsidRPr="00434524" w:rsidRDefault="00434524" w:rsidP="00434524">
      <w:pPr>
        <w:pStyle w:val="NormalWeb"/>
        <w:ind w:left="0" w:firstLine="720"/>
        <w:rPr>
          <w:lang w:val="en-US"/>
        </w:rPr>
      </w:pPr>
      <w:r w:rsidRPr="00434524">
        <w:rPr>
          <w:lang w:val="en-US"/>
        </w:rPr>
        <w:t>The deletion is symbolized by a rule where the substitute (the right side) only contains the symbol "</w:t>
      </w:r>
      <w:r>
        <w:t>ε</w:t>
      </w:r>
      <w:r w:rsidRPr="00434524">
        <w:rPr>
          <w:lang w:val="en-US"/>
        </w:rPr>
        <w:t>" (you can copy / paste it from here to put it in your file if needed):</w:t>
      </w:r>
    </w:p>
    <w:p w:rsidR="00434524" w:rsidRPr="00434524" w:rsidRDefault="00434524" w:rsidP="00434524">
      <w:pPr>
        <w:pStyle w:val="code"/>
        <w:rPr>
          <w:rStyle w:val="CodeHTML"/>
          <w:rFonts w:cs="Times New Roman"/>
          <w:sz w:val="16"/>
        </w:rPr>
      </w:pPr>
      <w:proofErr w:type="gramStart"/>
      <w:r w:rsidRPr="00434524">
        <w:rPr>
          <w:rStyle w:val="CodeHTML"/>
          <w:rFonts w:cs="Times New Roman"/>
          <w:sz w:val="16"/>
        </w:rPr>
        <w:t>a</w:t>
      </w:r>
      <w:proofErr w:type="gramEnd"/>
      <w:r w:rsidRPr="00434524">
        <w:rPr>
          <w:rStyle w:val="CodeHTML"/>
          <w:rFonts w:cs="Times New Roman"/>
          <w:sz w:val="16"/>
        </w:rPr>
        <w:t xml:space="preserve"> -&gt; ε[: X] # the probability can be given, like for the other rules</w:t>
      </w:r>
    </w:p>
    <w:p w:rsidR="00434524" w:rsidRPr="00434524" w:rsidRDefault="00434524" w:rsidP="00434524">
      <w:pPr>
        <w:pStyle w:val="NormalWeb"/>
        <w:ind w:left="0" w:firstLine="720"/>
        <w:rPr>
          <w:lang w:val="en-US"/>
        </w:rPr>
      </w:pPr>
      <w:r w:rsidRPr="00434524">
        <w:rPr>
          <w:lang w:val="en-US"/>
        </w:rPr>
        <w:t>Finally:</w:t>
      </w:r>
    </w:p>
    <w:p w:rsidR="00434524" w:rsidRPr="00434524" w:rsidRDefault="00434524" w:rsidP="00434524">
      <w:pPr>
        <w:pStyle w:val="code"/>
        <w:rPr>
          <w:rStyle w:val="CodeHTML"/>
          <w:rFonts w:cs="Times New Roman"/>
          <w:sz w:val="16"/>
        </w:rPr>
      </w:pPr>
      <w:r w:rsidRPr="00434524">
        <w:rPr>
          <w:rStyle w:val="CodeHTML"/>
          <w:rFonts w:cs="Times New Roman"/>
          <w:sz w:val="16"/>
        </w:rPr>
        <w:t>RULES</w:t>
      </w:r>
    </w:p>
    <w:p w:rsidR="00434524" w:rsidRPr="00434524" w:rsidRDefault="00434524" w:rsidP="00434524">
      <w:pPr>
        <w:pStyle w:val="code"/>
        <w:rPr>
          <w:rStyle w:val="CodeHTML"/>
          <w:rFonts w:cs="Times New Roman"/>
          <w:sz w:val="16"/>
        </w:rPr>
      </w:pPr>
      <w:r w:rsidRPr="00434524">
        <w:rPr>
          <w:rStyle w:val="CodeHTML"/>
          <w:rFonts w:cs="Times New Roman"/>
          <w:sz w:val="16"/>
        </w:rPr>
        <w:t>{</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X [&lt; S] [&gt; T] -&gt; </w:t>
      </w:r>
      <w:proofErr w:type="gramStart"/>
      <w:r w:rsidRPr="00434524">
        <w:rPr>
          <w:rStyle w:val="CodeHTML"/>
          <w:rFonts w:cs="Times New Roman"/>
          <w:sz w:val="16"/>
        </w:rPr>
        <w:t>Y[</w:t>
      </w:r>
      <w:proofErr w:type="gramEnd"/>
      <w:r w:rsidRPr="00434524">
        <w:rPr>
          <w:rStyle w:val="CodeHTML"/>
          <w:rFonts w:cs="Times New Roman"/>
          <w:sz w:val="16"/>
        </w:rPr>
        <w:t>: Z]</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 ...</w:t>
      </w:r>
    </w:p>
    <w:p w:rsidR="00434524" w:rsidRPr="00434524" w:rsidRDefault="00434524" w:rsidP="00434524">
      <w:pPr>
        <w:pStyle w:val="code"/>
        <w:rPr>
          <w:rStyle w:val="CodeHTML"/>
          <w:rFonts w:cs="Times New Roman"/>
          <w:sz w:val="16"/>
        </w:rPr>
      </w:pPr>
      <w:r w:rsidRPr="00434524">
        <w:rPr>
          <w:rStyle w:val="CodeHTML"/>
          <w:rFonts w:cs="Times New Roman"/>
          <w:sz w:val="16"/>
        </w:rPr>
        <w:t>}</w:t>
      </w:r>
    </w:p>
    <w:p w:rsidR="00434524" w:rsidRPr="00434524" w:rsidRDefault="00434524" w:rsidP="00434524">
      <w:pPr>
        <w:pStyle w:val="Titre5"/>
        <w:rPr>
          <w:lang w:val="en-US"/>
        </w:rPr>
      </w:pPr>
      <w:r w:rsidRPr="00434524">
        <w:rPr>
          <w:lang w:val="en-US"/>
        </w:rPr>
        <w:t>6. Forbidden characters and words</w:t>
      </w:r>
    </w:p>
    <w:p w:rsidR="00434524" w:rsidRPr="00434524" w:rsidRDefault="00434524" w:rsidP="00434524">
      <w:pPr>
        <w:pStyle w:val="NormalWeb"/>
        <w:ind w:left="0" w:firstLine="720"/>
        <w:rPr>
          <w:lang w:val="en-US"/>
        </w:rPr>
      </w:pPr>
      <w:r w:rsidRPr="00434524">
        <w:rPr>
          <w:lang w:val="en-US"/>
        </w:rPr>
        <w:t>For your symbols or the name of the grammar, you can use any symbols you want except the followings:</w:t>
      </w:r>
    </w:p>
    <w:p w:rsidR="00434524" w:rsidRDefault="00434524" w:rsidP="00434524">
      <w:pPr>
        <w:numPr>
          <w:ilvl w:val="0"/>
          <w:numId w:val="19"/>
        </w:numPr>
        <w:spacing w:before="100" w:beforeAutospacing="1" w:after="100" w:afterAutospacing="1" w:line="240" w:lineRule="auto"/>
        <w:jc w:val="left"/>
      </w:pPr>
      <w:proofErr w:type="spellStart"/>
      <w:r>
        <w:lastRenderedPageBreak/>
        <w:t>Any</w:t>
      </w:r>
      <w:proofErr w:type="spellEnd"/>
      <w:r>
        <w:t xml:space="preserve"> </w:t>
      </w:r>
      <w:proofErr w:type="spellStart"/>
      <w:r>
        <w:t>numbers</w:t>
      </w:r>
      <w:proofErr w:type="spellEnd"/>
      <w:r>
        <w:t xml:space="preserve"> (0, 1, 2, 3, 4, 5, 6, 7, 8, 9)</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"ε"</w:t>
      </w:r>
    </w:p>
    <w:p w:rsidR="00434524" w:rsidRDefault="00434524" w:rsidP="00434524">
      <w:pPr>
        <w:numPr>
          <w:ilvl w:val="0"/>
          <w:numId w:val="19"/>
        </w:numPr>
        <w:spacing w:before="100" w:beforeAutospacing="1" w:after="100" w:afterAutospacing="1" w:line="240" w:lineRule="auto"/>
        <w:jc w:val="left"/>
      </w:pPr>
      <w:r>
        <w:t>"#"</w:t>
      </w:r>
    </w:p>
    <w:p w:rsidR="00434524" w:rsidRDefault="00434524" w:rsidP="00434524">
      <w:pPr>
        <w:numPr>
          <w:ilvl w:val="0"/>
          <w:numId w:val="19"/>
        </w:numPr>
        <w:spacing w:before="100" w:beforeAutospacing="1" w:after="100" w:afterAutospacing="1" w:line="240" w:lineRule="auto"/>
        <w:jc w:val="left"/>
      </w:pPr>
      <w:r>
        <w:t>"&lt;"</w:t>
      </w:r>
    </w:p>
    <w:p w:rsidR="00434524" w:rsidRDefault="00434524" w:rsidP="00434524">
      <w:pPr>
        <w:numPr>
          <w:ilvl w:val="0"/>
          <w:numId w:val="19"/>
        </w:numPr>
        <w:spacing w:before="100" w:beforeAutospacing="1" w:after="100" w:afterAutospacing="1" w:line="240" w:lineRule="auto"/>
        <w:jc w:val="left"/>
      </w:pPr>
      <w:r>
        <w:t>"&gt;"</w:t>
      </w:r>
    </w:p>
    <w:p w:rsidR="00434524" w:rsidRDefault="00434524" w:rsidP="00434524">
      <w:pPr>
        <w:numPr>
          <w:ilvl w:val="0"/>
          <w:numId w:val="19"/>
        </w:numPr>
        <w:spacing w:before="100" w:beforeAutospacing="1" w:after="100" w:afterAutospacing="1" w:line="240" w:lineRule="auto"/>
        <w:jc w:val="left"/>
      </w:pPr>
      <w:r>
        <w:t>":"</w:t>
      </w:r>
    </w:p>
    <w:p w:rsidR="00434524" w:rsidRPr="00434524" w:rsidRDefault="00434524" w:rsidP="00434524">
      <w:pPr>
        <w:numPr>
          <w:ilvl w:val="0"/>
          <w:numId w:val="19"/>
        </w:numPr>
        <w:spacing w:before="100" w:beforeAutospacing="1" w:after="100" w:afterAutospacing="1" w:line="240" w:lineRule="auto"/>
        <w:jc w:val="left"/>
        <w:rPr>
          <w:lang w:val="en-US"/>
        </w:rPr>
      </w:pPr>
      <w:r w:rsidRPr="00434524">
        <w:rPr>
          <w:lang w:val="en-US"/>
        </w:rPr>
        <w:t>"\n", "\r", "\r\n" (end of line character)</w:t>
      </w:r>
    </w:p>
    <w:p w:rsidR="00434524" w:rsidRDefault="00434524" w:rsidP="00434524">
      <w:pPr>
        <w:numPr>
          <w:ilvl w:val="0"/>
          <w:numId w:val="19"/>
        </w:numPr>
        <w:spacing w:before="100" w:beforeAutospacing="1" w:after="100" w:afterAutospacing="1" w:line="240" w:lineRule="auto"/>
        <w:jc w:val="left"/>
      </w:pPr>
      <w:r>
        <w:t>"\t" (tabulation)</w:t>
      </w:r>
    </w:p>
    <w:p w:rsidR="00434524" w:rsidRDefault="00434524" w:rsidP="00434524">
      <w:pPr>
        <w:numPr>
          <w:ilvl w:val="0"/>
          <w:numId w:val="19"/>
        </w:numPr>
        <w:spacing w:before="100" w:beforeAutospacing="1" w:after="100" w:afterAutospacing="1" w:line="240" w:lineRule="auto"/>
        <w:jc w:val="left"/>
      </w:pPr>
      <w:r>
        <w:t>" " (</w:t>
      </w:r>
      <w:proofErr w:type="spellStart"/>
      <w:r>
        <w:t>space</w:t>
      </w:r>
      <w:proofErr w:type="spellEnd"/>
      <w:r>
        <w:t>)</w:t>
      </w:r>
    </w:p>
    <w:p w:rsidR="00434524" w:rsidRPr="00434524" w:rsidRDefault="00434524" w:rsidP="00434524">
      <w:pPr>
        <w:pStyle w:val="NormalWeb"/>
        <w:ind w:left="0" w:firstLine="720"/>
        <w:rPr>
          <w:lang w:val="en-US"/>
        </w:rPr>
      </w:pPr>
      <w:r w:rsidRPr="00434524">
        <w:rPr>
          <w:lang w:val="en-US"/>
        </w:rPr>
        <w:t xml:space="preserve">For the name of the grammar, you </w:t>
      </w:r>
      <w:proofErr w:type="spellStart"/>
      <w:r w:rsidRPr="00434524">
        <w:rPr>
          <w:lang w:val="en-US"/>
        </w:rPr>
        <w:t>can not</w:t>
      </w:r>
      <w:proofErr w:type="spellEnd"/>
      <w:r w:rsidRPr="00434524">
        <w:rPr>
          <w:lang w:val="en-US"/>
        </w:rPr>
        <w:t xml:space="preserve"> use the following reserved words:</w:t>
      </w:r>
    </w:p>
    <w:p w:rsidR="00434524" w:rsidRDefault="00434524" w:rsidP="00434524">
      <w:pPr>
        <w:numPr>
          <w:ilvl w:val="0"/>
          <w:numId w:val="20"/>
        </w:numPr>
        <w:spacing w:before="100" w:beforeAutospacing="1" w:after="100" w:afterAutospacing="1" w:line="240" w:lineRule="auto"/>
        <w:jc w:val="left"/>
      </w:pPr>
      <w:r>
        <w:t>ANGLE</w:t>
      </w:r>
    </w:p>
    <w:p w:rsidR="00434524" w:rsidRDefault="00434524" w:rsidP="00434524">
      <w:pPr>
        <w:numPr>
          <w:ilvl w:val="0"/>
          <w:numId w:val="20"/>
        </w:numPr>
        <w:spacing w:before="100" w:beforeAutospacing="1" w:after="100" w:afterAutospacing="1" w:line="240" w:lineRule="auto"/>
        <w:jc w:val="left"/>
      </w:pPr>
      <w:r>
        <w:t>AXIOM</w:t>
      </w:r>
    </w:p>
    <w:p w:rsidR="00434524" w:rsidRDefault="00434524" w:rsidP="00434524">
      <w:pPr>
        <w:numPr>
          <w:ilvl w:val="0"/>
          <w:numId w:val="20"/>
        </w:numPr>
        <w:spacing w:before="100" w:beforeAutospacing="1" w:after="100" w:afterAutospacing="1" w:line="240" w:lineRule="auto"/>
        <w:jc w:val="left"/>
      </w:pPr>
      <w:r>
        <w:t>PHRASE</w:t>
      </w:r>
    </w:p>
    <w:p w:rsidR="00434524" w:rsidRDefault="00434524" w:rsidP="00434524">
      <w:pPr>
        <w:numPr>
          <w:ilvl w:val="0"/>
          <w:numId w:val="20"/>
        </w:numPr>
        <w:spacing w:before="100" w:beforeAutospacing="1" w:after="100" w:afterAutospacing="1" w:line="240" w:lineRule="auto"/>
        <w:jc w:val="left"/>
      </w:pPr>
      <w:r>
        <w:t>RULES</w:t>
      </w:r>
    </w:p>
    <w:p w:rsidR="00434524" w:rsidRDefault="00434524" w:rsidP="00434524">
      <w:pPr>
        <w:numPr>
          <w:ilvl w:val="0"/>
          <w:numId w:val="20"/>
        </w:numPr>
        <w:spacing w:before="100" w:beforeAutospacing="1" w:after="100" w:afterAutospacing="1" w:line="240" w:lineRule="auto"/>
        <w:jc w:val="left"/>
      </w:pPr>
      <w:r>
        <w:t>SYMBOLS</w:t>
      </w:r>
    </w:p>
    <w:p w:rsidR="00434524" w:rsidRDefault="00434524" w:rsidP="00434524">
      <w:pPr>
        <w:numPr>
          <w:ilvl w:val="0"/>
          <w:numId w:val="20"/>
        </w:numPr>
        <w:spacing w:before="100" w:beforeAutospacing="1" w:after="100" w:afterAutospacing="1" w:line="240" w:lineRule="auto"/>
        <w:jc w:val="left"/>
      </w:pPr>
      <w:r>
        <w:t>DOL</w:t>
      </w:r>
    </w:p>
    <w:p w:rsidR="00434524" w:rsidRDefault="00434524" w:rsidP="00434524">
      <w:pPr>
        <w:numPr>
          <w:ilvl w:val="0"/>
          <w:numId w:val="20"/>
        </w:numPr>
        <w:spacing w:before="100" w:beforeAutospacing="1" w:after="100" w:afterAutospacing="1" w:line="240" w:lineRule="auto"/>
        <w:jc w:val="left"/>
      </w:pPr>
      <w:r>
        <w:t>SOL</w:t>
      </w:r>
    </w:p>
    <w:p w:rsidR="00434524" w:rsidRDefault="00434524" w:rsidP="00434524">
      <w:pPr>
        <w:numPr>
          <w:ilvl w:val="0"/>
          <w:numId w:val="20"/>
        </w:numPr>
        <w:spacing w:before="100" w:beforeAutospacing="1" w:after="100" w:afterAutospacing="1" w:line="240" w:lineRule="auto"/>
        <w:jc w:val="left"/>
      </w:pPr>
      <w:r>
        <w:t>DIL</w:t>
      </w:r>
    </w:p>
    <w:p w:rsidR="00434524" w:rsidRDefault="00434524" w:rsidP="00434524">
      <w:pPr>
        <w:numPr>
          <w:ilvl w:val="0"/>
          <w:numId w:val="20"/>
        </w:numPr>
        <w:spacing w:before="100" w:beforeAutospacing="1" w:after="100" w:afterAutospacing="1" w:line="240" w:lineRule="auto"/>
        <w:jc w:val="left"/>
      </w:pPr>
      <w:r>
        <w:t>SIL</w:t>
      </w:r>
    </w:p>
    <w:p w:rsidR="00434524" w:rsidRDefault="00434524" w:rsidP="00434524">
      <w:pPr>
        <w:numPr>
          <w:ilvl w:val="0"/>
          <w:numId w:val="20"/>
        </w:numPr>
        <w:spacing w:before="100" w:beforeAutospacing="1" w:after="100" w:afterAutospacing="1" w:line="240" w:lineRule="auto"/>
        <w:jc w:val="left"/>
      </w:pPr>
      <w:r>
        <w:t>FORWARD</w:t>
      </w:r>
    </w:p>
    <w:p w:rsidR="00434524" w:rsidRDefault="00434524" w:rsidP="00434524">
      <w:pPr>
        <w:numPr>
          <w:ilvl w:val="0"/>
          <w:numId w:val="20"/>
        </w:numPr>
        <w:spacing w:before="100" w:beforeAutospacing="1" w:after="100" w:afterAutospacing="1" w:line="240" w:lineRule="auto"/>
        <w:jc w:val="left"/>
      </w:pPr>
      <w:r>
        <w:t>TURNLEFT</w:t>
      </w:r>
    </w:p>
    <w:p w:rsidR="00434524" w:rsidRDefault="00434524" w:rsidP="00434524">
      <w:pPr>
        <w:numPr>
          <w:ilvl w:val="0"/>
          <w:numId w:val="20"/>
        </w:numPr>
        <w:spacing w:before="100" w:beforeAutospacing="1" w:after="100" w:afterAutospacing="1" w:line="240" w:lineRule="auto"/>
        <w:jc w:val="left"/>
      </w:pPr>
      <w:r>
        <w:t>TURNRIGHT</w:t>
      </w:r>
    </w:p>
    <w:p w:rsidR="00434524" w:rsidRDefault="00434524" w:rsidP="00434524">
      <w:pPr>
        <w:numPr>
          <w:ilvl w:val="0"/>
          <w:numId w:val="20"/>
        </w:numPr>
        <w:spacing w:before="100" w:beforeAutospacing="1" w:after="100" w:afterAutospacing="1" w:line="240" w:lineRule="auto"/>
        <w:jc w:val="left"/>
      </w:pPr>
      <w:r>
        <w:t>TURNUP</w:t>
      </w:r>
    </w:p>
    <w:p w:rsidR="00434524" w:rsidRDefault="00434524" w:rsidP="00434524">
      <w:pPr>
        <w:numPr>
          <w:ilvl w:val="0"/>
          <w:numId w:val="20"/>
        </w:numPr>
        <w:spacing w:before="100" w:beforeAutospacing="1" w:after="100" w:afterAutospacing="1" w:line="240" w:lineRule="auto"/>
        <w:jc w:val="left"/>
      </w:pPr>
      <w:r>
        <w:t>TURNDOWN</w:t>
      </w:r>
    </w:p>
    <w:p w:rsidR="00434524" w:rsidRDefault="00434524" w:rsidP="00434524">
      <w:pPr>
        <w:numPr>
          <w:ilvl w:val="0"/>
          <w:numId w:val="20"/>
        </w:numPr>
        <w:spacing w:before="100" w:beforeAutospacing="1" w:after="100" w:afterAutospacing="1" w:line="240" w:lineRule="auto"/>
        <w:jc w:val="left"/>
      </w:pPr>
      <w:r>
        <w:t>ROLLLEFT</w:t>
      </w:r>
    </w:p>
    <w:p w:rsidR="00434524" w:rsidRDefault="00434524" w:rsidP="00434524">
      <w:pPr>
        <w:numPr>
          <w:ilvl w:val="0"/>
          <w:numId w:val="20"/>
        </w:numPr>
        <w:spacing w:before="100" w:beforeAutospacing="1" w:after="100" w:afterAutospacing="1" w:line="240" w:lineRule="auto"/>
        <w:jc w:val="left"/>
      </w:pPr>
      <w:r>
        <w:t>ROLLRIGHT</w:t>
      </w:r>
    </w:p>
    <w:p w:rsidR="00434524" w:rsidRDefault="00434524" w:rsidP="00434524">
      <w:pPr>
        <w:numPr>
          <w:ilvl w:val="0"/>
          <w:numId w:val="20"/>
        </w:numPr>
        <w:spacing w:before="100" w:beforeAutospacing="1" w:after="100" w:afterAutospacing="1" w:line="240" w:lineRule="auto"/>
        <w:jc w:val="left"/>
      </w:pPr>
      <w:r>
        <w:t>ABOUTTURN</w:t>
      </w:r>
    </w:p>
    <w:p w:rsidR="00434524" w:rsidRDefault="00434524" w:rsidP="00434524">
      <w:pPr>
        <w:numPr>
          <w:ilvl w:val="0"/>
          <w:numId w:val="20"/>
        </w:numPr>
        <w:spacing w:before="100" w:beforeAutospacing="1" w:after="100" w:afterAutospacing="1" w:line="240" w:lineRule="auto"/>
        <w:jc w:val="left"/>
      </w:pPr>
      <w:r>
        <w:t xml:space="preserve">SAVEPOSITION </w:t>
      </w:r>
    </w:p>
    <w:p w:rsidR="00434524" w:rsidRDefault="00434524" w:rsidP="00434524">
      <w:pPr>
        <w:numPr>
          <w:ilvl w:val="0"/>
          <w:numId w:val="20"/>
        </w:numPr>
        <w:spacing w:before="100" w:beforeAutospacing="1" w:after="100" w:afterAutospacing="1" w:line="240" w:lineRule="auto"/>
        <w:jc w:val="left"/>
      </w:pPr>
      <w:r>
        <w:t>RESTOREPOSITION</w:t>
      </w:r>
    </w:p>
    <w:p w:rsidR="00434524" w:rsidRDefault="00434524" w:rsidP="00434524">
      <w:pPr>
        <w:pStyle w:val="Titre5"/>
      </w:pPr>
      <w:r>
        <w:t>7. Complete file</w:t>
      </w:r>
    </w:p>
    <w:p w:rsidR="00434524" w:rsidRPr="00434524" w:rsidRDefault="00434524" w:rsidP="00434524">
      <w:pPr>
        <w:pStyle w:val="NormalWeb"/>
        <w:ind w:left="0" w:firstLine="720"/>
        <w:rPr>
          <w:lang w:val="en-US"/>
        </w:rPr>
      </w:pPr>
      <w:r w:rsidRPr="00434524">
        <w:rPr>
          <w:lang w:val="en-US"/>
        </w:rPr>
        <w:t>Finally, this is what we get at the end:</w:t>
      </w:r>
    </w:p>
    <w:p w:rsidR="00434524" w:rsidRPr="00434524" w:rsidRDefault="00434524" w:rsidP="00434524">
      <w:pPr>
        <w:pStyle w:val="code"/>
        <w:rPr>
          <w:rStyle w:val="CodeHTML"/>
          <w:rFonts w:cs="Times New Roman"/>
          <w:sz w:val="16"/>
        </w:rPr>
      </w:pPr>
      <w:r w:rsidRPr="00434524">
        <w:rPr>
          <w:rStyle w:val="CodeHTML"/>
          <w:rFonts w:cs="Times New Roman"/>
          <w:sz w:val="16"/>
        </w:rPr>
        <w:t>NAME</w:t>
      </w:r>
    </w:p>
    <w:p w:rsidR="00434524" w:rsidRPr="00434524" w:rsidRDefault="00434524" w:rsidP="00434524">
      <w:pPr>
        <w:pStyle w:val="code"/>
        <w:rPr>
          <w:rStyle w:val="CodeHTML"/>
          <w:rFonts w:cs="Times New Roman"/>
          <w:sz w:val="16"/>
        </w:rPr>
      </w:pPr>
      <w:r w:rsidRPr="00434524">
        <w:rPr>
          <w:rStyle w:val="CodeHTML"/>
          <w:rFonts w:cs="Times New Roman"/>
          <w:sz w:val="16"/>
        </w:rPr>
        <w:t>TYPE</w:t>
      </w:r>
    </w:p>
    <w:p w:rsidR="00434524" w:rsidRPr="00434524" w:rsidRDefault="00434524" w:rsidP="00434524">
      <w:pPr>
        <w:pStyle w:val="code"/>
        <w:rPr>
          <w:rStyle w:val="CodeHTML"/>
          <w:rFonts w:cs="Times New Roman"/>
          <w:sz w:val="16"/>
        </w:rPr>
      </w:pPr>
      <w:r w:rsidRPr="00434524">
        <w:rPr>
          <w:rStyle w:val="CodeHTML"/>
          <w:rFonts w:cs="Times New Roman"/>
          <w:sz w:val="16"/>
        </w:rPr>
        <w:t>{</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SYMBOLS</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w:t>
      </w:r>
      <w:proofErr w:type="gramStart"/>
      <w:r w:rsidRPr="00434524">
        <w:rPr>
          <w:rStyle w:val="CodeHTML"/>
          <w:rFonts w:cs="Times New Roman"/>
          <w:sz w:val="16"/>
        </w:rPr>
        <w:t>a[</w:t>
      </w:r>
      <w:proofErr w:type="gramEnd"/>
      <w:r w:rsidRPr="00434524">
        <w:rPr>
          <w:rStyle w:val="CodeHTML"/>
          <w:rFonts w:cs="Times New Roman"/>
          <w:sz w:val="16"/>
        </w:rPr>
        <w:t>: INTERPRETATION]</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 ...</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w:t>
      </w:r>
    </w:p>
    <w:p w:rsidR="00434524" w:rsidRPr="00434524" w:rsidRDefault="00434524" w:rsidP="00434524">
      <w:pPr>
        <w:pStyle w:val="code"/>
        <w:rPr>
          <w:rStyle w:val="CodeHTML"/>
          <w:rFonts w:cs="Times New Roman"/>
          <w:sz w:val="16"/>
        </w:rPr>
      </w:pP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AXIOM: a | PHRASE: </w:t>
      </w:r>
      <w:proofErr w:type="spellStart"/>
      <w:r w:rsidRPr="00434524">
        <w:rPr>
          <w:rStyle w:val="CodeHTML"/>
          <w:rFonts w:cs="Times New Roman"/>
          <w:sz w:val="16"/>
        </w:rPr>
        <w:t>abab</w:t>
      </w:r>
      <w:proofErr w:type="spellEnd"/>
    </w:p>
    <w:p w:rsidR="00434524" w:rsidRPr="00434524" w:rsidRDefault="00434524" w:rsidP="00434524">
      <w:pPr>
        <w:pStyle w:val="code"/>
        <w:rPr>
          <w:rStyle w:val="CodeHTML"/>
          <w:rFonts w:cs="Times New Roman"/>
          <w:sz w:val="16"/>
        </w:rPr>
      </w:pP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[ANGLE: X]</w:t>
      </w:r>
    </w:p>
    <w:p w:rsidR="00434524" w:rsidRPr="00434524" w:rsidRDefault="00434524" w:rsidP="00434524">
      <w:pPr>
        <w:pStyle w:val="code"/>
        <w:rPr>
          <w:rStyle w:val="CodeHTML"/>
          <w:rFonts w:cs="Times New Roman"/>
          <w:sz w:val="16"/>
        </w:rPr>
      </w:pP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RULES</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X [&lt; S] [&gt; T] -&gt; </w:t>
      </w:r>
      <w:proofErr w:type="gramStart"/>
      <w:r w:rsidRPr="00434524">
        <w:rPr>
          <w:rStyle w:val="CodeHTML"/>
          <w:rFonts w:cs="Times New Roman"/>
          <w:sz w:val="16"/>
        </w:rPr>
        <w:t>Y[</w:t>
      </w:r>
      <w:proofErr w:type="gramEnd"/>
      <w:r w:rsidRPr="00434524">
        <w:rPr>
          <w:rStyle w:val="CodeHTML"/>
          <w:rFonts w:cs="Times New Roman"/>
          <w:sz w:val="16"/>
        </w:rPr>
        <w:t>: Z]</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 ...</w:t>
      </w:r>
    </w:p>
    <w:p w:rsidR="00434524" w:rsidRPr="00434524" w:rsidRDefault="00434524" w:rsidP="00434524">
      <w:pPr>
        <w:pStyle w:val="code"/>
        <w:rPr>
          <w:rStyle w:val="CodeHTML"/>
          <w:rFonts w:cs="Times New Roman"/>
          <w:sz w:val="16"/>
        </w:rPr>
      </w:pPr>
      <w:r w:rsidRPr="00434524">
        <w:rPr>
          <w:rStyle w:val="CodeHTML"/>
          <w:rFonts w:cs="Times New Roman"/>
          <w:sz w:val="16"/>
        </w:rPr>
        <w:t xml:space="preserve">    }</w:t>
      </w:r>
    </w:p>
    <w:p w:rsidR="00434524" w:rsidRPr="00434524" w:rsidRDefault="00434524" w:rsidP="00434524">
      <w:pPr>
        <w:pStyle w:val="code"/>
        <w:rPr>
          <w:rStyle w:val="CodeHTML"/>
          <w:rFonts w:cs="Times New Roman"/>
          <w:sz w:val="16"/>
        </w:rPr>
      </w:pPr>
      <w:r w:rsidRPr="00434524">
        <w:rPr>
          <w:rStyle w:val="CodeHTML"/>
          <w:rFonts w:cs="Times New Roman"/>
          <w:sz w:val="16"/>
        </w:rPr>
        <w:lastRenderedPageBreak/>
        <w:t>}</w:t>
      </w:r>
    </w:p>
    <w:p w:rsidR="00434524" w:rsidRPr="00434524" w:rsidRDefault="00434524" w:rsidP="00434524">
      <w:pPr>
        <w:pStyle w:val="NormalWeb"/>
        <w:ind w:left="0" w:firstLine="720"/>
        <w:rPr>
          <w:lang w:val="en-US"/>
        </w:rPr>
      </w:pPr>
      <w:r w:rsidRPr="00434524">
        <w:rPr>
          <w:lang w:val="en-US"/>
        </w:rPr>
        <w:t>You can successively write several grammars in the same file. The behavior of the program is not yet determined.</w:t>
      </w:r>
    </w:p>
    <w:p w:rsidR="00434524" w:rsidRPr="00434524" w:rsidRDefault="00434524" w:rsidP="00434524">
      <w:pPr>
        <w:pStyle w:val="Titre4"/>
        <w:rPr>
          <w:lang w:val="en-US"/>
        </w:rPr>
      </w:pPr>
      <w:r w:rsidRPr="00434524">
        <w:rPr>
          <w:lang w:val="en-US"/>
        </w:rPr>
        <w:t>2. In the program</w:t>
      </w:r>
    </w:p>
    <w:p w:rsidR="00434524" w:rsidRPr="00434524" w:rsidRDefault="00434524" w:rsidP="00434524">
      <w:pPr>
        <w:pStyle w:val="NormalWeb"/>
        <w:ind w:left="0"/>
        <w:rPr>
          <w:lang w:val="en-US"/>
        </w:rPr>
      </w:pPr>
      <w:r w:rsidRPr="00434524">
        <w:rPr>
          <w:lang w:val="en-US"/>
        </w:rPr>
        <w:t>NOT IMPLEMENTED YET</w:t>
      </w:r>
    </w:p>
    <w:p w:rsidR="00434524" w:rsidRPr="00434524" w:rsidRDefault="00434524" w:rsidP="00434524">
      <w:pPr>
        <w:pStyle w:val="Titre3"/>
        <w:rPr>
          <w:lang w:val="en-US"/>
        </w:rPr>
      </w:pPr>
      <w:bookmarkStart w:id="36" w:name="_Toc354595130"/>
      <w:r w:rsidRPr="00434524">
        <w:rPr>
          <w:lang w:val="en-US"/>
        </w:rPr>
        <w:t>2. Choose an interpretation</w:t>
      </w:r>
      <w:bookmarkEnd w:id="36"/>
    </w:p>
    <w:p w:rsidR="00434524" w:rsidRPr="00434524" w:rsidRDefault="00434524" w:rsidP="00434524">
      <w:pPr>
        <w:pStyle w:val="NormalWeb"/>
        <w:ind w:left="0" w:firstLine="720"/>
        <w:rPr>
          <w:lang w:val="en-US"/>
        </w:rPr>
      </w:pPr>
      <w:r w:rsidRPr="00434524">
        <w:rPr>
          <w:lang w:val="en-US"/>
        </w:rPr>
        <w:t xml:space="preserve">The tube turtle is the interpretable that you can choose to draw any grammar that uses only basic symbol interpretation. If you have any non-default symbol interpretation you </w:t>
      </w:r>
      <w:proofErr w:type="spellStart"/>
      <w:r w:rsidRPr="00434524">
        <w:rPr>
          <w:lang w:val="en-US"/>
        </w:rPr>
        <w:t>can not</w:t>
      </w:r>
      <w:proofErr w:type="spellEnd"/>
      <w:r w:rsidRPr="00434524">
        <w:rPr>
          <w:lang w:val="en-US"/>
        </w:rPr>
        <w:t xml:space="preserve"> use the tube turtle interpretation.</w:t>
      </w:r>
    </w:p>
    <w:p w:rsidR="00434524" w:rsidRPr="00434524" w:rsidRDefault="00434524" w:rsidP="00434524">
      <w:pPr>
        <w:pStyle w:val="NormalWeb"/>
        <w:ind w:left="0" w:firstLine="720"/>
        <w:rPr>
          <w:lang w:val="en-US"/>
        </w:rPr>
      </w:pPr>
      <w:r w:rsidRPr="00434524">
        <w:rPr>
          <w:lang w:val="en-US"/>
        </w:rPr>
        <w:t>For tree-type grammar the tree turtle is the best fitted. It implements width and length reduction. It can also draw leaves with the symbol interpretation 21.</w:t>
      </w:r>
    </w:p>
    <w:p w:rsidR="00434524" w:rsidRPr="00434524" w:rsidRDefault="00434524" w:rsidP="00434524">
      <w:pPr>
        <w:pStyle w:val="Titre3"/>
        <w:rPr>
          <w:lang w:val="en-US"/>
        </w:rPr>
      </w:pPr>
      <w:bookmarkStart w:id="37" w:name="_Toc354595131"/>
      <w:r w:rsidRPr="00434524">
        <w:rPr>
          <w:lang w:val="en-US"/>
        </w:rPr>
        <w:t>3. Launch a grammar</w:t>
      </w:r>
      <w:bookmarkEnd w:id="37"/>
    </w:p>
    <w:p w:rsidR="00434524" w:rsidRPr="00434524" w:rsidRDefault="00434524" w:rsidP="00434524">
      <w:pPr>
        <w:pStyle w:val="NormalWeb"/>
        <w:ind w:left="0" w:firstLine="720"/>
        <w:rPr>
          <w:lang w:val="en-US"/>
        </w:rPr>
      </w:pPr>
      <w:r w:rsidRPr="00434524">
        <w:rPr>
          <w:lang w:val="en-US"/>
        </w:rPr>
        <w:t>Here we describe all the steps you have to do to display a grammar in the program.</w:t>
      </w:r>
    </w:p>
    <w:p w:rsidR="00434524" w:rsidRPr="00434524" w:rsidRDefault="00434524" w:rsidP="00434524">
      <w:pPr>
        <w:pStyle w:val="Titre4"/>
        <w:rPr>
          <w:lang w:val="en-US"/>
        </w:rPr>
      </w:pPr>
      <w:r w:rsidRPr="00434524">
        <w:rPr>
          <w:lang w:val="en-US"/>
        </w:rPr>
        <w:t>Import grammar</w:t>
      </w:r>
    </w:p>
    <w:p w:rsidR="00434524" w:rsidRPr="00434524" w:rsidRDefault="00434524" w:rsidP="00434524">
      <w:pPr>
        <w:pStyle w:val="NormalWeb"/>
        <w:ind w:left="0" w:firstLine="720"/>
        <w:rPr>
          <w:lang w:val="en-US"/>
        </w:rPr>
      </w:pPr>
      <w:r w:rsidRPr="00434524">
        <w:rPr>
          <w:lang w:val="en-US"/>
        </w:rPr>
        <w:t xml:space="preserve">First, you have to import a grammar in the program. You can do it </w:t>
      </w:r>
      <w:proofErr w:type="spellStart"/>
      <w:r w:rsidRPr="00434524">
        <w:rPr>
          <w:lang w:val="en-US"/>
        </w:rPr>
        <w:t>openning</w:t>
      </w:r>
      <w:proofErr w:type="spellEnd"/>
      <w:r w:rsidRPr="00434524">
        <w:rPr>
          <w:lang w:val="en-US"/>
        </w:rPr>
        <w:t xml:space="preserve"> a file (File -&gt; Open). You will be able to choose the grammar you want in the first combo box (top-left of the window), only if your program contains more than one </w:t>
      </w:r>
      <w:proofErr w:type="spellStart"/>
      <w:r w:rsidRPr="00434524">
        <w:rPr>
          <w:lang w:val="en-US"/>
        </w:rPr>
        <w:t>gramar</w:t>
      </w:r>
      <w:proofErr w:type="spellEnd"/>
      <w:r w:rsidRPr="00434524">
        <w:rPr>
          <w:lang w:val="en-US"/>
        </w:rPr>
        <w:t>.</w:t>
      </w:r>
    </w:p>
    <w:p w:rsidR="00434524" w:rsidRPr="00434524" w:rsidRDefault="00434524" w:rsidP="00434524">
      <w:pPr>
        <w:pStyle w:val="Titre4"/>
        <w:rPr>
          <w:lang w:val="en-US"/>
        </w:rPr>
      </w:pPr>
      <w:r w:rsidRPr="00434524">
        <w:rPr>
          <w:lang w:val="en-US"/>
        </w:rPr>
        <w:t>Choose an interpretation</w:t>
      </w:r>
    </w:p>
    <w:p w:rsidR="00434524" w:rsidRPr="00434524" w:rsidRDefault="00434524" w:rsidP="00434524">
      <w:pPr>
        <w:pStyle w:val="NormalWeb"/>
        <w:ind w:left="0" w:firstLine="720"/>
        <w:rPr>
          <w:lang w:val="en-US"/>
        </w:rPr>
      </w:pPr>
      <w:r w:rsidRPr="00434524">
        <w:rPr>
          <w:lang w:val="en-US"/>
        </w:rPr>
        <w:t>Then, you can choose the interpretation you want in the second combo box. This one contains all the interpretations that can draw your grammar. If an interpretation you want does not appear here, it is because you use in your symbols definition a symbol that this interpretation cannot display. You should refer to the documentation of this interpretation.</w:t>
      </w:r>
    </w:p>
    <w:p w:rsidR="00434524" w:rsidRPr="00434524" w:rsidRDefault="00434524" w:rsidP="00434524">
      <w:pPr>
        <w:pStyle w:val="NormalWeb"/>
        <w:ind w:left="0" w:firstLine="720"/>
        <w:rPr>
          <w:lang w:val="en-US"/>
        </w:rPr>
      </w:pPr>
      <w:r w:rsidRPr="00434524">
        <w:rPr>
          <w:lang w:val="en-US"/>
        </w:rPr>
        <w:t xml:space="preserve">You can edit your current grammar (the interpretation of each </w:t>
      </w:r>
      <w:proofErr w:type="gramStart"/>
      <w:r w:rsidRPr="00434524">
        <w:rPr>
          <w:lang w:val="en-US"/>
        </w:rPr>
        <w:t>symbols</w:t>
      </w:r>
      <w:proofErr w:type="gramEnd"/>
      <w:r w:rsidRPr="00434524">
        <w:rPr>
          <w:lang w:val="en-US"/>
        </w:rPr>
        <w:t>) in "Tools -&gt; Edit current grammar". Thus, you'll be able to remove the interpretations specific to an interpretation and the new interpretations may appear in the second combo box.</w:t>
      </w:r>
    </w:p>
    <w:p w:rsidR="00434524" w:rsidRPr="00434524" w:rsidRDefault="00434524" w:rsidP="00434524">
      <w:pPr>
        <w:pStyle w:val="Titre4"/>
        <w:rPr>
          <w:lang w:val="en-US"/>
        </w:rPr>
      </w:pPr>
      <w:r w:rsidRPr="00434524">
        <w:rPr>
          <w:lang w:val="en-US"/>
        </w:rPr>
        <w:t>Choose a number of iterations</w:t>
      </w:r>
    </w:p>
    <w:p w:rsidR="00434524" w:rsidRPr="00434524" w:rsidRDefault="00434524" w:rsidP="00434524">
      <w:pPr>
        <w:pStyle w:val="NormalWeb"/>
        <w:ind w:left="0" w:firstLine="720"/>
        <w:rPr>
          <w:lang w:val="en-US"/>
        </w:rPr>
      </w:pPr>
      <w:r w:rsidRPr="00434524">
        <w:rPr>
          <w:lang w:val="en-US"/>
        </w:rPr>
        <w:t xml:space="preserve">This is the number of steps the generator must do with the grammar. 0 display only the axiom. If you put </w:t>
      </w:r>
      <w:proofErr w:type="spellStart"/>
      <w:proofErr w:type="gramStart"/>
      <w:r w:rsidRPr="00434524">
        <w:rPr>
          <w:lang w:val="en-US"/>
        </w:rPr>
        <w:t>to</w:t>
      </w:r>
      <w:proofErr w:type="spellEnd"/>
      <w:proofErr w:type="gramEnd"/>
      <w:r w:rsidRPr="00434524">
        <w:rPr>
          <w:lang w:val="en-US"/>
        </w:rPr>
        <w:t xml:space="preserve"> much here, the program may crash or take very long time to display the result.</w:t>
      </w:r>
    </w:p>
    <w:p w:rsidR="00434524" w:rsidRPr="00434524" w:rsidRDefault="00434524" w:rsidP="00434524">
      <w:pPr>
        <w:pStyle w:val="Titre4"/>
        <w:rPr>
          <w:lang w:val="en-US"/>
        </w:rPr>
      </w:pPr>
      <w:r w:rsidRPr="00434524">
        <w:rPr>
          <w:lang w:val="en-US"/>
        </w:rPr>
        <w:t>Launch!</w:t>
      </w:r>
    </w:p>
    <w:p w:rsidR="00434524" w:rsidRPr="00434524" w:rsidRDefault="00434524" w:rsidP="00434524">
      <w:pPr>
        <w:pStyle w:val="NormalWeb"/>
        <w:ind w:left="0" w:firstLine="720"/>
        <w:rPr>
          <w:lang w:val="en-US"/>
        </w:rPr>
      </w:pPr>
      <w:proofErr w:type="spellStart"/>
      <w:proofErr w:type="gramStart"/>
      <w:r w:rsidRPr="00434524">
        <w:rPr>
          <w:lang w:val="en-US"/>
        </w:rPr>
        <w:lastRenderedPageBreak/>
        <w:t>Clic</w:t>
      </w:r>
      <w:proofErr w:type="spellEnd"/>
      <w:r w:rsidRPr="00434524">
        <w:rPr>
          <w:lang w:val="en-US"/>
        </w:rPr>
        <w:t xml:space="preserve"> the button "Launch!" to display the demanded iteration.</w:t>
      </w:r>
      <w:proofErr w:type="gramEnd"/>
      <w:r w:rsidRPr="00434524">
        <w:rPr>
          <w:lang w:val="en-US"/>
        </w:rPr>
        <w:t xml:space="preserve"> If you </w:t>
      </w:r>
      <w:proofErr w:type="spellStart"/>
      <w:r w:rsidRPr="00434524">
        <w:rPr>
          <w:lang w:val="en-US"/>
        </w:rPr>
        <w:t>clic</w:t>
      </w:r>
      <w:proofErr w:type="spellEnd"/>
      <w:r w:rsidRPr="00434524">
        <w:rPr>
          <w:lang w:val="en-US"/>
        </w:rPr>
        <w:t xml:space="preserve"> on "Play", all the iterations from 0 to what you put in the spin box will be displayed sequentially. With this button, you can see the trees grow!</w:t>
      </w:r>
    </w:p>
    <w:p w:rsidR="00434524" w:rsidRPr="00434524" w:rsidRDefault="00434524" w:rsidP="00434524">
      <w:pPr>
        <w:pStyle w:val="NormalWeb"/>
        <w:ind w:left="0" w:firstLine="720"/>
        <w:rPr>
          <w:lang w:val="en-US"/>
        </w:rPr>
      </w:pPr>
      <w:r w:rsidRPr="00434524">
        <w:rPr>
          <w:lang w:val="en-US"/>
        </w:rPr>
        <w:t xml:space="preserve">You'll see the result of the generation in the text area at the bottom of the window. It contains the word generated while the main </w:t>
      </w:r>
      <w:proofErr w:type="gramStart"/>
      <w:r w:rsidRPr="00434524">
        <w:rPr>
          <w:lang w:val="en-US"/>
        </w:rPr>
        <w:t>part display</w:t>
      </w:r>
      <w:proofErr w:type="gramEnd"/>
      <w:r w:rsidRPr="00434524">
        <w:rPr>
          <w:lang w:val="en-US"/>
        </w:rPr>
        <w:t xml:space="preserve"> the interpretation of this word. It is possible to edit this word and apply your changes to see what it does in the interpretation.</w:t>
      </w:r>
    </w:p>
    <w:p w:rsidR="00434524" w:rsidRPr="00434524" w:rsidRDefault="00434524" w:rsidP="00434524">
      <w:pPr>
        <w:pStyle w:val="NormalWeb"/>
        <w:ind w:left="0" w:firstLine="720"/>
        <w:rPr>
          <w:lang w:val="en-US"/>
        </w:rPr>
      </w:pPr>
      <w:r w:rsidRPr="00434524">
        <w:rPr>
          <w:lang w:val="en-US"/>
        </w:rPr>
        <w:t xml:space="preserve">A bug exists in Windows for the change of the text. It is because of </w:t>
      </w:r>
      <w:proofErr w:type="spellStart"/>
      <w:r w:rsidRPr="00434524">
        <w:rPr>
          <w:lang w:val="en-US"/>
        </w:rPr>
        <w:t>JMonkey</w:t>
      </w:r>
      <w:proofErr w:type="spellEnd"/>
      <w:r w:rsidRPr="00434524">
        <w:rPr>
          <w:lang w:val="en-US"/>
        </w:rPr>
        <w:t xml:space="preserve"> with Swing...</w:t>
      </w:r>
    </w:p>
    <w:p w:rsidR="00434524" w:rsidRPr="003F2A21" w:rsidRDefault="00434524" w:rsidP="00434524">
      <w:pPr>
        <w:pStyle w:val="Titre4"/>
        <w:rPr>
          <w:lang w:val="en-US"/>
        </w:rPr>
      </w:pPr>
      <w:r w:rsidRPr="003F2A21">
        <w:rPr>
          <w:lang w:val="en-US"/>
        </w:rPr>
        <w:t>Edit the turtle</w:t>
      </w:r>
    </w:p>
    <w:p w:rsidR="00434524" w:rsidRPr="00434524" w:rsidRDefault="00434524" w:rsidP="00434524">
      <w:pPr>
        <w:pStyle w:val="NormalWeb"/>
        <w:ind w:left="0" w:firstLine="720"/>
        <w:rPr>
          <w:lang w:val="en-US"/>
        </w:rPr>
      </w:pPr>
      <w:r w:rsidRPr="00434524">
        <w:rPr>
          <w:lang w:val="en-US"/>
        </w:rPr>
        <w:t>Finally, you can edit the turtle (interpretation)'s configuration in "Tools -&gt; Edit current Turtle". There, you can change the colors, the width... Refer to the documentation of the turtle for more.</w:t>
      </w:r>
    </w:p>
    <w:p w:rsidR="00434524" w:rsidRPr="003F2A21" w:rsidRDefault="00434524" w:rsidP="00434524">
      <w:pPr>
        <w:pStyle w:val="Titre2"/>
        <w:rPr>
          <w:lang w:val="en-US"/>
        </w:rPr>
      </w:pPr>
      <w:bookmarkStart w:id="38" w:name="_Toc354595132"/>
      <w:r w:rsidRPr="003F2A21">
        <w:rPr>
          <w:lang w:val="en-US"/>
        </w:rPr>
        <w:t>IV. About turtles</w:t>
      </w:r>
      <w:bookmarkEnd w:id="38"/>
    </w:p>
    <w:p w:rsidR="00434524" w:rsidRPr="00434524" w:rsidRDefault="00434524" w:rsidP="00434524">
      <w:pPr>
        <w:pStyle w:val="NormalWeb"/>
        <w:ind w:left="0" w:firstLine="720"/>
        <w:rPr>
          <w:lang w:val="en-US"/>
        </w:rPr>
      </w:pPr>
      <w:r w:rsidRPr="00434524">
        <w:rPr>
          <w:lang w:val="en-US"/>
        </w:rPr>
        <w:t>It is possible to create your own turtle interpretation. For doing so it is advised to take example on the existing turtles.</w:t>
      </w:r>
    </w:p>
    <w:p w:rsidR="00434524" w:rsidRPr="003F2A21" w:rsidRDefault="00434524" w:rsidP="00434524">
      <w:pPr>
        <w:pStyle w:val="Titre2"/>
        <w:rPr>
          <w:lang w:val="en-US"/>
        </w:rPr>
      </w:pPr>
      <w:bookmarkStart w:id="39" w:name="_Toc354595133"/>
      <w:r w:rsidRPr="003F2A21">
        <w:rPr>
          <w:lang w:val="en-US"/>
        </w:rPr>
        <w:t>V. License</w:t>
      </w:r>
      <w:bookmarkEnd w:id="39"/>
    </w:p>
    <w:p w:rsidR="00434524" w:rsidRPr="00434524" w:rsidRDefault="00434524" w:rsidP="00434524">
      <w:pPr>
        <w:pStyle w:val="NormalWeb"/>
        <w:ind w:left="0" w:firstLine="720"/>
        <w:rPr>
          <w:lang w:val="en-US"/>
        </w:rPr>
      </w:pPr>
      <w:r w:rsidRPr="00434524">
        <w:rPr>
          <w:lang w:val="en-US"/>
        </w:rPr>
        <w:t>This project is under GNU GPL v. 3.</w:t>
      </w:r>
    </w:p>
    <w:p w:rsidR="00434524" w:rsidRPr="00434524" w:rsidRDefault="00434524" w:rsidP="00434524">
      <w:pPr>
        <w:pStyle w:val="NormalWeb"/>
        <w:ind w:left="0" w:firstLine="720"/>
        <w:rPr>
          <w:lang w:val="en-US"/>
        </w:rPr>
      </w:pPr>
      <w:r w:rsidRPr="00434524">
        <w:rPr>
          <w:lang w:val="en-US"/>
        </w:rPr>
        <w:t xml:space="preserve">L-Systems </w:t>
      </w:r>
      <w:proofErr w:type="gramStart"/>
      <w:r w:rsidRPr="00434524">
        <w:rPr>
          <w:lang w:val="en-US"/>
        </w:rPr>
        <w:t>is</w:t>
      </w:r>
      <w:proofErr w:type="gramEnd"/>
      <w:r w:rsidRPr="00434524">
        <w:rPr>
          <w:lang w:val="en-US"/>
        </w:rPr>
        <w:t xml:space="preserve"> free software: you can redistribute it and/or modify it under the terms of the GNU General Public License as published by the Free Software Foundation, either version 3 of the License, or (at your option) any later version.</w:t>
      </w:r>
    </w:p>
    <w:p w:rsidR="00434524" w:rsidRPr="00434524" w:rsidRDefault="00434524" w:rsidP="00434524">
      <w:pPr>
        <w:pStyle w:val="NormalWeb"/>
        <w:ind w:left="0" w:firstLine="720"/>
        <w:rPr>
          <w:lang w:val="en-US"/>
        </w:rPr>
      </w:pPr>
      <w:r w:rsidRPr="00434524">
        <w:rPr>
          <w:lang w:val="en-US"/>
        </w:rPr>
        <w:t>This program is distributed in the hope that it will be useful, but WITHOUT ANY WARRANTY; without even the implied warranty of MERCHANTABILITY or FITNESS FOR A PARTICULAR PURPOSE. See the GNU General Public License for more details.</w:t>
      </w:r>
    </w:p>
    <w:p w:rsidR="00434524" w:rsidRPr="00434524" w:rsidRDefault="00434524" w:rsidP="00434524">
      <w:pPr>
        <w:pStyle w:val="NormalWeb"/>
        <w:ind w:left="0" w:firstLine="720"/>
        <w:rPr>
          <w:lang w:val="en-US"/>
        </w:rPr>
      </w:pPr>
      <w:r w:rsidRPr="00434524">
        <w:rPr>
          <w:lang w:val="en-US"/>
        </w:rPr>
        <w:t xml:space="preserve">You should have received a copy of the GNU General Public License along with this program. If not, see </w:t>
      </w:r>
      <w:hyperlink r:id="rId37" w:history="1">
        <w:r w:rsidRPr="00434524">
          <w:rPr>
            <w:rStyle w:val="Lienhypertexte"/>
            <w:lang w:val="en-US"/>
          </w:rPr>
          <w:t>http://www.gnu.org/licenses/</w:t>
        </w:r>
      </w:hyperlink>
      <w:r w:rsidRPr="00434524">
        <w:rPr>
          <w:lang w:val="en-US"/>
        </w:rPr>
        <w:t>.</w:t>
      </w:r>
    </w:p>
    <w:p w:rsidR="00CF76DD" w:rsidRPr="00434524" w:rsidRDefault="00CF76DD" w:rsidP="00B15749">
      <w:pPr>
        <w:ind w:left="0"/>
        <w:rPr>
          <w:lang w:val="en-US"/>
        </w:rPr>
      </w:pPr>
    </w:p>
    <w:p w:rsidR="00D92453" w:rsidRPr="00434524" w:rsidRDefault="00D92453" w:rsidP="00B15749">
      <w:pPr>
        <w:ind w:left="0"/>
        <w:rPr>
          <w:lang w:val="en-US"/>
        </w:rPr>
      </w:pPr>
    </w:p>
    <w:p w:rsidR="00D92453" w:rsidRDefault="00D92453" w:rsidP="00D92453">
      <w:pPr>
        <w:pStyle w:val="titre1annexe"/>
      </w:pPr>
      <w:bookmarkStart w:id="40" w:name="_Toc354595134"/>
      <w:r>
        <w:t xml:space="preserve">Fichier d'exemple : </w:t>
      </w:r>
      <w:r w:rsidRPr="00D92453">
        <w:t>simple-</w:t>
      </w:r>
      <w:proofErr w:type="spellStart"/>
      <w:r w:rsidRPr="00D92453">
        <w:t>grammars</w:t>
      </w:r>
      <w:proofErr w:type="spellEnd"/>
      <w:r w:rsidRPr="00D92453">
        <w:t>-</w:t>
      </w:r>
      <w:proofErr w:type="spellStart"/>
      <w:r w:rsidRPr="00D92453">
        <w:t>example</w:t>
      </w:r>
      <w:bookmarkEnd w:id="40"/>
      <w:proofErr w:type="spellEnd"/>
    </w:p>
    <w:p w:rsidR="00056A8D" w:rsidRDefault="00056A8D" w:rsidP="00056A8D">
      <w:pPr>
        <w:ind w:left="0"/>
      </w:pPr>
    </w:p>
    <w:p w:rsidR="00D92453" w:rsidRPr="00D92453" w:rsidRDefault="00D92453" w:rsidP="001F5417">
      <w:pPr>
        <w:pStyle w:val="Titre2"/>
      </w:pPr>
      <w:bookmarkStart w:id="41" w:name="_Toc354595135"/>
      <w:r w:rsidRPr="00D92453">
        <w:t>FIRST_EXAMPLE</w:t>
      </w:r>
      <w:bookmarkEnd w:id="41"/>
    </w:p>
    <w:p w:rsidR="008B5605" w:rsidRDefault="008B5605" w:rsidP="008B5605">
      <w:pPr>
        <w:pStyle w:val="code"/>
      </w:pPr>
    </w:p>
    <w:p w:rsidR="008B5605" w:rsidRPr="00D92453" w:rsidRDefault="008B5605" w:rsidP="008B5605">
      <w:pPr>
        <w:pStyle w:val="code"/>
      </w:pPr>
      <w:r w:rsidRPr="00D92453">
        <w:t xml:space="preserve"># Example of a </w:t>
      </w:r>
      <w:proofErr w:type="spellStart"/>
      <w:r w:rsidRPr="00D92453">
        <w:t>conf</w:t>
      </w:r>
      <w:proofErr w:type="spellEnd"/>
      <w:r w:rsidRPr="00D92453">
        <w:t xml:space="preserve"> </w:t>
      </w:r>
      <w:proofErr w:type="gramStart"/>
      <w:r w:rsidRPr="00D92453">
        <w:t>file</w:t>
      </w:r>
      <w:proofErr w:type="gramEnd"/>
      <w:r w:rsidRPr="00D92453">
        <w:t xml:space="preserve"> to load grammars in L-System program #</w:t>
      </w:r>
    </w:p>
    <w:p w:rsidR="008B5605" w:rsidRPr="00D92453" w:rsidRDefault="008B5605" w:rsidP="008B5605">
      <w:pPr>
        <w:pStyle w:val="code"/>
      </w:pPr>
    </w:p>
    <w:p w:rsidR="008B5605" w:rsidRPr="00D92453" w:rsidRDefault="008B5605" w:rsidP="008B5605">
      <w:pPr>
        <w:pStyle w:val="code"/>
      </w:pPr>
      <w:r w:rsidRPr="00D92453">
        <w:t xml:space="preserve"># </w:t>
      </w:r>
      <w:proofErr w:type="gramStart"/>
      <w:r w:rsidRPr="00D92453">
        <w:t>first</w:t>
      </w:r>
      <w:proofErr w:type="gramEnd"/>
      <w:r w:rsidRPr="00D92453">
        <w:t xml:space="preserve"> simple example of a grammar with 2 symbols: "a" and "b" #</w:t>
      </w:r>
    </w:p>
    <w:p w:rsidR="008B5605" w:rsidRPr="00D92453" w:rsidRDefault="008B5605" w:rsidP="008B5605">
      <w:pPr>
        <w:pStyle w:val="code"/>
      </w:pPr>
      <w:r w:rsidRPr="00D92453">
        <w:t xml:space="preserve"># </w:t>
      </w:r>
      <w:proofErr w:type="gramStart"/>
      <w:r w:rsidRPr="00D92453">
        <w:t>it</w:t>
      </w:r>
      <w:proofErr w:type="gramEnd"/>
      <w:r w:rsidRPr="00D92453">
        <w:t xml:space="preserve"> is the same as the one </w:t>
      </w:r>
      <w:proofErr w:type="spellStart"/>
      <w:r w:rsidRPr="00D92453">
        <w:t>discribed</w:t>
      </w:r>
      <w:proofErr w:type="spellEnd"/>
      <w:r w:rsidRPr="00D92453">
        <w:t xml:space="preserve"> there: #</w:t>
      </w:r>
    </w:p>
    <w:p w:rsidR="001F5417" w:rsidRPr="008B5605" w:rsidRDefault="008B5605" w:rsidP="00D92453">
      <w:pPr>
        <w:pStyle w:val="code"/>
        <w:rPr>
          <w:lang w:val="fr-FR"/>
        </w:rPr>
      </w:pPr>
      <w:r w:rsidRPr="00056A8D">
        <w:rPr>
          <w:lang w:val="fr-FR"/>
        </w:rPr>
        <w:lastRenderedPageBreak/>
        <w:t xml:space="preserve"># </w:t>
      </w:r>
      <w:hyperlink r:id="rId38" w:history="1">
        <w:r w:rsidRPr="00056A8D">
          <w:rPr>
            <w:rStyle w:val="Lienhypertexte"/>
            <w:lang w:val="fr-FR"/>
          </w:rPr>
          <w:t>https://fr.wikipedia.org/wiki/L-System</w:t>
        </w:r>
      </w:hyperlink>
      <w:r w:rsidRPr="00056A8D">
        <w:rPr>
          <w:lang w:val="fr-FR"/>
        </w:rPr>
        <w:t xml:space="preserve"> Exem</w:t>
      </w:r>
      <w:r>
        <w:rPr>
          <w:lang w:val="fr-FR"/>
        </w:rPr>
        <w:t xml:space="preserve">ple </w:t>
      </w:r>
      <w:proofErr w:type="gramStart"/>
      <w:r>
        <w:rPr>
          <w:lang w:val="fr-FR"/>
        </w:rPr>
        <w:t>1:</w:t>
      </w:r>
      <w:proofErr w:type="gramEnd"/>
      <w:r>
        <w:rPr>
          <w:lang w:val="fr-FR"/>
        </w:rPr>
        <w:t xml:space="preserve"> l'algue de </w:t>
      </w:r>
      <w:proofErr w:type="spellStart"/>
      <w:r>
        <w:rPr>
          <w:lang w:val="fr-FR"/>
        </w:rPr>
        <w:t>Lindenmayer</w:t>
      </w:r>
      <w:proofErr w:type="spellEnd"/>
      <w:r>
        <w:rPr>
          <w:lang w:val="fr-FR"/>
        </w:rPr>
        <w:t xml:space="preserve"> #</w:t>
      </w:r>
    </w:p>
    <w:p w:rsidR="001F5417" w:rsidRPr="001F5417" w:rsidRDefault="001F5417" w:rsidP="00D92453">
      <w:pPr>
        <w:pStyle w:val="code"/>
      </w:pPr>
      <w:r>
        <w:t>FIRST</w:t>
      </w:r>
      <w:r w:rsidRPr="001F5417">
        <w:t>_EXAMPLE</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F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a :</w:t>
      </w:r>
      <w:proofErr w:type="gramEnd"/>
      <w:r w:rsidRPr="00D92453">
        <w:t xml:space="preserve"> </w:t>
      </w:r>
      <w:r w:rsidRPr="001F5417">
        <w:rPr>
          <w:b/>
        </w:rPr>
        <w:t>TURNLEFT</w:t>
      </w:r>
    </w:p>
    <w:p w:rsidR="00D92453" w:rsidRPr="00D92453" w:rsidRDefault="00D92453" w:rsidP="00D92453">
      <w:pPr>
        <w:pStyle w:val="code"/>
      </w:pPr>
      <w:r w:rsidRPr="00D92453">
        <w:tab/>
      </w:r>
      <w:r w:rsidRPr="00D92453">
        <w:tab/>
      </w:r>
      <w:proofErr w:type="gramStart"/>
      <w:r w:rsidRPr="00D92453">
        <w:t>b :</w:t>
      </w:r>
      <w:proofErr w:type="gramEnd"/>
      <w:r w:rsidRPr="00D92453">
        <w:t xml:space="preserve"> </w:t>
      </w:r>
      <w:r w:rsidRPr="001F5417">
        <w:rPr>
          <w:b/>
        </w:rPr>
        <w:t>TURNRIGHT</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a</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r w:rsidRPr="00D92453">
        <w:t xml:space="preserve"> -&gt; </w:t>
      </w:r>
      <w:proofErr w:type="spellStart"/>
      <w:r w:rsidRPr="00D92453">
        <w:t>aFbF</w:t>
      </w:r>
      <w:proofErr w:type="spellEnd"/>
    </w:p>
    <w:p w:rsidR="00D92453" w:rsidRPr="00D92453" w:rsidRDefault="00D92453" w:rsidP="00D92453">
      <w:pPr>
        <w:pStyle w:val="code"/>
      </w:pPr>
      <w:r w:rsidRPr="00D92453">
        <w:tab/>
      </w:r>
      <w:r w:rsidRPr="00D92453">
        <w:tab/>
      </w:r>
      <w:proofErr w:type="gramStart"/>
      <w:r w:rsidRPr="00D92453">
        <w:t>b</w:t>
      </w:r>
      <w:proofErr w:type="gramEnd"/>
      <w:r w:rsidRPr="00D92453">
        <w:t xml:space="preserve"> -&gt; a</w:t>
      </w:r>
    </w:p>
    <w:p w:rsidR="00D92453" w:rsidRPr="00D92453" w:rsidRDefault="00D92453" w:rsidP="00D92453">
      <w:pPr>
        <w:pStyle w:val="code"/>
      </w:pPr>
      <w:r w:rsidRPr="00D92453">
        <w:tab/>
        <w:t>}</w:t>
      </w:r>
    </w:p>
    <w:p w:rsidR="00D92453" w:rsidRDefault="00D92453" w:rsidP="00D92453">
      <w:pPr>
        <w:pStyle w:val="code"/>
      </w:pPr>
      <w:r w:rsidRPr="00D92453">
        <w:t>}</w:t>
      </w:r>
    </w:p>
    <w:p w:rsidR="008B5605" w:rsidRPr="00D92453" w:rsidRDefault="008B5605" w:rsidP="00D92453">
      <w:pPr>
        <w:pStyle w:val="code"/>
      </w:pPr>
    </w:p>
    <w:p w:rsidR="00D92453" w:rsidRPr="00A90E0E" w:rsidRDefault="00D92453" w:rsidP="001F5417">
      <w:pPr>
        <w:pStyle w:val="Titre2"/>
        <w:rPr>
          <w:lang w:val="en-US"/>
        </w:rPr>
      </w:pPr>
      <w:bookmarkStart w:id="42" w:name="_Toc354595136"/>
      <w:r w:rsidRPr="00A90E0E">
        <w:rPr>
          <w:lang w:val="en-US"/>
        </w:rPr>
        <w:t>SECOND_EXAMPLE</w:t>
      </w:r>
      <w:bookmarkEnd w:id="42"/>
    </w:p>
    <w:p w:rsidR="008B5605" w:rsidRPr="00D92453" w:rsidRDefault="008B5605" w:rsidP="008B5605">
      <w:pPr>
        <w:pStyle w:val="code"/>
      </w:pPr>
    </w:p>
    <w:p w:rsidR="008B5605" w:rsidRPr="00D92453" w:rsidRDefault="008B5605" w:rsidP="008B5605">
      <w:pPr>
        <w:pStyle w:val="code"/>
      </w:pPr>
      <w:r w:rsidRPr="00D92453">
        <w:t xml:space="preserve"># </w:t>
      </w:r>
      <w:proofErr w:type="gramStart"/>
      <w:r w:rsidRPr="00D92453">
        <w:t>Another</w:t>
      </w:r>
      <w:proofErr w:type="gramEnd"/>
      <w:r w:rsidRPr="00D92453">
        <w:t xml:space="preserve"> simple example with interpretations #</w:t>
      </w:r>
    </w:p>
    <w:p w:rsidR="001F5417" w:rsidRPr="008B5605" w:rsidRDefault="008B5605" w:rsidP="00D92453">
      <w:pPr>
        <w:pStyle w:val="code"/>
        <w:rPr>
          <w:lang w:val="fr-FR"/>
        </w:rPr>
      </w:pPr>
      <w:r w:rsidRPr="00056A8D">
        <w:rPr>
          <w:lang w:val="fr-FR"/>
        </w:rPr>
        <w:t xml:space="preserve"># </w:t>
      </w:r>
      <w:proofErr w:type="spellStart"/>
      <w:proofErr w:type="gramStart"/>
      <w:r w:rsidRPr="00056A8D">
        <w:rPr>
          <w:lang w:val="fr-FR"/>
        </w:rPr>
        <w:t>from</w:t>
      </w:r>
      <w:proofErr w:type="spellEnd"/>
      <w:r w:rsidRPr="00056A8D">
        <w:rPr>
          <w:lang w:val="fr-FR"/>
        </w:rPr>
        <w:t>:</w:t>
      </w:r>
      <w:proofErr w:type="gramEnd"/>
      <w:r w:rsidRPr="00056A8D">
        <w:rPr>
          <w:lang w:val="fr-FR"/>
        </w:rPr>
        <w:t xml:space="preserve"> </w:t>
      </w:r>
      <w:hyperlink r:id="rId39" w:history="1">
        <w:r w:rsidRPr="00056A8D">
          <w:rPr>
            <w:rStyle w:val="Lienhypertexte"/>
            <w:lang w:val="fr-FR"/>
          </w:rPr>
          <w:t>https://fr.wikipedia.org/wiki/L-System</w:t>
        </w:r>
      </w:hyperlink>
      <w:r w:rsidRPr="00056A8D">
        <w:rPr>
          <w:lang w:val="fr-FR"/>
        </w:rPr>
        <w:t xml:space="preserve"> </w:t>
      </w:r>
      <w:r>
        <w:rPr>
          <w:lang w:val="fr-FR"/>
        </w:rPr>
        <w:t>Exemple de la courbe de Koch #</w:t>
      </w:r>
    </w:p>
    <w:p w:rsidR="001F5417" w:rsidRPr="001F5417" w:rsidRDefault="001F5417" w:rsidP="00D92453">
      <w:pPr>
        <w:pStyle w:val="code"/>
      </w:pPr>
      <w:r w:rsidRPr="001F5417">
        <w:t>SECOND_EXAMPLE</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precise the interpretation #</w:t>
      </w:r>
    </w:p>
    <w:p w:rsidR="00D92453" w:rsidRPr="00D92453" w:rsidRDefault="00D92453" w:rsidP="00D92453">
      <w:pPr>
        <w:pStyle w:val="code"/>
      </w:pPr>
      <w:r w:rsidRPr="00D92453">
        <w:tab/>
      </w:r>
      <w:r w:rsidRPr="00D92453">
        <w:tab/>
        <w:t xml:space="preserve">F: </w:t>
      </w:r>
      <w:r w:rsidRPr="001F5417">
        <w:rPr>
          <w:b/>
        </w:rPr>
        <w:t>FORWARD</w:t>
      </w:r>
    </w:p>
    <w:p w:rsidR="00D92453" w:rsidRPr="00D92453" w:rsidRDefault="00D92453" w:rsidP="00D92453">
      <w:pPr>
        <w:pStyle w:val="code"/>
      </w:pPr>
      <w:r w:rsidRPr="00D92453">
        <w:tab/>
      </w:r>
      <w:r w:rsidRPr="00D92453">
        <w:tab/>
        <w:t xml:space="preserve">+: </w:t>
      </w:r>
      <w:r w:rsidRPr="001F5417">
        <w:rPr>
          <w:b/>
        </w:rPr>
        <w:t>TURNRIGHT</w:t>
      </w:r>
    </w:p>
    <w:p w:rsidR="00D92453" w:rsidRPr="00D92453" w:rsidRDefault="00D92453" w:rsidP="00D92453">
      <w:pPr>
        <w:pStyle w:val="code"/>
      </w:pPr>
      <w:r w:rsidRPr="00D92453">
        <w:tab/>
      </w:r>
      <w:r w:rsidRPr="00D92453">
        <w:tab/>
        <w:t xml:space="preserve">-: </w:t>
      </w:r>
      <w:r w:rsidRPr="001F5417">
        <w:rPr>
          <w:b/>
        </w:rPr>
        <w:t>TURNLEFT</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F</w:t>
      </w:r>
    </w:p>
    <w:p w:rsidR="00D92453" w:rsidRPr="00D92453" w:rsidRDefault="00D92453" w:rsidP="00D92453">
      <w:pPr>
        <w:pStyle w:val="code"/>
      </w:pPr>
      <w:r w:rsidRPr="00D92453">
        <w:tab/>
        <w:t xml:space="preserve"># </w:t>
      </w:r>
      <w:proofErr w:type="gramStart"/>
      <w:r w:rsidRPr="00D92453">
        <w:t>angle</w:t>
      </w:r>
      <w:proofErr w:type="gramEnd"/>
      <w:r w:rsidRPr="00D92453">
        <w:t xml:space="preserve"> = 90°, same as default, we don't have to specify it #</w:t>
      </w:r>
    </w:p>
    <w:p w:rsidR="00D92453" w:rsidRPr="00D92453" w:rsidRDefault="00D92453" w:rsidP="00D92453">
      <w:pPr>
        <w:pStyle w:val="code"/>
      </w:pPr>
      <w:r w:rsidRPr="00D92453">
        <w:tab/>
      </w:r>
      <w:r w:rsidRPr="001F5417">
        <w:rPr>
          <w:b/>
        </w:rPr>
        <w:t>ANGLE</w:t>
      </w:r>
      <w:r w:rsidRPr="00D92453">
        <w:t>: 90</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F -&gt; F+F-F-F+F</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p>
    <w:p w:rsidR="00D92453" w:rsidRPr="008B5605" w:rsidRDefault="00D92453" w:rsidP="001F5417">
      <w:pPr>
        <w:pStyle w:val="Titre2"/>
        <w:rPr>
          <w:lang w:val="en-US"/>
        </w:rPr>
      </w:pPr>
      <w:bookmarkStart w:id="43" w:name="_Toc354595137"/>
      <w:r w:rsidRPr="008B5605">
        <w:rPr>
          <w:lang w:val="en-US"/>
        </w:rPr>
        <w:t>SECOND_EXAMPLE_2</w:t>
      </w:r>
      <w:bookmarkEnd w:id="43"/>
    </w:p>
    <w:p w:rsidR="001F5417" w:rsidRPr="001F5417" w:rsidRDefault="008B5605" w:rsidP="00D92453">
      <w:pPr>
        <w:pStyle w:val="code"/>
      </w:pPr>
      <w:r w:rsidRPr="00D92453">
        <w:t xml:space="preserve"># </w:t>
      </w:r>
      <w:proofErr w:type="gramStart"/>
      <w:r w:rsidRPr="00D92453">
        <w:t>Ba</w:t>
      </w:r>
      <w:r>
        <w:t>sed</w:t>
      </w:r>
      <w:proofErr w:type="gramEnd"/>
      <w:r>
        <w:t xml:space="preserve"> on the last one but in 3D #</w:t>
      </w:r>
    </w:p>
    <w:p w:rsidR="001F5417" w:rsidRPr="001F5417" w:rsidRDefault="001F5417" w:rsidP="00D92453">
      <w:pPr>
        <w:pStyle w:val="code"/>
      </w:pPr>
      <w:r w:rsidRPr="001F5417">
        <w:t>SECOND_EXAMPLE_2</w:t>
      </w:r>
    </w:p>
    <w:p w:rsidR="00D92453" w:rsidRPr="001F5417" w:rsidRDefault="00D92453" w:rsidP="00D92453">
      <w:pPr>
        <w:pStyle w:val="code"/>
        <w:rPr>
          <w:b/>
        </w:rPr>
      </w:pPr>
      <w:r w:rsidRPr="001F5417">
        <w:rPr>
          <w:b/>
        </w:rPr>
        <w:t>DOL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precise the interpretation #</w:t>
      </w:r>
    </w:p>
    <w:p w:rsidR="00D92453" w:rsidRPr="00D92453" w:rsidRDefault="00D92453" w:rsidP="00D92453">
      <w:pPr>
        <w:pStyle w:val="code"/>
      </w:pPr>
      <w:r w:rsidRPr="00D92453">
        <w:tab/>
      </w:r>
      <w:r w:rsidRPr="00D92453">
        <w:tab/>
        <w:t xml:space="preserve">F: </w:t>
      </w:r>
      <w:r w:rsidRPr="001F5417">
        <w:rPr>
          <w:b/>
        </w:rPr>
        <w:t>FORWARD</w:t>
      </w:r>
    </w:p>
    <w:p w:rsidR="00D92453" w:rsidRPr="00D92453" w:rsidRDefault="00D92453" w:rsidP="00D92453">
      <w:pPr>
        <w:pStyle w:val="code"/>
      </w:pPr>
      <w:r w:rsidRPr="00D92453">
        <w:tab/>
      </w:r>
      <w:r w:rsidRPr="00D92453">
        <w:tab/>
        <w:t xml:space="preserve">+: </w:t>
      </w:r>
      <w:r w:rsidRPr="001F5417">
        <w:rPr>
          <w:b/>
        </w:rPr>
        <w:t>TURNRIGHT</w:t>
      </w:r>
    </w:p>
    <w:p w:rsidR="00D92453" w:rsidRPr="00D92453" w:rsidRDefault="00D92453" w:rsidP="00D92453">
      <w:pPr>
        <w:pStyle w:val="code"/>
      </w:pPr>
      <w:r w:rsidRPr="00D92453">
        <w:tab/>
      </w:r>
      <w:r w:rsidRPr="00D92453">
        <w:tab/>
        <w:t xml:space="preserve">-: </w:t>
      </w:r>
      <w:r w:rsidRPr="001F5417">
        <w:rPr>
          <w:b/>
        </w:rPr>
        <w:t>TURNLEFT</w:t>
      </w:r>
    </w:p>
    <w:p w:rsidR="00D92453" w:rsidRPr="00D92453" w:rsidRDefault="00D92453" w:rsidP="00D92453">
      <w:pPr>
        <w:pStyle w:val="code"/>
      </w:pPr>
      <w:r w:rsidRPr="00D92453">
        <w:tab/>
      </w:r>
      <w:r w:rsidRPr="00D92453">
        <w:tab/>
        <w:t xml:space="preserve">^: </w:t>
      </w:r>
      <w:r w:rsidRPr="001F5417">
        <w:rPr>
          <w:b/>
        </w:rPr>
        <w:t>TURNUP</w:t>
      </w:r>
    </w:p>
    <w:p w:rsidR="00D92453" w:rsidRPr="00D92453" w:rsidRDefault="00D92453" w:rsidP="00D92453">
      <w:pPr>
        <w:pStyle w:val="code"/>
      </w:pPr>
      <w:r w:rsidRPr="00D92453">
        <w:tab/>
      </w:r>
      <w:r w:rsidRPr="00D92453">
        <w:tab/>
      </w:r>
      <w:proofErr w:type="gramStart"/>
      <w:r w:rsidRPr="00D92453">
        <w:t>v</w:t>
      </w:r>
      <w:proofErr w:type="gramEnd"/>
      <w:r w:rsidRPr="00D92453">
        <w:t xml:space="preserve">: </w:t>
      </w:r>
      <w:r w:rsidRPr="001F5417">
        <w:rPr>
          <w:b/>
        </w:rPr>
        <w:t>TURNDOWN</w:t>
      </w:r>
    </w:p>
    <w:p w:rsidR="00D92453" w:rsidRPr="00D92453" w:rsidRDefault="00D92453" w:rsidP="00D92453">
      <w:pPr>
        <w:pStyle w:val="code"/>
      </w:pPr>
      <w:r w:rsidRPr="00D92453">
        <w:tab/>
      </w:r>
      <w:r w:rsidRPr="00D92453">
        <w:tab/>
        <w:t>A</w:t>
      </w:r>
    </w:p>
    <w:p w:rsidR="00D92453" w:rsidRPr="00D92453" w:rsidRDefault="00D92453" w:rsidP="00D92453">
      <w:pPr>
        <w:pStyle w:val="code"/>
      </w:pPr>
      <w:r w:rsidRPr="00D92453">
        <w:tab/>
      </w:r>
      <w:r w:rsidRPr="00D92453">
        <w:tab/>
        <w:t>B</w:t>
      </w:r>
    </w:p>
    <w:p w:rsidR="00D92453" w:rsidRPr="00D92453" w:rsidRDefault="00D92453" w:rsidP="00D92453">
      <w:pPr>
        <w:pStyle w:val="code"/>
      </w:pPr>
      <w:r w:rsidRPr="00D92453">
        <w:lastRenderedPageBreak/>
        <w:tab/>
      </w:r>
      <w:r w:rsidRPr="00D92453">
        <w:tab/>
        <w:t>C</w:t>
      </w:r>
    </w:p>
    <w:p w:rsidR="00D92453" w:rsidRPr="00D92453" w:rsidRDefault="00D92453" w:rsidP="00D92453">
      <w:pPr>
        <w:pStyle w:val="code"/>
      </w:pPr>
      <w:r w:rsidRPr="00D92453">
        <w:tab/>
      </w:r>
      <w:r w:rsidRPr="00D92453">
        <w:tab/>
        <w:t>D</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r>
      <w:r w:rsidRPr="001F5417">
        <w:rPr>
          <w:b/>
        </w:rPr>
        <w:t>AXIOM</w:t>
      </w:r>
      <w:r w:rsidRPr="00D92453">
        <w:t>: A</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r w:rsidR="009F60D7">
        <w:t>À</w:t>
      </w:r>
      <w:r w:rsidRPr="00D92453">
        <w:t xml:space="preserve"> -&gt; </w:t>
      </w:r>
      <w:proofErr w:type="spellStart"/>
      <w:r w:rsidRPr="00D92453">
        <w:t>B-F+CFC+F-DvF^D-F+vvCFC+F+B</w:t>
      </w:r>
      <w:proofErr w:type="spellEnd"/>
    </w:p>
    <w:p w:rsidR="00D92453" w:rsidRPr="00D92453" w:rsidRDefault="00D92453" w:rsidP="00D92453">
      <w:pPr>
        <w:pStyle w:val="code"/>
      </w:pPr>
      <w:r w:rsidRPr="00D92453">
        <w:tab/>
      </w:r>
      <w:r w:rsidRPr="00D92453">
        <w:tab/>
        <w:t xml:space="preserve">B -&gt; </w:t>
      </w:r>
      <w:proofErr w:type="spellStart"/>
      <w:r w:rsidRPr="00D92453">
        <w:t>AvF^CFB^F^D</w:t>
      </w:r>
      <w:proofErr w:type="spellEnd"/>
      <w:r w:rsidRPr="00D92453">
        <w:t>^^-F-D^--F^B--FC^F^A</w:t>
      </w:r>
    </w:p>
    <w:p w:rsidR="00D92453" w:rsidRPr="00D92453" w:rsidRDefault="00D92453" w:rsidP="00D92453">
      <w:pPr>
        <w:pStyle w:val="code"/>
      </w:pPr>
      <w:r w:rsidRPr="00D92453">
        <w:tab/>
      </w:r>
      <w:r w:rsidRPr="00D92453">
        <w:tab/>
        <w:t>C -&gt; --D^--</w:t>
      </w:r>
      <w:proofErr w:type="spellStart"/>
      <w:r w:rsidRPr="00D92453">
        <w:t>F^B-F+C^F^AvvFAvF^C+F+B</w:t>
      </w:r>
      <w:proofErr w:type="spellEnd"/>
      <w:r w:rsidRPr="00D92453">
        <w:t>^+^F^D</w:t>
      </w:r>
    </w:p>
    <w:p w:rsidR="00D92453" w:rsidRPr="00D92453" w:rsidRDefault="00D92453" w:rsidP="00D92453">
      <w:pPr>
        <w:pStyle w:val="code"/>
      </w:pPr>
      <w:r w:rsidRPr="00D92453">
        <w:tab/>
      </w:r>
      <w:r w:rsidRPr="00D92453">
        <w:tab/>
        <w:t>D -&gt; --CFB-F+B--</w:t>
      </w:r>
      <w:proofErr w:type="spellStart"/>
      <w:r w:rsidRPr="00D92453">
        <w:t>FAvF^AvvFB-F+B</w:t>
      </w:r>
      <w:proofErr w:type="spellEnd"/>
      <w:r w:rsidRPr="00D92453">
        <w:t>--FC</w:t>
      </w:r>
    </w:p>
    <w:p w:rsidR="00D92453" w:rsidRPr="00A90E0E" w:rsidRDefault="00D92453" w:rsidP="00D92453">
      <w:pPr>
        <w:pStyle w:val="code"/>
        <w:rPr>
          <w:lang w:val="fr-FR"/>
        </w:rPr>
      </w:pPr>
      <w:r w:rsidRPr="00D92453">
        <w:tab/>
      </w:r>
      <w:r w:rsidRPr="00A90E0E">
        <w:rPr>
          <w:lang w:val="fr-FR"/>
        </w:rPr>
        <w:t>}</w:t>
      </w:r>
    </w:p>
    <w:p w:rsidR="00D92453" w:rsidRPr="00A90E0E" w:rsidRDefault="00D92453" w:rsidP="00D92453">
      <w:pPr>
        <w:pStyle w:val="code"/>
        <w:rPr>
          <w:lang w:val="fr-FR"/>
        </w:rPr>
      </w:pPr>
      <w:r w:rsidRPr="00A90E0E">
        <w:rPr>
          <w:lang w:val="fr-FR"/>
        </w:rPr>
        <w:t>}</w:t>
      </w:r>
    </w:p>
    <w:p w:rsidR="00D92453" w:rsidRPr="00A90E0E" w:rsidRDefault="00D92453" w:rsidP="00D92453">
      <w:pPr>
        <w:pStyle w:val="code"/>
        <w:rPr>
          <w:lang w:val="fr-FR"/>
        </w:rPr>
      </w:pPr>
    </w:p>
    <w:p w:rsidR="00D92453" w:rsidRDefault="00D92453" w:rsidP="001F5417">
      <w:pPr>
        <w:pStyle w:val="Titre2"/>
      </w:pPr>
      <w:bookmarkStart w:id="44" w:name="_Toc354595138"/>
      <w:proofErr w:type="spellStart"/>
      <w:r>
        <w:t>SOL_Example</w:t>
      </w:r>
      <w:bookmarkEnd w:id="44"/>
      <w:proofErr w:type="spellEnd"/>
    </w:p>
    <w:p w:rsidR="001F5417" w:rsidRPr="00A90E0E" w:rsidRDefault="008B5605" w:rsidP="00D92453">
      <w:pPr>
        <w:pStyle w:val="code"/>
        <w:rPr>
          <w:lang w:val="fr-FR"/>
        </w:rPr>
      </w:pPr>
      <w:r w:rsidRPr="00A90E0E">
        <w:rPr>
          <w:lang w:val="fr-FR"/>
        </w:rPr>
        <w:t xml:space="preserve"># </w:t>
      </w:r>
      <w:proofErr w:type="gramStart"/>
      <w:r w:rsidRPr="00A90E0E">
        <w:rPr>
          <w:lang w:val="fr-FR"/>
        </w:rPr>
        <w:t>a</w:t>
      </w:r>
      <w:proofErr w:type="gramEnd"/>
      <w:r w:rsidRPr="00A90E0E">
        <w:rPr>
          <w:lang w:val="fr-FR"/>
        </w:rPr>
        <w:t xml:space="preserve"> SOL </w:t>
      </w:r>
      <w:proofErr w:type="spellStart"/>
      <w:r w:rsidRPr="00A90E0E">
        <w:rPr>
          <w:lang w:val="fr-FR"/>
        </w:rPr>
        <w:t>example</w:t>
      </w:r>
      <w:proofErr w:type="spellEnd"/>
      <w:r w:rsidRPr="00A90E0E">
        <w:rPr>
          <w:lang w:val="fr-FR"/>
        </w:rPr>
        <w:t xml:space="preserve"> </w:t>
      </w:r>
      <w:proofErr w:type="spellStart"/>
      <w:r w:rsidRPr="00A90E0E">
        <w:rPr>
          <w:lang w:val="fr-FR"/>
        </w:rPr>
        <w:t>from</w:t>
      </w:r>
      <w:proofErr w:type="spellEnd"/>
      <w:r w:rsidRPr="00A90E0E">
        <w:rPr>
          <w:lang w:val="fr-FR"/>
        </w:rPr>
        <w:t xml:space="preserve"> </w:t>
      </w:r>
      <w:hyperlink r:id="rId40" w:history="1">
        <w:r w:rsidRPr="00A90E0E">
          <w:rPr>
            <w:rStyle w:val="Lienhypertexte"/>
            <w:lang w:val="fr-FR"/>
          </w:rPr>
          <w:t>http://www.techno-science.net/?onglet=glossaire&amp;definition=11374</w:t>
        </w:r>
      </w:hyperlink>
      <w:r w:rsidRPr="00A90E0E">
        <w:rPr>
          <w:lang w:val="fr-FR"/>
        </w:rPr>
        <w:t xml:space="preserve"> #</w:t>
      </w:r>
    </w:p>
    <w:p w:rsidR="001F5417" w:rsidRPr="00A90E0E" w:rsidRDefault="001F5417" w:rsidP="00D92453">
      <w:pPr>
        <w:pStyle w:val="code"/>
        <w:rPr>
          <w:lang w:val="fr-FR"/>
        </w:rPr>
      </w:pPr>
      <w:proofErr w:type="spellStart"/>
      <w:r w:rsidRPr="00A90E0E">
        <w:rPr>
          <w:lang w:val="fr-FR"/>
        </w:rPr>
        <w:t>SOL_Example</w:t>
      </w:r>
      <w:proofErr w:type="spellEnd"/>
    </w:p>
    <w:p w:rsidR="00D92453" w:rsidRPr="00A90E0E" w:rsidRDefault="00D92453" w:rsidP="00D92453">
      <w:pPr>
        <w:pStyle w:val="code"/>
        <w:rPr>
          <w:b/>
          <w:lang w:val="fr-FR"/>
        </w:rPr>
      </w:pPr>
      <w:r w:rsidRPr="00A90E0E">
        <w:rPr>
          <w:b/>
          <w:lang w:val="fr-FR"/>
        </w:rPr>
        <w:t>SOL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F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t>X</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TURNLEFT</w:t>
      </w:r>
    </w:p>
    <w:p w:rsidR="00D92453" w:rsidRPr="00D92453" w:rsidRDefault="00D92453" w:rsidP="00D92453">
      <w:pPr>
        <w:pStyle w:val="code"/>
      </w:pPr>
      <w:r w:rsidRPr="00D92453">
        <w:tab/>
      </w:r>
      <w:r w:rsidRPr="00D92453">
        <w:tab/>
        <w:t xml:space="preserve">- : </w:t>
      </w:r>
      <w:r w:rsidRPr="001F5417">
        <w:rPr>
          <w:b/>
        </w:rPr>
        <w:t>TURNRIGHT</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SAVEPOSITION</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RESTOREPOSITION</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1F5417">
        <w:rPr>
          <w:b/>
        </w:rPr>
        <w:t>AXIOM</w:t>
      </w:r>
      <w:r w:rsidRPr="00D92453">
        <w:t>: X</w:t>
      </w:r>
    </w:p>
    <w:p w:rsidR="00D92453" w:rsidRPr="00D92453" w:rsidRDefault="00D92453" w:rsidP="00D92453">
      <w:pPr>
        <w:pStyle w:val="code"/>
      </w:pPr>
      <w:r w:rsidRPr="00D92453">
        <w:tab/>
      </w:r>
      <w:r w:rsidRPr="001F5417">
        <w:rPr>
          <w:b/>
        </w:rPr>
        <w:t>ANGLE</w:t>
      </w:r>
      <w:r w:rsidRPr="00D92453">
        <w:t>: 20</w:t>
      </w: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t xml:space="preserve">X -&gt; </w:t>
      </w:r>
      <w:proofErr w:type="gramStart"/>
      <w:r w:rsidRPr="00D92453">
        <w:t>F[</w:t>
      </w:r>
      <w:proofErr w:type="gramEnd"/>
      <w:r w:rsidRPr="00D92453">
        <w:t>++X]F[-X]+X: 0.2</w:t>
      </w:r>
    </w:p>
    <w:p w:rsidR="00D92453" w:rsidRPr="00D92453" w:rsidRDefault="00D92453" w:rsidP="00D92453">
      <w:pPr>
        <w:pStyle w:val="code"/>
      </w:pPr>
      <w:r w:rsidRPr="00D92453">
        <w:tab/>
      </w:r>
      <w:r w:rsidRPr="00D92453">
        <w:tab/>
        <w:t xml:space="preserve">X -&gt; </w:t>
      </w:r>
      <w:proofErr w:type="gramStart"/>
      <w:r w:rsidRPr="00D92453">
        <w:t>F[</w:t>
      </w:r>
      <w:proofErr w:type="gramEnd"/>
      <w:r w:rsidRPr="00D92453">
        <w:t>+X]F[-X]+X: 0.8</w:t>
      </w:r>
    </w:p>
    <w:p w:rsidR="00D92453" w:rsidRPr="00D92453" w:rsidRDefault="00D92453" w:rsidP="00D92453">
      <w:pPr>
        <w:pStyle w:val="code"/>
      </w:pPr>
      <w:r w:rsidRPr="00D92453">
        <w:tab/>
      </w:r>
      <w:r w:rsidRPr="00D92453">
        <w:tab/>
        <w:t>F -&gt; FF</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p>
    <w:p w:rsidR="00D92453" w:rsidRPr="008B5605" w:rsidRDefault="00D92453" w:rsidP="001F5417">
      <w:pPr>
        <w:pStyle w:val="Titre2"/>
        <w:rPr>
          <w:lang w:val="en-US"/>
        </w:rPr>
      </w:pPr>
      <w:bookmarkStart w:id="45" w:name="_Toc354595139"/>
      <w:proofErr w:type="spellStart"/>
      <w:r w:rsidRPr="008B5605">
        <w:rPr>
          <w:lang w:val="en-US"/>
        </w:rPr>
        <w:t>D</w:t>
      </w:r>
      <w:r w:rsidR="0017138E">
        <w:rPr>
          <w:lang w:val="en-US"/>
        </w:rPr>
        <w:t>IL</w:t>
      </w:r>
      <w:r w:rsidRPr="008B5605">
        <w:rPr>
          <w:lang w:val="en-US"/>
        </w:rPr>
        <w:t>_Example</w:t>
      </w:r>
      <w:bookmarkEnd w:id="45"/>
      <w:proofErr w:type="spellEnd"/>
    </w:p>
    <w:p w:rsidR="001F5417" w:rsidRDefault="008B5605" w:rsidP="00D92453">
      <w:pPr>
        <w:pStyle w:val="code"/>
      </w:pPr>
      <w:r w:rsidRPr="00D92453">
        <w:t xml:space="preserve"># DIL </w:t>
      </w:r>
      <w:r>
        <w:t xml:space="preserve">example </w:t>
      </w:r>
      <w:r w:rsidRPr="00D92453">
        <w:t xml:space="preserve">inspired by </w:t>
      </w:r>
      <w:hyperlink r:id="rId41" w:history="1">
        <w:r w:rsidRPr="009E23F2">
          <w:rPr>
            <w:rStyle w:val="Lienhypertexte"/>
          </w:rPr>
          <w:t>http://www.techno-science.net/?onglet=glossaire&amp;definition=11374</w:t>
        </w:r>
      </w:hyperlink>
      <w:r>
        <w:t xml:space="preserve"> </w:t>
      </w:r>
      <w:r w:rsidRPr="00D92453">
        <w:t>#</w:t>
      </w:r>
    </w:p>
    <w:p w:rsidR="001F5417" w:rsidRPr="001F5417" w:rsidRDefault="001F5417" w:rsidP="00D92453">
      <w:pPr>
        <w:pStyle w:val="code"/>
      </w:pPr>
      <w:r w:rsidRPr="001F5417">
        <w:t>DIL_EXAMPLE</w:t>
      </w:r>
    </w:p>
    <w:p w:rsidR="00D92453" w:rsidRPr="001F5417" w:rsidRDefault="00D92453" w:rsidP="00D92453">
      <w:pPr>
        <w:pStyle w:val="code"/>
        <w:rPr>
          <w:b/>
        </w:rPr>
      </w:pPr>
      <w:r w:rsidRPr="001F5417">
        <w:rPr>
          <w:b/>
        </w:rPr>
        <w:t>DIL</w:t>
      </w:r>
    </w:p>
    <w:p w:rsidR="00D92453" w:rsidRPr="00D92453" w:rsidRDefault="00D92453" w:rsidP="00D92453">
      <w:pPr>
        <w:pStyle w:val="code"/>
      </w:pPr>
      <w:r w:rsidRPr="00D92453">
        <w:t>{</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009F60D7">
        <w:t>À</w:t>
      </w:r>
      <w:r w:rsidRPr="00D92453">
        <w:t xml:space="preserve">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B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C :</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TURNRIGHT</w:t>
      </w:r>
    </w:p>
    <w:p w:rsidR="00D92453" w:rsidRPr="00D92453" w:rsidRDefault="00D92453" w:rsidP="00D92453">
      <w:pPr>
        <w:pStyle w:val="code"/>
      </w:pPr>
      <w:r w:rsidRPr="00D92453">
        <w:tab/>
      </w:r>
      <w:r w:rsidRPr="00D92453">
        <w:tab/>
        <w:t xml:space="preserve">- : </w:t>
      </w:r>
      <w:r w:rsidRPr="001F5417">
        <w:rPr>
          <w:b/>
        </w:rPr>
        <w:t>TURNLEFT</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SAVEPOSITION</w:t>
      </w:r>
    </w:p>
    <w:p w:rsidR="00D92453" w:rsidRPr="00D92453" w:rsidRDefault="00D92453" w:rsidP="00D92453">
      <w:pPr>
        <w:pStyle w:val="code"/>
      </w:pPr>
      <w:r w:rsidRPr="00D92453">
        <w:tab/>
      </w:r>
      <w:r w:rsidRPr="00D92453">
        <w:tab/>
      </w:r>
      <w:proofErr w:type="gramStart"/>
      <w:r w:rsidRPr="00D92453">
        <w:t>] :</w:t>
      </w:r>
      <w:proofErr w:type="gramEnd"/>
      <w:r w:rsidRPr="00D92453">
        <w:t xml:space="preserve"> </w:t>
      </w:r>
      <w:r w:rsidRPr="001F5417">
        <w:rPr>
          <w:b/>
        </w:rPr>
        <w:t>RESTOREPOSITION</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1F5417">
        <w:rPr>
          <w:b/>
        </w:rPr>
        <w:t>PHRASE</w:t>
      </w:r>
      <w:r w:rsidRPr="00D92453">
        <w:t xml:space="preserve">: </w:t>
      </w:r>
      <w:proofErr w:type="gramStart"/>
      <w:r w:rsidRPr="00D92453">
        <w:t>B[</w:t>
      </w:r>
      <w:proofErr w:type="gramEnd"/>
      <w:r w:rsidRPr="00D92453">
        <w:t>+C]A[-A]A[+C]A</w:t>
      </w: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r w:rsidR="009F60D7">
        <w:t>À</w:t>
      </w:r>
      <w:r w:rsidRPr="00D92453">
        <w:t xml:space="preserve"> &lt; B -&gt; B</w:t>
      </w:r>
    </w:p>
    <w:p w:rsidR="00D92453" w:rsidRPr="00D92453" w:rsidRDefault="00D92453" w:rsidP="00D92453">
      <w:pPr>
        <w:pStyle w:val="code"/>
      </w:pPr>
      <w:r w:rsidRPr="00D92453">
        <w:tab/>
      </w:r>
      <w:r w:rsidRPr="00D92453">
        <w:tab/>
        <w:t>C -&gt; B</w:t>
      </w:r>
    </w:p>
    <w:p w:rsidR="00D92453" w:rsidRPr="00D92453" w:rsidRDefault="00D92453" w:rsidP="00D92453">
      <w:pPr>
        <w:pStyle w:val="code"/>
      </w:pPr>
      <w:r w:rsidRPr="00D92453">
        <w:tab/>
      </w:r>
      <w:r w:rsidRPr="00D92453">
        <w:tab/>
        <w:t>C &lt; A -&gt; A</w:t>
      </w:r>
    </w:p>
    <w:p w:rsidR="00D92453" w:rsidRPr="00D92453" w:rsidRDefault="00D92453" w:rsidP="00D92453">
      <w:pPr>
        <w:pStyle w:val="code"/>
      </w:pPr>
      <w:r w:rsidRPr="00D92453">
        <w:lastRenderedPageBreak/>
        <w:tab/>
      </w:r>
      <w:r w:rsidRPr="00D92453">
        <w:tab/>
        <w:t xml:space="preserve"># </w:t>
      </w:r>
      <w:proofErr w:type="gramStart"/>
      <w:r w:rsidRPr="00D92453">
        <w:t>this</w:t>
      </w:r>
      <w:proofErr w:type="gramEnd"/>
      <w:r w:rsidRPr="00D92453">
        <w:t xml:space="preserve"> grammar is determinist: rule(2) is applied only if rule(3) can't be #</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r w:rsidRPr="00D92453">
        <w:t xml:space="preserve"># </w:t>
      </w:r>
      <w:proofErr w:type="gramStart"/>
      <w:r w:rsidRPr="00D92453">
        <w:t>the</w:t>
      </w:r>
      <w:proofErr w:type="gramEnd"/>
      <w:r w:rsidRPr="00D92453">
        <w:t xml:space="preserve"> run of this grammar is: #</w:t>
      </w:r>
    </w:p>
    <w:p w:rsidR="00D92453" w:rsidRPr="00D92453" w:rsidRDefault="00D92453" w:rsidP="00D92453">
      <w:pPr>
        <w:pStyle w:val="code"/>
      </w:pPr>
      <w:proofErr w:type="gramStart"/>
      <w:r w:rsidRPr="00D92453">
        <w:t># 0.</w:t>
      </w:r>
      <w:proofErr w:type="gramEnd"/>
      <w:r w:rsidRPr="00D92453">
        <w:t xml:space="preserve"> </w:t>
      </w:r>
      <w:proofErr w:type="gramStart"/>
      <w:r w:rsidRPr="00D92453">
        <w:t>B[</w:t>
      </w:r>
      <w:proofErr w:type="gramEnd"/>
      <w:r w:rsidRPr="00D92453">
        <w:t>+C]A[-A]A[+C]A #</w:t>
      </w:r>
    </w:p>
    <w:p w:rsidR="00D92453" w:rsidRPr="00D92453" w:rsidRDefault="00D92453" w:rsidP="00D92453">
      <w:pPr>
        <w:pStyle w:val="code"/>
      </w:pPr>
      <w:proofErr w:type="gramStart"/>
      <w:r w:rsidRPr="00D92453">
        <w:t># 1.</w:t>
      </w:r>
      <w:proofErr w:type="gramEnd"/>
      <w:r w:rsidRPr="00D92453">
        <w:t xml:space="preserve"> </w:t>
      </w:r>
      <w:proofErr w:type="gramStart"/>
      <w:r w:rsidRPr="00D92453">
        <w:t>B[</w:t>
      </w:r>
      <w:proofErr w:type="gramEnd"/>
      <w:r w:rsidRPr="00D92453">
        <w:t>+B]B[-B]B[+A]B #</w:t>
      </w:r>
    </w:p>
    <w:p w:rsidR="00D92453" w:rsidRDefault="00D92453" w:rsidP="00D92453">
      <w:pPr>
        <w:pStyle w:val="code"/>
      </w:pPr>
      <w:proofErr w:type="gramStart"/>
      <w:r w:rsidRPr="00D92453">
        <w:t># 2.</w:t>
      </w:r>
      <w:proofErr w:type="gramEnd"/>
      <w:r w:rsidRPr="00D92453">
        <w:t xml:space="preserve"> </w:t>
      </w:r>
      <w:proofErr w:type="gramStart"/>
      <w:r w:rsidRPr="00D92453">
        <w:t>B[</w:t>
      </w:r>
      <w:proofErr w:type="gramEnd"/>
      <w:r w:rsidRPr="00D92453">
        <w:t>+B]B[-B]B[+B]B and it stay stable on this state #</w:t>
      </w:r>
    </w:p>
    <w:p w:rsidR="0017138E" w:rsidRPr="00D92453" w:rsidRDefault="0017138E" w:rsidP="00D92453">
      <w:pPr>
        <w:pStyle w:val="code"/>
      </w:pPr>
    </w:p>
    <w:p w:rsidR="001F5417" w:rsidRPr="00A90E0E" w:rsidRDefault="00D92453" w:rsidP="008B5605">
      <w:pPr>
        <w:pStyle w:val="Titre2"/>
        <w:rPr>
          <w:lang w:val="en-US"/>
        </w:rPr>
      </w:pPr>
      <w:bookmarkStart w:id="46" w:name="_Toc354595140"/>
      <w:proofErr w:type="spellStart"/>
      <w:r w:rsidRPr="00A90E0E">
        <w:rPr>
          <w:lang w:val="en-US"/>
        </w:rPr>
        <w:t>S</w:t>
      </w:r>
      <w:r w:rsidR="0017138E" w:rsidRPr="00A90E0E">
        <w:rPr>
          <w:lang w:val="en-US"/>
        </w:rPr>
        <w:t>IL_Example</w:t>
      </w:r>
      <w:bookmarkEnd w:id="46"/>
      <w:proofErr w:type="spellEnd"/>
    </w:p>
    <w:p w:rsidR="001F5417" w:rsidRPr="00D92453" w:rsidRDefault="001F5417" w:rsidP="001F5417">
      <w:pPr>
        <w:pStyle w:val="code"/>
      </w:pPr>
      <w:r w:rsidRPr="00D92453">
        <w:t xml:space="preserve"># </w:t>
      </w:r>
      <w:proofErr w:type="gramStart"/>
      <w:r w:rsidRPr="00D92453">
        <w:t>last</w:t>
      </w:r>
      <w:proofErr w:type="gramEnd"/>
      <w:r w:rsidRPr="00D92453">
        <w:t xml:space="preserve"> example much more complicated #</w:t>
      </w:r>
    </w:p>
    <w:p w:rsidR="001F5417" w:rsidRDefault="001F5417" w:rsidP="001F5417">
      <w:pPr>
        <w:pStyle w:val="code"/>
      </w:pPr>
      <w:r w:rsidRPr="00D92453">
        <w:t xml:space="preserve"># </w:t>
      </w:r>
      <w:proofErr w:type="gramStart"/>
      <w:r w:rsidRPr="00D92453">
        <w:t>we</w:t>
      </w:r>
      <w:proofErr w:type="gramEnd"/>
      <w:r w:rsidRPr="00D92453">
        <w:t xml:space="preserve"> use a stochastic non context-free L-System #</w:t>
      </w:r>
    </w:p>
    <w:p w:rsidR="001F5417" w:rsidRPr="001F5417" w:rsidRDefault="001F5417" w:rsidP="001F5417">
      <w:pPr>
        <w:pStyle w:val="code"/>
      </w:pPr>
      <w:r>
        <w:t>SCIOUSC</w:t>
      </w:r>
    </w:p>
    <w:p w:rsidR="00D92453" w:rsidRPr="001F5417" w:rsidRDefault="00D92453" w:rsidP="00D92453">
      <w:pPr>
        <w:pStyle w:val="code"/>
        <w:rPr>
          <w:b/>
        </w:rPr>
      </w:pPr>
      <w:r w:rsidRPr="001F5417">
        <w:rPr>
          <w:b/>
        </w:rPr>
        <w:t>SIL</w:t>
      </w:r>
    </w:p>
    <w:p w:rsidR="00D92453" w:rsidRPr="00D92453" w:rsidRDefault="00D92453" w:rsidP="00D92453">
      <w:pPr>
        <w:pStyle w:val="code"/>
      </w:pPr>
      <w:r w:rsidRPr="00D92453">
        <w:t>{</w:t>
      </w:r>
    </w:p>
    <w:p w:rsidR="00D92453" w:rsidRPr="00D92453" w:rsidRDefault="00D92453" w:rsidP="00D92453">
      <w:pPr>
        <w:pStyle w:val="code"/>
      </w:pPr>
      <w:r w:rsidRPr="00D92453">
        <w:tab/>
        <w:t xml:space="preserve"># </w:t>
      </w:r>
      <w:proofErr w:type="gramStart"/>
      <w:r w:rsidRPr="00D92453">
        <w:t>we</w:t>
      </w:r>
      <w:proofErr w:type="gramEnd"/>
      <w:r w:rsidRPr="00D92453">
        <w:t xml:space="preserve"> have 3 symbols: a, b and c #</w:t>
      </w:r>
    </w:p>
    <w:p w:rsidR="00D92453" w:rsidRPr="001F5417" w:rsidRDefault="00D92453" w:rsidP="00D92453">
      <w:pPr>
        <w:pStyle w:val="code"/>
        <w:rPr>
          <w:b/>
        </w:rPr>
      </w:pPr>
      <w:r w:rsidRPr="00D92453">
        <w:tab/>
      </w:r>
      <w:r w:rsidRPr="001F5417">
        <w:rPr>
          <w:b/>
        </w:rPr>
        <w:t>SYMBOLS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p>
    <w:p w:rsidR="00D92453" w:rsidRPr="00D92453" w:rsidRDefault="00D92453" w:rsidP="00D92453">
      <w:pPr>
        <w:pStyle w:val="code"/>
      </w:pPr>
      <w:r w:rsidRPr="00D92453">
        <w:tab/>
      </w:r>
      <w:r w:rsidRPr="00D92453">
        <w:tab/>
        <w:t xml:space="preserve"># </w:t>
      </w:r>
      <w:proofErr w:type="gramStart"/>
      <w:r w:rsidRPr="00D92453">
        <w:t>we</w:t>
      </w:r>
      <w:proofErr w:type="gramEnd"/>
      <w:r w:rsidRPr="00D92453">
        <w:t xml:space="preserve"> don't precise an interpretation for b, the program will ask us for one #</w:t>
      </w:r>
    </w:p>
    <w:p w:rsidR="00D92453" w:rsidRPr="00D92453" w:rsidRDefault="00D92453" w:rsidP="00D92453">
      <w:pPr>
        <w:pStyle w:val="code"/>
      </w:pPr>
      <w:r w:rsidRPr="00D92453">
        <w:tab/>
      </w:r>
      <w:r w:rsidRPr="00D92453">
        <w:tab/>
      </w:r>
      <w:proofErr w:type="gramStart"/>
      <w:r w:rsidRPr="00D92453">
        <w:t>b</w:t>
      </w:r>
      <w:proofErr w:type="gramEnd"/>
      <w:r w:rsidRPr="00D92453">
        <w:t xml:space="preserve">: </w:t>
      </w:r>
      <w:r w:rsidRPr="001F5417">
        <w:rPr>
          <w:b/>
        </w:rPr>
        <w:t>FORWARD</w:t>
      </w:r>
    </w:p>
    <w:p w:rsidR="00D92453" w:rsidRPr="00D92453" w:rsidRDefault="00D92453" w:rsidP="00D92453">
      <w:pPr>
        <w:pStyle w:val="code"/>
      </w:pPr>
      <w:r w:rsidRPr="00D92453">
        <w:tab/>
      </w:r>
      <w:r w:rsidRPr="00D92453">
        <w:tab/>
      </w:r>
      <w:proofErr w:type="gramStart"/>
      <w:r w:rsidRPr="00D92453">
        <w:t>c</w:t>
      </w:r>
      <w:proofErr w:type="gramEnd"/>
      <w:r w:rsidRPr="00D92453">
        <w:t xml:space="preserve">: </w:t>
      </w:r>
      <w:r w:rsidRPr="001F5417">
        <w:rPr>
          <w:b/>
        </w:rPr>
        <w:t>ABOUTTURN</w:t>
      </w:r>
    </w:p>
    <w:p w:rsidR="00D92453" w:rsidRPr="00D92453" w:rsidRDefault="00D92453" w:rsidP="00D92453">
      <w:pPr>
        <w:pStyle w:val="code"/>
      </w:pPr>
      <w:r w:rsidRPr="00D92453">
        <w:tab/>
        <w:t>}</w:t>
      </w:r>
    </w:p>
    <w:p w:rsidR="00D92453" w:rsidRPr="00D92453" w:rsidRDefault="00D92453" w:rsidP="00D92453">
      <w:pPr>
        <w:pStyle w:val="code"/>
      </w:pPr>
    </w:p>
    <w:p w:rsidR="00D92453" w:rsidRPr="00D92453" w:rsidRDefault="00D92453" w:rsidP="00D92453">
      <w:pPr>
        <w:pStyle w:val="code"/>
      </w:pPr>
      <w:r w:rsidRPr="00D92453">
        <w:tab/>
        <w:t xml:space="preserve"># </w:t>
      </w:r>
      <w:proofErr w:type="gramStart"/>
      <w:r w:rsidRPr="00D92453">
        <w:t>here</w:t>
      </w:r>
      <w:proofErr w:type="gramEnd"/>
      <w:r w:rsidRPr="00D92453">
        <w:t>, we start with a sequence of symbols, so we don't use "AXIOM" #</w:t>
      </w:r>
    </w:p>
    <w:p w:rsidR="00D92453" w:rsidRPr="00D92453" w:rsidRDefault="00D92453" w:rsidP="00D92453">
      <w:pPr>
        <w:pStyle w:val="code"/>
      </w:pPr>
      <w:r w:rsidRPr="00D92453">
        <w:tab/>
      </w:r>
      <w:r w:rsidRPr="001F5417">
        <w:rPr>
          <w:b/>
        </w:rPr>
        <w:t>PHRASE</w:t>
      </w:r>
      <w:r w:rsidRPr="00D92453">
        <w:t xml:space="preserve">: </w:t>
      </w:r>
      <w:proofErr w:type="spellStart"/>
      <w:r w:rsidRPr="00D92453">
        <w:t>aabacc</w:t>
      </w:r>
      <w:proofErr w:type="spellEnd"/>
    </w:p>
    <w:p w:rsidR="00D92453" w:rsidRPr="00D92453" w:rsidRDefault="00D92453" w:rsidP="00D92453">
      <w:pPr>
        <w:pStyle w:val="code"/>
      </w:pPr>
    </w:p>
    <w:p w:rsidR="00D92453" w:rsidRPr="00D92453" w:rsidRDefault="00D92453" w:rsidP="00D92453">
      <w:pPr>
        <w:pStyle w:val="code"/>
      </w:pPr>
      <w:r w:rsidRPr="00D92453">
        <w:tab/>
      </w:r>
      <w:r w:rsidRPr="001F5417">
        <w:rPr>
          <w:b/>
        </w:rPr>
        <w:t>ANGLE</w:t>
      </w:r>
      <w:r w:rsidRPr="00D92453">
        <w:t>: 20</w:t>
      </w:r>
    </w:p>
    <w:p w:rsidR="00D92453" w:rsidRPr="00D92453" w:rsidRDefault="00D92453" w:rsidP="00D92453">
      <w:pPr>
        <w:pStyle w:val="code"/>
      </w:pPr>
    </w:p>
    <w:p w:rsidR="00D92453" w:rsidRPr="001F5417" w:rsidRDefault="00D92453" w:rsidP="00D92453">
      <w:pPr>
        <w:pStyle w:val="code"/>
        <w:rPr>
          <w:b/>
        </w:rPr>
      </w:pPr>
      <w:r w:rsidRPr="00D92453">
        <w:tab/>
      </w:r>
      <w:r w:rsidRPr="001F5417">
        <w:rPr>
          <w:b/>
        </w:rPr>
        <w:t>RULES</w:t>
      </w:r>
    </w:p>
    <w:p w:rsidR="00D92453" w:rsidRPr="00D92453" w:rsidRDefault="00D92453" w:rsidP="00D92453">
      <w:pPr>
        <w:pStyle w:val="code"/>
      </w:pPr>
      <w:r w:rsidRPr="00D92453">
        <w:tab/>
        <w:t>{</w:t>
      </w:r>
    </w:p>
    <w:p w:rsidR="00D92453" w:rsidRPr="00D92453" w:rsidRDefault="00D92453" w:rsidP="00D92453">
      <w:pPr>
        <w:pStyle w:val="code"/>
      </w:pPr>
      <w:r w:rsidRPr="00D92453">
        <w:tab/>
      </w:r>
      <w:r w:rsidRPr="00D92453">
        <w:tab/>
      </w:r>
      <w:proofErr w:type="gramStart"/>
      <w:r w:rsidRPr="00D92453">
        <w:t>a</w:t>
      </w:r>
      <w:proofErr w:type="gramEnd"/>
      <w:r w:rsidRPr="00D92453">
        <w:t xml:space="preserve"> -&gt; b</w:t>
      </w:r>
    </w:p>
    <w:p w:rsidR="00D92453" w:rsidRPr="00D92453" w:rsidRDefault="00D92453" w:rsidP="00D92453">
      <w:pPr>
        <w:pStyle w:val="code"/>
      </w:pPr>
      <w:r w:rsidRPr="00D92453">
        <w:tab/>
      </w:r>
      <w:r w:rsidRPr="00D92453">
        <w:tab/>
        <w:t># the following rule has more priority than the first rule #</w:t>
      </w:r>
    </w:p>
    <w:p w:rsidR="00D92453" w:rsidRPr="00D92453" w:rsidRDefault="00D92453" w:rsidP="00D92453">
      <w:pPr>
        <w:pStyle w:val="code"/>
      </w:pPr>
      <w:r w:rsidRPr="00D92453">
        <w:tab/>
      </w:r>
      <w:r w:rsidRPr="00D92453">
        <w:tab/>
        <w:t>a &lt; c -&gt; c</w:t>
      </w:r>
    </w:p>
    <w:p w:rsidR="00D92453" w:rsidRPr="00D92453" w:rsidRDefault="00D92453" w:rsidP="00D92453">
      <w:pPr>
        <w:pStyle w:val="code"/>
      </w:pPr>
      <w:r w:rsidRPr="00D92453">
        <w:tab/>
      </w:r>
      <w:r w:rsidRPr="00D92453">
        <w:tab/>
        <w:t># when "a" and "a", this rule has 50% probability to be applied, just like the previous one if there also were a "c" #</w:t>
      </w:r>
    </w:p>
    <w:p w:rsidR="00D92453" w:rsidRPr="00D92453" w:rsidRDefault="00D92453" w:rsidP="00D92453">
      <w:pPr>
        <w:pStyle w:val="code"/>
      </w:pPr>
      <w:r w:rsidRPr="00D92453">
        <w:tab/>
      </w:r>
      <w:r w:rsidRPr="00D92453">
        <w:tab/>
        <w:t xml:space="preserve">a &lt; a &gt; b -&gt; </w:t>
      </w:r>
      <w:proofErr w:type="spellStart"/>
      <w:r w:rsidRPr="00D92453">
        <w:t>bbb</w:t>
      </w:r>
      <w:proofErr w:type="spellEnd"/>
    </w:p>
    <w:p w:rsidR="00D92453" w:rsidRPr="00D92453" w:rsidRDefault="00D92453" w:rsidP="00D92453">
      <w:pPr>
        <w:pStyle w:val="code"/>
      </w:pPr>
      <w:r w:rsidRPr="00D92453">
        <w:tab/>
      </w:r>
      <w:r w:rsidRPr="00D92453">
        <w:tab/>
        <w:t xml:space="preserve">c &lt; </w:t>
      </w:r>
      <w:proofErr w:type="spellStart"/>
      <w:proofErr w:type="gramStart"/>
      <w:r w:rsidRPr="00D92453">
        <w:t>aa</w:t>
      </w:r>
      <w:proofErr w:type="spellEnd"/>
      <w:proofErr w:type="gramEnd"/>
      <w:r w:rsidRPr="00D92453">
        <w:t xml:space="preserve"> -&gt; </w:t>
      </w:r>
      <w:proofErr w:type="spellStart"/>
      <w:r w:rsidRPr="00D92453">
        <w:t>acb</w:t>
      </w:r>
      <w:proofErr w:type="spellEnd"/>
      <w:r w:rsidRPr="00D92453">
        <w:t>: 0.8</w:t>
      </w:r>
    </w:p>
    <w:p w:rsidR="00D92453" w:rsidRPr="00D92453" w:rsidRDefault="00D92453" w:rsidP="00D92453">
      <w:pPr>
        <w:pStyle w:val="code"/>
      </w:pPr>
      <w:r w:rsidRPr="00D92453">
        <w:tab/>
      </w:r>
      <w:r w:rsidRPr="00D92453">
        <w:tab/>
        <w:t xml:space="preserve"># </w:t>
      </w:r>
      <w:proofErr w:type="gramStart"/>
      <w:r w:rsidRPr="00D92453">
        <w:t>when</w:t>
      </w:r>
      <w:proofErr w:type="gramEnd"/>
      <w:r w:rsidRPr="00D92453">
        <w:t xml:space="preserve"> we see "c", this rule has 20% to be applied, while the previous one has 80% #</w:t>
      </w:r>
    </w:p>
    <w:p w:rsidR="00D92453" w:rsidRPr="00D92453" w:rsidRDefault="00D92453" w:rsidP="00D92453">
      <w:pPr>
        <w:pStyle w:val="code"/>
      </w:pPr>
      <w:r w:rsidRPr="00D92453">
        <w:tab/>
      </w:r>
      <w:r w:rsidRPr="00D92453">
        <w:tab/>
        <w:t xml:space="preserve">c &gt; </w:t>
      </w:r>
      <w:proofErr w:type="spellStart"/>
      <w:proofErr w:type="gramStart"/>
      <w:r w:rsidRPr="00D92453">
        <w:t>aa</w:t>
      </w:r>
      <w:proofErr w:type="spellEnd"/>
      <w:proofErr w:type="gramEnd"/>
      <w:r w:rsidRPr="00D92453">
        <w:t xml:space="preserve"> -&gt; ccc: 0.2</w:t>
      </w:r>
    </w:p>
    <w:p w:rsidR="00D92453" w:rsidRPr="00D92453" w:rsidRDefault="00D92453" w:rsidP="00D92453">
      <w:pPr>
        <w:pStyle w:val="code"/>
      </w:pPr>
      <w:r w:rsidRPr="00D92453">
        <w:tab/>
      </w:r>
      <w:r w:rsidRPr="00D92453">
        <w:tab/>
        <w:t xml:space="preserve"># </w:t>
      </w:r>
      <w:proofErr w:type="gramStart"/>
      <w:r w:rsidRPr="00D92453">
        <w:t>when</w:t>
      </w:r>
      <w:proofErr w:type="gramEnd"/>
      <w:r w:rsidRPr="00D92453">
        <w:t xml:space="preserve"> "b" and "</w:t>
      </w:r>
      <w:proofErr w:type="spellStart"/>
      <w:r w:rsidRPr="00D92453">
        <w:t>bbb</w:t>
      </w:r>
      <w:proofErr w:type="spellEnd"/>
      <w:r w:rsidRPr="00D92453">
        <w:t>", we delete the "b" #</w:t>
      </w:r>
    </w:p>
    <w:p w:rsidR="00D92453" w:rsidRPr="00D92453" w:rsidRDefault="00D92453" w:rsidP="00D92453">
      <w:pPr>
        <w:pStyle w:val="code"/>
      </w:pPr>
      <w:r w:rsidRPr="00D92453">
        <w:tab/>
      </w:r>
      <w:r w:rsidRPr="00D92453">
        <w:tab/>
        <w:t xml:space="preserve">b &gt; </w:t>
      </w:r>
      <w:proofErr w:type="spellStart"/>
      <w:r w:rsidRPr="00D92453">
        <w:t>bbb</w:t>
      </w:r>
      <w:proofErr w:type="spellEnd"/>
      <w:r w:rsidRPr="00D92453">
        <w:t xml:space="preserve"> -&gt; </w:t>
      </w:r>
      <w:r>
        <w:t>ε</w:t>
      </w:r>
    </w:p>
    <w:p w:rsidR="00D92453" w:rsidRPr="00D92453" w:rsidRDefault="00D92453" w:rsidP="00D92453">
      <w:pPr>
        <w:pStyle w:val="code"/>
      </w:pPr>
      <w:r w:rsidRPr="00D92453">
        <w:tab/>
        <w:t>}</w:t>
      </w:r>
    </w:p>
    <w:p w:rsidR="00D92453" w:rsidRPr="00D92453" w:rsidRDefault="00D92453" w:rsidP="00D92453">
      <w:pPr>
        <w:pStyle w:val="code"/>
      </w:pPr>
      <w:r w:rsidRPr="00D92453">
        <w:t>}</w:t>
      </w:r>
    </w:p>
    <w:p w:rsidR="00D92453" w:rsidRPr="00D92453" w:rsidRDefault="00D92453" w:rsidP="00D92453">
      <w:pPr>
        <w:pStyle w:val="code"/>
      </w:pPr>
      <w:r w:rsidRPr="00D92453">
        <w:t xml:space="preserve"># </w:t>
      </w:r>
      <w:proofErr w:type="gramStart"/>
      <w:r w:rsidRPr="00D92453">
        <w:t>an</w:t>
      </w:r>
      <w:proofErr w:type="gramEnd"/>
      <w:r w:rsidRPr="00D92453">
        <w:t xml:space="preserve"> example of a run of this grammar is: #</w:t>
      </w:r>
    </w:p>
    <w:p w:rsidR="00D92453" w:rsidRPr="00D92453" w:rsidRDefault="00D92453" w:rsidP="00D92453">
      <w:pPr>
        <w:pStyle w:val="code"/>
      </w:pPr>
      <w:proofErr w:type="gramStart"/>
      <w:r w:rsidRPr="00D92453">
        <w:t># 0.</w:t>
      </w:r>
      <w:proofErr w:type="gramEnd"/>
      <w:r w:rsidRPr="00D92453">
        <w:t xml:space="preserve"> </w:t>
      </w:r>
      <w:proofErr w:type="spellStart"/>
      <w:proofErr w:type="gramStart"/>
      <w:r w:rsidRPr="00D92453">
        <w:t>aabacc</w:t>
      </w:r>
      <w:proofErr w:type="spellEnd"/>
      <w:proofErr w:type="gramEnd"/>
      <w:r w:rsidRPr="00D92453">
        <w:t xml:space="preserve"> #</w:t>
      </w:r>
    </w:p>
    <w:p w:rsidR="00D92453" w:rsidRPr="00D92453" w:rsidRDefault="00D92453" w:rsidP="00D92453">
      <w:pPr>
        <w:pStyle w:val="code"/>
      </w:pPr>
      <w:proofErr w:type="gramStart"/>
      <w:r w:rsidRPr="00D92453">
        <w:t># 1.</w:t>
      </w:r>
      <w:proofErr w:type="gramEnd"/>
      <w:r w:rsidRPr="00D92453">
        <w:t xml:space="preserve"> </w:t>
      </w:r>
      <w:proofErr w:type="spellStart"/>
      <w:proofErr w:type="gramStart"/>
      <w:r w:rsidRPr="00D92453">
        <w:t>bbbbbbacbacb</w:t>
      </w:r>
      <w:proofErr w:type="spellEnd"/>
      <w:proofErr w:type="gramEnd"/>
      <w:r w:rsidRPr="00D92453">
        <w:t xml:space="preserve"> #</w:t>
      </w:r>
    </w:p>
    <w:p w:rsidR="00D92453" w:rsidRPr="00D92453" w:rsidRDefault="00D92453" w:rsidP="00D92453">
      <w:pPr>
        <w:pStyle w:val="code"/>
      </w:pPr>
      <w:proofErr w:type="gramStart"/>
      <w:r w:rsidRPr="00D92453">
        <w:t># 2.</w:t>
      </w:r>
      <w:proofErr w:type="gramEnd"/>
      <w:r w:rsidRPr="00D92453">
        <w:t xml:space="preserve"> </w:t>
      </w:r>
      <w:proofErr w:type="spellStart"/>
      <w:proofErr w:type="gramStart"/>
      <w:r w:rsidRPr="00D92453">
        <w:t>bbcbbbbacbb</w:t>
      </w:r>
      <w:proofErr w:type="spellEnd"/>
      <w:proofErr w:type="gramEnd"/>
      <w:r w:rsidRPr="00D92453">
        <w:t xml:space="preserve"> #</w:t>
      </w:r>
    </w:p>
    <w:p w:rsidR="00D92453" w:rsidRPr="00D92453" w:rsidRDefault="00D92453" w:rsidP="00D92453">
      <w:pPr>
        <w:pStyle w:val="code"/>
      </w:pPr>
      <w:proofErr w:type="gramStart"/>
      <w:r w:rsidRPr="00D92453">
        <w:t># 3.</w:t>
      </w:r>
      <w:proofErr w:type="gramEnd"/>
      <w:r w:rsidRPr="00D92453">
        <w:t xml:space="preserve"> </w:t>
      </w:r>
      <w:proofErr w:type="spellStart"/>
      <w:proofErr w:type="gramStart"/>
      <w:r w:rsidRPr="00D92453">
        <w:t>cbcbb</w:t>
      </w:r>
      <w:proofErr w:type="spellEnd"/>
      <w:proofErr w:type="gramEnd"/>
      <w:r w:rsidRPr="00D92453">
        <w:t xml:space="preserve"> and it stay stable on this state #</w:t>
      </w:r>
    </w:p>
    <w:p w:rsidR="00D92453" w:rsidRPr="00A90E0E" w:rsidRDefault="00D92453" w:rsidP="00B15749">
      <w:pPr>
        <w:ind w:left="0"/>
        <w:rPr>
          <w:lang w:val="en-US"/>
        </w:rPr>
      </w:pPr>
    </w:p>
    <w:p w:rsidR="00056A8D" w:rsidRPr="00A90E0E" w:rsidRDefault="00056A8D" w:rsidP="00B15749">
      <w:pPr>
        <w:ind w:left="0"/>
        <w:rPr>
          <w:lang w:val="en-US"/>
        </w:rPr>
      </w:pPr>
    </w:p>
    <w:p w:rsidR="003C4A4B" w:rsidRDefault="003C4A4B">
      <w:pPr>
        <w:spacing w:after="0" w:line="240" w:lineRule="auto"/>
        <w:ind w:left="0"/>
        <w:jc w:val="left"/>
        <w:rPr>
          <w:lang w:val="en-US"/>
        </w:rPr>
      </w:pPr>
      <w:r>
        <w:rPr>
          <w:lang w:val="en-US"/>
        </w:rPr>
        <w:br w:type="page"/>
      </w:r>
    </w:p>
    <w:p w:rsidR="00B15749" w:rsidRPr="00162B7D" w:rsidRDefault="003C4A4B" w:rsidP="003C4A4B">
      <w:pPr>
        <w:pStyle w:val="Titre4"/>
        <w:ind w:left="0"/>
        <w:jc w:val="center"/>
        <w:rPr>
          <w:rFonts w:asciiTheme="minorHAnsi" w:hAnsiTheme="minorHAnsi" w:cstheme="minorHAnsi"/>
          <w:color w:val="auto"/>
          <w:sz w:val="48"/>
          <w:szCs w:val="48"/>
        </w:rPr>
      </w:pPr>
      <w:r w:rsidRPr="00162B7D">
        <w:rPr>
          <w:rFonts w:asciiTheme="minorHAnsi" w:hAnsiTheme="minorHAnsi" w:cstheme="minorHAnsi"/>
          <w:color w:val="auto"/>
          <w:sz w:val="48"/>
          <w:szCs w:val="48"/>
        </w:rPr>
        <w:lastRenderedPageBreak/>
        <w:t>Démonstrateur de L-Systèmes</w:t>
      </w:r>
    </w:p>
    <w:p w:rsidR="003C4A4B" w:rsidRDefault="003C4A4B" w:rsidP="003C4A4B">
      <w:pPr>
        <w:spacing w:after="0"/>
        <w:ind w:left="0"/>
        <w:jc w:val="center"/>
        <w:rPr>
          <w:rFonts w:ascii="LMSans10-Bold" w:hAnsi="LMSans10-Bold" w:cs="LMSans10-Bold"/>
          <w:bCs/>
          <w:color w:val="000000"/>
          <w:sz w:val="24"/>
          <w:szCs w:val="24"/>
        </w:rPr>
      </w:pPr>
    </w:p>
    <w:p w:rsidR="003C4A4B" w:rsidRP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Département Informatique</w:t>
      </w:r>
    </w:p>
    <w:p w:rsidR="003C4A4B" w:rsidRP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5</w:t>
      </w:r>
      <w:r w:rsidRPr="003C4A4B">
        <w:rPr>
          <w:rFonts w:ascii="LMSans10-Bold" w:hAnsi="LMSans10-Bold" w:cs="LMSans10-Bold"/>
          <w:bCs/>
          <w:color w:val="000000"/>
          <w:sz w:val="24"/>
          <w:szCs w:val="24"/>
          <w:vertAlign w:val="superscript"/>
        </w:rPr>
        <w:t>e</w:t>
      </w:r>
      <w:r w:rsidRPr="003C4A4B">
        <w:rPr>
          <w:rFonts w:ascii="LMSans10-Bold" w:hAnsi="LMSans10-Bold" w:cs="LMSans10-Bold"/>
          <w:bCs/>
          <w:color w:val="000000"/>
          <w:sz w:val="24"/>
          <w:szCs w:val="24"/>
        </w:rPr>
        <w:t xml:space="preserve"> année</w:t>
      </w:r>
    </w:p>
    <w:p w:rsidR="003C4A4B" w:rsidRDefault="003C4A4B" w:rsidP="003C4A4B">
      <w:pPr>
        <w:spacing w:after="0"/>
        <w:ind w:left="0"/>
        <w:jc w:val="center"/>
        <w:rPr>
          <w:rFonts w:ascii="LMSans10-Bold" w:hAnsi="LMSans10-Bold" w:cs="LMSans10-Bold"/>
          <w:bCs/>
          <w:color w:val="000000"/>
          <w:sz w:val="24"/>
          <w:szCs w:val="24"/>
        </w:rPr>
      </w:pPr>
      <w:r w:rsidRPr="003C4A4B">
        <w:rPr>
          <w:rFonts w:ascii="LMSans10-Bold" w:hAnsi="LMSans10-Bold" w:cs="LMSans10-Bold"/>
          <w:bCs/>
          <w:color w:val="000000"/>
          <w:sz w:val="24"/>
          <w:szCs w:val="24"/>
        </w:rPr>
        <w:t>2012 – 2013</w:t>
      </w:r>
    </w:p>
    <w:p w:rsidR="003C4A4B" w:rsidRDefault="003C4A4B" w:rsidP="003C4A4B">
      <w:pPr>
        <w:spacing w:after="0"/>
        <w:ind w:left="0"/>
        <w:jc w:val="center"/>
        <w:rPr>
          <w:rFonts w:ascii="LMSans10-Bold" w:hAnsi="LMSans10-Bold" w:cs="LMSans10-Bold"/>
          <w:bCs/>
          <w:color w:val="000000"/>
          <w:sz w:val="24"/>
          <w:szCs w:val="24"/>
        </w:rPr>
      </w:pPr>
    </w:p>
    <w:p w:rsidR="003C4A4B" w:rsidRDefault="003C4A4B" w:rsidP="003C4A4B">
      <w:pPr>
        <w:spacing w:after="0"/>
        <w:ind w:left="0"/>
        <w:jc w:val="center"/>
        <w:rPr>
          <w:rFonts w:ascii="LMSans10-Bold" w:hAnsi="LMSans10-Bold" w:cs="LMSans10-Bold"/>
          <w:bCs/>
          <w:color w:val="000000"/>
          <w:sz w:val="24"/>
          <w:szCs w:val="24"/>
        </w:rPr>
      </w:pPr>
      <w:r>
        <w:rPr>
          <w:rFonts w:ascii="LMSans10-Bold" w:hAnsi="LMSans10-Bold" w:cs="LMSans10-Bold"/>
          <w:bCs/>
          <w:color w:val="000000"/>
          <w:sz w:val="24"/>
          <w:szCs w:val="24"/>
        </w:rPr>
        <w:t>Projet d’option de réalité virtuelle</w:t>
      </w:r>
    </w:p>
    <w:p w:rsidR="003C4A4B" w:rsidRDefault="003C4A4B" w:rsidP="003C4A4B">
      <w:pPr>
        <w:spacing w:after="0"/>
        <w:ind w:left="0"/>
        <w:jc w:val="center"/>
        <w:rPr>
          <w:rFonts w:ascii="LMSans10-Bold" w:hAnsi="LMSans10-Bold" w:cs="LMSans10-Bold"/>
          <w:bCs/>
          <w:color w:val="000000"/>
          <w:sz w:val="24"/>
          <w:szCs w:val="24"/>
        </w:rPr>
      </w:pPr>
    </w:p>
    <w:p w:rsidR="00803FEF" w:rsidRDefault="00803FEF" w:rsidP="003C4A4B">
      <w:pPr>
        <w:spacing w:after="0"/>
        <w:ind w:left="0"/>
        <w:jc w:val="center"/>
        <w:rPr>
          <w:rFonts w:ascii="LMSans10-Bold" w:hAnsi="LMSans10-Bold" w:cs="LMSans10-Bold"/>
          <w:bCs/>
          <w:color w:val="000000"/>
          <w:sz w:val="24"/>
          <w:szCs w:val="24"/>
        </w:rPr>
      </w:pPr>
    </w:p>
    <w:p w:rsidR="00803FEF" w:rsidRPr="003C4A4B" w:rsidRDefault="00803FEF" w:rsidP="003C4A4B">
      <w:pPr>
        <w:spacing w:after="0"/>
        <w:ind w:left="0"/>
        <w:jc w:val="center"/>
        <w:rPr>
          <w:rFonts w:ascii="LMSans10-Bold" w:hAnsi="LMSans10-Bold" w:cs="LMSans10-Bold"/>
          <w:bCs/>
          <w:color w:val="000000"/>
          <w:sz w:val="24"/>
          <w:szCs w:val="24"/>
        </w:rPr>
      </w:pPr>
    </w:p>
    <w:p w:rsidR="003C4A4B" w:rsidRPr="00162B7D" w:rsidRDefault="003C4A4B" w:rsidP="003C4A4B"/>
    <w:p w:rsidR="003C4A4B" w:rsidRPr="003C4A4B" w:rsidRDefault="003C4A4B" w:rsidP="003C4A4B">
      <w:pPr>
        <w:ind w:left="0"/>
        <w:rPr>
          <w:color w:val="auto"/>
        </w:rPr>
      </w:pPr>
      <w:r w:rsidRPr="00803FEF">
        <w:rPr>
          <w:b/>
          <w:color w:val="auto"/>
        </w:rPr>
        <w:t>Résumé</w:t>
      </w:r>
      <w:r w:rsidRPr="003C4A4B">
        <w:rPr>
          <w:color w:val="auto"/>
        </w:rPr>
        <w:t xml:space="preserve"> : Projet de réalité virtuelle consistant en la réalisation d’un démonstrateur de L-Systèmes en 3D. Le programme doit être capable de prendre des grammaires L-Systèmes en entrée et d’en afficher le résultat selon une interprétation de la tortue choisie. Le programme doit permettre d’utiliser toutes les grammaires de L-Systèmes et de facilité la création de nouvelles interprétations de la tortue. Le tout est géré par une interface graphique.</w:t>
      </w:r>
    </w:p>
    <w:p w:rsidR="003C4A4B" w:rsidRPr="003C4A4B" w:rsidRDefault="003C4A4B" w:rsidP="003C4A4B">
      <w:pPr>
        <w:ind w:left="0"/>
        <w:rPr>
          <w:color w:val="auto"/>
        </w:rPr>
      </w:pPr>
    </w:p>
    <w:p w:rsidR="003C4A4B" w:rsidRDefault="003C4A4B" w:rsidP="003C4A4B">
      <w:pPr>
        <w:ind w:left="0"/>
        <w:rPr>
          <w:color w:val="auto"/>
        </w:rPr>
      </w:pPr>
      <w:r w:rsidRPr="00803FEF">
        <w:rPr>
          <w:b/>
          <w:color w:val="auto"/>
        </w:rPr>
        <w:t>Mots clefs</w:t>
      </w:r>
      <w:r w:rsidRPr="003C4A4B">
        <w:rPr>
          <w:color w:val="auto"/>
        </w:rPr>
        <w:t xml:space="preserve"> : L-Système, interprétation de la tortue, modélisation d’arbres, </w:t>
      </w:r>
      <w:r w:rsidR="007D78CA">
        <w:rPr>
          <w:color w:val="auto"/>
        </w:rPr>
        <w:t>pousse de plante, modélisation 3D.</w:t>
      </w: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7D78CA" w:rsidRDefault="007D78CA" w:rsidP="003C4A4B">
      <w:pPr>
        <w:ind w:left="0"/>
        <w:rPr>
          <w:color w:val="auto"/>
        </w:rPr>
      </w:pPr>
    </w:p>
    <w:p w:rsidR="008C6BB0" w:rsidRDefault="008C6BB0" w:rsidP="003C4A4B">
      <w:pPr>
        <w:ind w:left="0"/>
        <w:rPr>
          <w:color w:val="auto"/>
        </w:rPr>
      </w:pPr>
    </w:p>
    <w:p w:rsidR="007D78CA" w:rsidRDefault="007D78CA" w:rsidP="003C4A4B">
      <w:pPr>
        <w:ind w:left="0"/>
        <w:rPr>
          <w:color w:val="auto"/>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D78CA" w:rsidTr="004A40F9">
        <w:tc>
          <w:tcPr>
            <w:tcW w:w="4606" w:type="dxa"/>
          </w:tcPr>
          <w:p w:rsidR="007D78CA" w:rsidRPr="00E1713A" w:rsidRDefault="007D78CA" w:rsidP="004A40F9">
            <w:pPr>
              <w:spacing w:after="0"/>
              <w:ind w:left="0"/>
              <w:jc w:val="left"/>
              <w:rPr>
                <w:rFonts w:ascii="LMSans10-Bold" w:hAnsi="LMSans10-Bold" w:cs="LMSans10-Bold"/>
                <w:b/>
                <w:bCs/>
                <w:color w:val="000000"/>
                <w:sz w:val="22"/>
                <w:szCs w:val="22"/>
              </w:rPr>
            </w:pPr>
            <w:r w:rsidRPr="00E1713A">
              <w:rPr>
                <w:rFonts w:ascii="LMSans10-Bold" w:hAnsi="LMSans10-Bold" w:cs="LMSans10-Bold"/>
                <w:b/>
                <w:bCs/>
                <w:color w:val="000000"/>
                <w:sz w:val="22"/>
                <w:szCs w:val="22"/>
              </w:rPr>
              <w:t>Encadrant</w:t>
            </w:r>
          </w:p>
        </w:tc>
        <w:tc>
          <w:tcPr>
            <w:tcW w:w="4606" w:type="dxa"/>
          </w:tcPr>
          <w:p w:rsidR="007D78CA" w:rsidRDefault="007D78CA" w:rsidP="004A40F9">
            <w:pPr>
              <w:spacing w:after="0"/>
              <w:ind w:left="0"/>
              <w:jc w:val="right"/>
              <w:rPr>
                <w:rFonts w:ascii="LMSans10-Bold" w:hAnsi="LMSans10-Bold" w:cs="LMSans10-Bold"/>
                <w:b/>
                <w:bCs/>
                <w:color w:val="000000"/>
                <w:sz w:val="22"/>
                <w:szCs w:val="22"/>
              </w:rPr>
            </w:pPr>
            <w:r>
              <w:rPr>
                <w:rFonts w:ascii="LMSans10-Bold" w:hAnsi="LMSans10-Bold" w:cs="LMSans10-Bold"/>
                <w:b/>
                <w:bCs/>
                <w:color w:val="000000"/>
                <w:sz w:val="22"/>
                <w:szCs w:val="22"/>
              </w:rPr>
              <w:t>Etudiants</w:t>
            </w: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Sébastien</w:t>
            </w:r>
            <w:r>
              <w:rPr>
                <w:rFonts w:ascii="LMSans10-Bold" w:hAnsi="LMSans10-Bold" w:cs="LMSans10-Bold"/>
                <w:bCs/>
                <w:color w:val="000000"/>
                <w:sz w:val="22"/>
                <w:szCs w:val="22"/>
              </w:rPr>
              <w:t xml:space="preserve"> AUPETIT</w:t>
            </w: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Pr>
                <w:rFonts w:ascii="LMSans10-Bold" w:hAnsi="LMSans10-Bold" w:cs="LMSans10-Bold"/>
                <w:bCs/>
                <w:color w:val="000000"/>
                <w:sz w:val="22"/>
                <w:szCs w:val="22"/>
              </w:rPr>
              <w:t>Rémi DUCCESCHI</w:t>
            </w: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70C0"/>
                <w:sz w:val="22"/>
                <w:szCs w:val="22"/>
              </w:rPr>
            </w:pPr>
            <w:r w:rsidRPr="00E1713A">
              <w:rPr>
                <w:rFonts w:ascii="LMSans10-Bold" w:hAnsi="LMSans10-Bold" w:cs="Arial"/>
                <w:color w:val="0070C0"/>
                <w:sz w:val="22"/>
                <w:szCs w:val="22"/>
                <w:shd w:val="clear" w:color="auto" w:fill="FFFFFF"/>
              </w:rPr>
              <w:t>aupetit@univ-tours.fr</w:t>
            </w:r>
          </w:p>
        </w:tc>
        <w:tc>
          <w:tcPr>
            <w:tcW w:w="4606" w:type="dxa"/>
          </w:tcPr>
          <w:p w:rsidR="007D78CA" w:rsidRDefault="007D78CA" w:rsidP="004A40F9">
            <w:pPr>
              <w:spacing w:after="0"/>
              <w:ind w:left="0"/>
              <w:jc w:val="right"/>
              <w:rPr>
                <w:rFonts w:ascii="LMSans10-Bold" w:hAnsi="LMSans10-Bold" w:cs="LMSans10-Bold"/>
                <w:b/>
                <w:bCs/>
                <w:color w:val="000000"/>
                <w:sz w:val="22"/>
                <w:szCs w:val="22"/>
              </w:rPr>
            </w:pPr>
            <w:r>
              <w:rPr>
                <w:rFonts w:ascii="LMSans10-Bold" w:hAnsi="LMSans10-Bold" w:cs="LMSans10-Bold"/>
                <w:bCs/>
                <w:color w:val="0070C0"/>
                <w:sz w:val="22"/>
                <w:szCs w:val="22"/>
              </w:rPr>
              <w:t>remi.ducceschi</w:t>
            </w:r>
            <w:r w:rsidRPr="00E1713A">
              <w:rPr>
                <w:rFonts w:ascii="LMSans10-Bold" w:hAnsi="LMSans10-Bold" w:cs="LMSans10-Bold"/>
                <w:bCs/>
                <w:color w:val="0070C0"/>
                <w:sz w:val="22"/>
                <w:szCs w:val="22"/>
              </w:rPr>
              <w:t>@etu.univ-tours.fr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sidRPr="00E1713A">
              <w:rPr>
                <w:rFonts w:ascii="LMSans10-Bold" w:hAnsi="LMSans10-Bold" w:cs="LMSans10-Bold"/>
                <w:bCs/>
                <w:color w:val="000000"/>
                <w:sz w:val="22"/>
                <w:szCs w:val="22"/>
              </w:rPr>
              <w:t>Thomas</w:t>
            </w:r>
            <w:r>
              <w:rPr>
                <w:rFonts w:ascii="LMSans10-Bold" w:hAnsi="LMSans10-Bold" w:cs="LMSans10-Bold"/>
                <w:bCs/>
                <w:color w:val="000000"/>
                <w:sz w:val="22"/>
                <w:szCs w:val="22"/>
              </w:rPr>
              <w:t xml:space="preserve"> NOGUER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right"/>
              <w:rPr>
                <w:rFonts w:ascii="LMSans10-Bold" w:hAnsi="LMSans10-Bold" w:cs="LMSans10-Bold"/>
                <w:bCs/>
                <w:color w:val="000000"/>
                <w:sz w:val="22"/>
                <w:szCs w:val="22"/>
              </w:rPr>
            </w:pPr>
            <w:r w:rsidRPr="00E1713A">
              <w:rPr>
                <w:rFonts w:ascii="LMSans10-Bold" w:hAnsi="LMSans10-Bold" w:cs="LMSans10-Bold"/>
                <w:bCs/>
                <w:color w:val="0070C0"/>
                <w:sz w:val="22"/>
                <w:szCs w:val="22"/>
              </w:rPr>
              <w:t>thomas.noguer@etu.univ-tours.fr</w:t>
            </w:r>
          </w:p>
        </w:tc>
      </w:tr>
      <w:tr w:rsidR="007D78CA" w:rsidTr="004A40F9">
        <w:tc>
          <w:tcPr>
            <w:tcW w:w="4606" w:type="dxa"/>
          </w:tcPr>
          <w:p w:rsidR="007D78CA" w:rsidRDefault="007D78CA" w:rsidP="004A40F9">
            <w:pPr>
              <w:spacing w:after="0"/>
              <w:ind w:left="0"/>
              <w:jc w:val="center"/>
              <w:rPr>
                <w:rFonts w:ascii="LMSans10-Bold" w:hAnsi="LMSans10-Bold" w:cs="LMSans10-Bold"/>
                <w:b/>
                <w:bCs/>
                <w:color w:val="000000"/>
                <w:sz w:val="22"/>
                <w:szCs w:val="22"/>
              </w:rPr>
            </w:pPr>
          </w:p>
        </w:tc>
        <w:tc>
          <w:tcPr>
            <w:tcW w:w="4606" w:type="dxa"/>
          </w:tcPr>
          <w:p w:rsidR="007D78CA" w:rsidRPr="00E1713A" w:rsidRDefault="007D78CA" w:rsidP="004A40F9">
            <w:pPr>
              <w:spacing w:after="0"/>
              <w:ind w:left="0"/>
              <w:jc w:val="center"/>
              <w:rPr>
                <w:rFonts w:ascii="LMSans10-Bold" w:hAnsi="LMSans10-Bold" w:cs="LMSans10-Bold"/>
                <w:bCs/>
                <w:color w:val="0070C0"/>
                <w:sz w:val="22"/>
                <w:szCs w:val="22"/>
              </w:rPr>
            </w:pPr>
          </w:p>
        </w:tc>
      </w:tr>
      <w:tr w:rsidR="007D78CA" w:rsidTr="004A40F9">
        <w:tc>
          <w:tcPr>
            <w:tcW w:w="4606" w:type="dxa"/>
          </w:tcPr>
          <w:p w:rsidR="007D78CA" w:rsidRPr="00E1713A" w:rsidRDefault="007D78CA" w:rsidP="004A40F9">
            <w:pPr>
              <w:spacing w:after="0"/>
              <w:ind w:left="0"/>
              <w:jc w:val="left"/>
              <w:rPr>
                <w:rFonts w:ascii="LMSans10-Bold" w:hAnsi="LMSans10-Bold" w:cs="LMSans10-Bold"/>
                <w:bCs/>
                <w:color w:val="000000"/>
                <w:sz w:val="22"/>
                <w:szCs w:val="22"/>
              </w:rPr>
            </w:pPr>
            <w:r w:rsidRPr="00E1713A">
              <w:rPr>
                <w:rFonts w:ascii="LMSans10-Bold" w:hAnsi="LMSans10-Bold" w:cs="LMSans10-Bold"/>
                <w:bCs/>
                <w:color w:val="000000"/>
                <w:sz w:val="22"/>
                <w:szCs w:val="22"/>
              </w:rPr>
              <w:t>Université François Rabelais, Tours</w:t>
            </w:r>
          </w:p>
        </w:tc>
        <w:tc>
          <w:tcPr>
            <w:tcW w:w="4606" w:type="dxa"/>
          </w:tcPr>
          <w:p w:rsidR="007D78CA" w:rsidRPr="00E1713A" w:rsidRDefault="007D78CA" w:rsidP="004A40F9">
            <w:pPr>
              <w:spacing w:after="0"/>
              <w:ind w:left="0"/>
              <w:jc w:val="right"/>
              <w:rPr>
                <w:rFonts w:ascii="LMSans10-Bold" w:hAnsi="LMSans10-Bold" w:cs="LMSans10-Bold"/>
                <w:bCs/>
                <w:color w:val="auto"/>
                <w:sz w:val="22"/>
                <w:szCs w:val="22"/>
              </w:rPr>
            </w:pPr>
            <w:r w:rsidRPr="00E1713A">
              <w:rPr>
                <w:rFonts w:ascii="LMSans10-Bold" w:hAnsi="LMSans10-Bold" w:cs="LMSans10-Bold"/>
                <w:bCs/>
                <w:color w:val="auto"/>
                <w:sz w:val="22"/>
                <w:szCs w:val="22"/>
              </w:rPr>
              <w:t>DI5 2012-2013</w:t>
            </w:r>
          </w:p>
        </w:tc>
      </w:tr>
    </w:tbl>
    <w:p w:rsidR="007D78CA" w:rsidRPr="003C4A4B" w:rsidRDefault="007D78CA" w:rsidP="003C4A4B">
      <w:pPr>
        <w:ind w:left="0"/>
        <w:rPr>
          <w:color w:val="auto"/>
        </w:rPr>
      </w:pPr>
    </w:p>
    <w:sectPr w:rsidR="007D78CA" w:rsidRPr="003C4A4B" w:rsidSect="00613EEB">
      <w:headerReference w:type="default" r:id="rId42"/>
      <w:footerReference w:type="default" r:id="rId43"/>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0E3" w:rsidRDefault="00FD50E3" w:rsidP="003C6527">
      <w:pPr>
        <w:spacing w:after="0" w:line="240" w:lineRule="auto"/>
      </w:pPr>
      <w:r>
        <w:separator/>
      </w:r>
    </w:p>
  </w:endnote>
  <w:endnote w:type="continuationSeparator" w:id="0">
    <w:p w:rsidR="00FD50E3" w:rsidRDefault="00FD50E3" w:rsidP="003C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33">
    <w:panose1 w:val="00000000000000000000"/>
    <w:charset w:val="00"/>
    <w:family w:val="swiss"/>
    <w:notTrueType/>
    <w:pitch w:val="default"/>
    <w:sig w:usb0="00000003" w:usb1="00000000" w:usb2="00000000" w:usb3="00000000" w:csb0="00000001" w:csb1="00000000"/>
  </w:font>
  <w:font w:name="LMSans10-Regular">
    <w:panose1 w:val="00000000000000000000"/>
    <w:charset w:val="00"/>
    <w:family w:val="roman"/>
    <w:notTrueType/>
    <w:pitch w:val="default"/>
    <w:sig w:usb0="00000003" w:usb1="00000000" w:usb2="00000000" w:usb3="00000000" w:csb0="00000001" w:csb1="00000000"/>
  </w:font>
  <w:font w:name="LMTypewriter10-Regular">
    <w:panose1 w:val="00000000000000000000"/>
    <w:charset w:val="00"/>
    <w:family w:val="roman"/>
    <w:notTrueType/>
    <w:pitch w:val="default"/>
    <w:sig w:usb0="00000003" w:usb1="00000000" w:usb2="00000000" w:usb3="00000000" w:csb0="00000001" w:csb1="00000000"/>
  </w:font>
  <w:font w:name="LMSans10-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4B" w:rsidRDefault="003C4A4B" w:rsidP="00B75B74">
    <w:pPr>
      <w:pStyle w:val="Pieddepage"/>
      <w:tabs>
        <w:tab w:val="clear" w:pos="4536"/>
        <w:tab w:val="clear" w:pos="9072"/>
        <w:tab w:val="center" w:pos="5613"/>
        <w:tab w:val="right" w:pos="11226"/>
      </w:tabs>
      <w:ind w:left="0"/>
      <w:rPr>
        <w:color w:val="auto"/>
      </w:rPr>
    </w:pPr>
  </w:p>
  <w:p w:rsidR="003C4A4B" w:rsidRPr="00B75B74" w:rsidRDefault="003C4A4B" w:rsidP="00B75B74">
    <w:pPr>
      <w:pStyle w:val="Pieddepage"/>
      <w:tabs>
        <w:tab w:val="clear" w:pos="4536"/>
        <w:tab w:val="clear" w:pos="9072"/>
        <w:tab w:val="center" w:pos="5613"/>
        <w:tab w:val="right" w:pos="11226"/>
      </w:tabs>
      <w:ind w:left="0"/>
    </w:pPr>
    <w:proofErr w:type="spellStart"/>
    <w:r>
      <w:rPr>
        <w:color w:val="auto"/>
      </w:rPr>
      <w:t>Polytech</w:t>
    </w:r>
    <w:proofErr w:type="spellEnd"/>
    <w:r>
      <w:rPr>
        <w:color w:val="auto"/>
      </w:rPr>
      <w:t xml:space="preserve"> Tours 2012-2013     </w:t>
    </w:r>
    <w:r w:rsidRPr="00B75B74">
      <w:rPr>
        <w:color w:val="auto"/>
      </w:rPr>
      <w:tab/>
    </w:r>
    <w:r>
      <w:rPr>
        <w:color w:val="auto"/>
      </w:rPr>
      <w:t xml:space="preserve">                        Rémi DUCCESCHI Thomas NOGUER                                           </w:t>
    </w:r>
    <w:r w:rsidRPr="00B75B74">
      <w:rPr>
        <w:color w:val="auto"/>
      </w:rPr>
      <w:fldChar w:fldCharType="begin"/>
    </w:r>
    <w:r w:rsidRPr="00B75B74">
      <w:rPr>
        <w:color w:val="auto"/>
      </w:rPr>
      <w:instrText xml:space="preserve"> PAGE   \* MERGEFORMAT </w:instrText>
    </w:r>
    <w:r w:rsidRPr="00B75B74">
      <w:rPr>
        <w:color w:val="auto"/>
      </w:rPr>
      <w:fldChar w:fldCharType="separate"/>
    </w:r>
    <w:r w:rsidR="00363551">
      <w:rPr>
        <w:noProof/>
        <w:color w:val="auto"/>
      </w:rPr>
      <w:t>4</w:t>
    </w:r>
    <w:r w:rsidRPr="00B75B74">
      <w:rPr>
        <w:noProof/>
        <w:color w:val="auto"/>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0E3" w:rsidRDefault="00FD50E3" w:rsidP="003C6527">
      <w:pPr>
        <w:spacing w:after="0" w:line="240" w:lineRule="auto"/>
      </w:pPr>
      <w:r>
        <w:separator/>
      </w:r>
    </w:p>
  </w:footnote>
  <w:footnote w:type="continuationSeparator" w:id="0">
    <w:p w:rsidR="00FD50E3" w:rsidRDefault="00FD50E3" w:rsidP="003C6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4B" w:rsidRDefault="003C4A4B">
    <w:pPr>
      <w:pStyle w:val="En-tte"/>
    </w:pPr>
    <w:r>
      <w:t>Rapport de projet de réalité virtuelle – Démonstrateur de L-Systèmes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624A"/>
    <w:multiLevelType w:val="multilevel"/>
    <w:tmpl w:val="DBA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B29D1"/>
    <w:multiLevelType w:val="hybridMultilevel"/>
    <w:tmpl w:val="E2FEDD54"/>
    <w:lvl w:ilvl="0" w:tplc="02E6AC30">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
    <w:nsid w:val="163C1DE0"/>
    <w:multiLevelType w:val="hybridMultilevel"/>
    <w:tmpl w:val="8214BD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8B3270"/>
    <w:multiLevelType w:val="multilevel"/>
    <w:tmpl w:val="7044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E6088"/>
    <w:multiLevelType w:val="multilevel"/>
    <w:tmpl w:val="0154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B5558"/>
    <w:multiLevelType w:val="multilevel"/>
    <w:tmpl w:val="CF2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B5B20"/>
    <w:multiLevelType w:val="hybridMultilevel"/>
    <w:tmpl w:val="4F305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BD5F55"/>
    <w:multiLevelType w:val="hybridMultilevel"/>
    <w:tmpl w:val="1DC0A5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8A2BC1"/>
    <w:multiLevelType w:val="hybridMultilevel"/>
    <w:tmpl w:val="6A083E3C"/>
    <w:lvl w:ilvl="0" w:tplc="02C6AB04">
      <w:start w:val="1"/>
      <w:numFmt w:val="upperRoman"/>
      <w:pStyle w:val="Titre1"/>
      <w:lvlText w:val="%1."/>
      <w:lvlJc w:val="righ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9">
    <w:nsid w:val="367D04DB"/>
    <w:multiLevelType w:val="hybridMultilevel"/>
    <w:tmpl w:val="0ECE46F2"/>
    <w:lvl w:ilvl="0" w:tplc="7F684B5E">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FA4106"/>
    <w:multiLevelType w:val="hybridMultilevel"/>
    <w:tmpl w:val="D6C83FB2"/>
    <w:lvl w:ilvl="0" w:tplc="7F684B5E">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50A45D5"/>
    <w:multiLevelType w:val="multilevel"/>
    <w:tmpl w:val="76F6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592DAA"/>
    <w:multiLevelType w:val="hybridMultilevel"/>
    <w:tmpl w:val="179AAF0E"/>
    <w:lvl w:ilvl="0" w:tplc="1048D93E">
      <w:start w:val="1"/>
      <w:numFmt w:val="upperLetter"/>
      <w:pStyle w:val="titre1annex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EB1667E"/>
    <w:multiLevelType w:val="multilevel"/>
    <w:tmpl w:val="567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614449"/>
    <w:multiLevelType w:val="multilevel"/>
    <w:tmpl w:val="CD0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EC2692"/>
    <w:multiLevelType w:val="multilevel"/>
    <w:tmpl w:val="C3F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213914"/>
    <w:multiLevelType w:val="multilevel"/>
    <w:tmpl w:val="FED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165E2C"/>
    <w:multiLevelType w:val="hybridMultilevel"/>
    <w:tmpl w:val="009245D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8">
    <w:nsid w:val="76D06466"/>
    <w:multiLevelType w:val="multilevel"/>
    <w:tmpl w:val="D5B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1A1346"/>
    <w:multiLevelType w:val="multilevel"/>
    <w:tmpl w:val="39C4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7"/>
  </w:num>
  <w:num w:numId="4">
    <w:abstractNumId w:val="8"/>
  </w:num>
  <w:num w:numId="5">
    <w:abstractNumId w:val="1"/>
  </w:num>
  <w:num w:numId="6">
    <w:abstractNumId w:val="10"/>
  </w:num>
  <w:num w:numId="7">
    <w:abstractNumId w:val="12"/>
  </w:num>
  <w:num w:numId="8">
    <w:abstractNumId w:val="6"/>
  </w:num>
  <w:num w:numId="9">
    <w:abstractNumId w:val="9"/>
  </w:num>
  <w:num w:numId="10">
    <w:abstractNumId w:val="19"/>
  </w:num>
  <w:num w:numId="11">
    <w:abstractNumId w:val="18"/>
  </w:num>
  <w:num w:numId="12">
    <w:abstractNumId w:val="13"/>
  </w:num>
  <w:num w:numId="13">
    <w:abstractNumId w:val="11"/>
  </w:num>
  <w:num w:numId="14">
    <w:abstractNumId w:val="15"/>
  </w:num>
  <w:num w:numId="15">
    <w:abstractNumId w:val="0"/>
  </w:num>
  <w:num w:numId="16">
    <w:abstractNumId w:val="3"/>
  </w:num>
  <w:num w:numId="17">
    <w:abstractNumId w:val="14"/>
  </w:num>
  <w:num w:numId="18">
    <w:abstractNumId w:val="16"/>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4D"/>
    <w:rsid w:val="00041951"/>
    <w:rsid w:val="00045851"/>
    <w:rsid w:val="00045D73"/>
    <w:rsid w:val="00051698"/>
    <w:rsid w:val="00056A8D"/>
    <w:rsid w:val="000645E2"/>
    <w:rsid w:val="0008265E"/>
    <w:rsid w:val="000845AF"/>
    <w:rsid w:val="0009752C"/>
    <w:rsid w:val="000B53A1"/>
    <w:rsid w:val="000D0195"/>
    <w:rsid w:val="001023EE"/>
    <w:rsid w:val="0013028A"/>
    <w:rsid w:val="00133155"/>
    <w:rsid w:val="00136080"/>
    <w:rsid w:val="001543C2"/>
    <w:rsid w:val="00162B7D"/>
    <w:rsid w:val="00164492"/>
    <w:rsid w:val="0017138E"/>
    <w:rsid w:val="00180633"/>
    <w:rsid w:val="00191CC0"/>
    <w:rsid w:val="00194447"/>
    <w:rsid w:val="001962AD"/>
    <w:rsid w:val="001A3736"/>
    <w:rsid w:val="001B1EDA"/>
    <w:rsid w:val="001D1427"/>
    <w:rsid w:val="001D3440"/>
    <w:rsid w:val="001D6925"/>
    <w:rsid w:val="001F5417"/>
    <w:rsid w:val="00200387"/>
    <w:rsid w:val="002140F5"/>
    <w:rsid w:val="002464E6"/>
    <w:rsid w:val="002471E8"/>
    <w:rsid w:val="002539A0"/>
    <w:rsid w:val="00261F96"/>
    <w:rsid w:val="00295020"/>
    <w:rsid w:val="002A1023"/>
    <w:rsid w:val="002B3EF5"/>
    <w:rsid w:val="002D3990"/>
    <w:rsid w:val="002E3527"/>
    <w:rsid w:val="002F785A"/>
    <w:rsid w:val="0030762C"/>
    <w:rsid w:val="00313086"/>
    <w:rsid w:val="00332BC8"/>
    <w:rsid w:val="00363551"/>
    <w:rsid w:val="003643B4"/>
    <w:rsid w:val="00371321"/>
    <w:rsid w:val="003732F9"/>
    <w:rsid w:val="003734E9"/>
    <w:rsid w:val="00380891"/>
    <w:rsid w:val="003A0272"/>
    <w:rsid w:val="003A1FB7"/>
    <w:rsid w:val="003B7678"/>
    <w:rsid w:val="003C408A"/>
    <w:rsid w:val="003C4A4B"/>
    <w:rsid w:val="003C6527"/>
    <w:rsid w:val="003F03D2"/>
    <w:rsid w:val="003F0C79"/>
    <w:rsid w:val="003F2A21"/>
    <w:rsid w:val="004046E9"/>
    <w:rsid w:val="004056D1"/>
    <w:rsid w:val="00411F2F"/>
    <w:rsid w:val="00423066"/>
    <w:rsid w:val="00434524"/>
    <w:rsid w:val="00444069"/>
    <w:rsid w:val="0045492B"/>
    <w:rsid w:val="0046336E"/>
    <w:rsid w:val="004635C3"/>
    <w:rsid w:val="0048397A"/>
    <w:rsid w:val="00486766"/>
    <w:rsid w:val="0049023A"/>
    <w:rsid w:val="00493EFF"/>
    <w:rsid w:val="0049595D"/>
    <w:rsid w:val="00495F31"/>
    <w:rsid w:val="004B5E22"/>
    <w:rsid w:val="004C1924"/>
    <w:rsid w:val="004C485F"/>
    <w:rsid w:val="004D0F7C"/>
    <w:rsid w:val="004E27DE"/>
    <w:rsid w:val="004F4B18"/>
    <w:rsid w:val="00521AEA"/>
    <w:rsid w:val="00524509"/>
    <w:rsid w:val="00554E1C"/>
    <w:rsid w:val="005622DF"/>
    <w:rsid w:val="00583D90"/>
    <w:rsid w:val="005875DD"/>
    <w:rsid w:val="00593851"/>
    <w:rsid w:val="005B0CD9"/>
    <w:rsid w:val="005B62D2"/>
    <w:rsid w:val="005E5BC1"/>
    <w:rsid w:val="005F284F"/>
    <w:rsid w:val="005F3715"/>
    <w:rsid w:val="00601856"/>
    <w:rsid w:val="00610484"/>
    <w:rsid w:val="0061165C"/>
    <w:rsid w:val="00613EEB"/>
    <w:rsid w:val="00614FB6"/>
    <w:rsid w:val="006216FA"/>
    <w:rsid w:val="00630D14"/>
    <w:rsid w:val="006615A5"/>
    <w:rsid w:val="00685CFE"/>
    <w:rsid w:val="006939C8"/>
    <w:rsid w:val="006B1E15"/>
    <w:rsid w:val="006C5F3C"/>
    <w:rsid w:val="006C627C"/>
    <w:rsid w:val="006D7CE2"/>
    <w:rsid w:val="0070350F"/>
    <w:rsid w:val="007064FF"/>
    <w:rsid w:val="00733ED9"/>
    <w:rsid w:val="00763AA9"/>
    <w:rsid w:val="007751BF"/>
    <w:rsid w:val="00781824"/>
    <w:rsid w:val="00782A24"/>
    <w:rsid w:val="00790D50"/>
    <w:rsid w:val="00796825"/>
    <w:rsid w:val="007A505E"/>
    <w:rsid w:val="007A54CA"/>
    <w:rsid w:val="007A6597"/>
    <w:rsid w:val="007C17A8"/>
    <w:rsid w:val="007D6054"/>
    <w:rsid w:val="007D78CA"/>
    <w:rsid w:val="007E01BC"/>
    <w:rsid w:val="007E18AC"/>
    <w:rsid w:val="00803FEF"/>
    <w:rsid w:val="00810144"/>
    <w:rsid w:val="00811032"/>
    <w:rsid w:val="008138F3"/>
    <w:rsid w:val="00834E66"/>
    <w:rsid w:val="00837251"/>
    <w:rsid w:val="00845075"/>
    <w:rsid w:val="00864AD0"/>
    <w:rsid w:val="008A14F7"/>
    <w:rsid w:val="008A6977"/>
    <w:rsid w:val="008B47FD"/>
    <w:rsid w:val="008B5605"/>
    <w:rsid w:val="008C1EE7"/>
    <w:rsid w:val="008C6BB0"/>
    <w:rsid w:val="008F121C"/>
    <w:rsid w:val="00921657"/>
    <w:rsid w:val="009436A9"/>
    <w:rsid w:val="009573A3"/>
    <w:rsid w:val="00962A2D"/>
    <w:rsid w:val="00964C63"/>
    <w:rsid w:val="00983C5F"/>
    <w:rsid w:val="009A15F8"/>
    <w:rsid w:val="009A1C40"/>
    <w:rsid w:val="009B40DE"/>
    <w:rsid w:val="009C2AA4"/>
    <w:rsid w:val="009C7297"/>
    <w:rsid w:val="009C78F1"/>
    <w:rsid w:val="009D2BF3"/>
    <w:rsid w:val="009D3F39"/>
    <w:rsid w:val="009F60D7"/>
    <w:rsid w:val="00A07439"/>
    <w:rsid w:val="00A2054B"/>
    <w:rsid w:val="00A31E61"/>
    <w:rsid w:val="00A4117F"/>
    <w:rsid w:val="00A66989"/>
    <w:rsid w:val="00A90E0E"/>
    <w:rsid w:val="00AA5590"/>
    <w:rsid w:val="00AD4877"/>
    <w:rsid w:val="00B15749"/>
    <w:rsid w:val="00B20135"/>
    <w:rsid w:val="00B210AE"/>
    <w:rsid w:val="00B3022E"/>
    <w:rsid w:val="00B34966"/>
    <w:rsid w:val="00B40663"/>
    <w:rsid w:val="00B42DFF"/>
    <w:rsid w:val="00B46301"/>
    <w:rsid w:val="00B53408"/>
    <w:rsid w:val="00B54BA2"/>
    <w:rsid w:val="00B75B74"/>
    <w:rsid w:val="00B75DEA"/>
    <w:rsid w:val="00B8058D"/>
    <w:rsid w:val="00BA6D94"/>
    <w:rsid w:val="00BB0DA4"/>
    <w:rsid w:val="00BB7868"/>
    <w:rsid w:val="00BC0123"/>
    <w:rsid w:val="00BF207A"/>
    <w:rsid w:val="00C016EC"/>
    <w:rsid w:val="00C0437A"/>
    <w:rsid w:val="00C12616"/>
    <w:rsid w:val="00C619A6"/>
    <w:rsid w:val="00C7439D"/>
    <w:rsid w:val="00C7744C"/>
    <w:rsid w:val="00C905E7"/>
    <w:rsid w:val="00CA336A"/>
    <w:rsid w:val="00CA3C38"/>
    <w:rsid w:val="00CB628F"/>
    <w:rsid w:val="00CD05DA"/>
    <w:rsid w:val="00CE043F"/>
    <w:rsid w:val="00CE3195"/>
    <w:rsid w:val="00CF315A"/>
    <w:rsid w:val="00CF5D6D"/>
    <w:rsid w:val="00CF76DD"/>
    <w:rsid w:val="00D12D14"/>
    <w:rsid w:val="00D145AA"/>
    <w:rsid w:val="00D177E9"/>
    <w:rsid w:val="00D273E7"/>
    <w:rsid w:val="00D34F48"/>
    <w:rsid w:val="00D548E6"/>
    <w:rsid w:val="00D5666F"/>
    <w:rsid w:val="00D70FE6"/>
    <w:rsid w:val="00D71E8E"/>
    <w:rsid w:val="00D8435B"/>
    <w:rsid w:val="00D92453"/>
    <w:rsid w:val="00D947FD"/>
    <w:rsid w:val="00DA1D45"/>
    <w:rsid w:val="00DA5C58"/>
    <w:rsid w:val="00DB76C8"/>
    <w:rsid w:val="00DF3232"/>
    <w:rsid w:val="00DF61B4"/>
    <w:rsid w:val="00E04E4D"/>
    <w:rsid w:val="00E20A44"/>
    <w:rsid w:val="00E24EE1"/>
    <w:rsid w:val="00E34E75"/>
    <w:rsid w:val="00E61E21"/>
    <w:rsid w:val="00E74EBF"/>
    <w:rsid w:val="00E87798"/>
    <w:rsid w:val="00E9237E"/>
    <w:rsid w:val="00E97A89"/>
    <w:rsid w:val="00EA0570"/>
    <w:rsid w:val="00EA2BDE"/>
    <w:rsid w:val="00EC559C"/>
    <w:rsid w:val="00ED045C"/>
    <w:rsid w:val="00F2106E"/>
    <w:rsid w:val="00F33451"/>
    <w:rsid w:val="00F41541"/>
    <w:rsid w:val="00F66226"/>
    <w:rsid w:val="00F827EC"/>
    <w:rsid w:val="00F83041"/>
    <w:rsid w:val="00F87443"/>
    <w:rsid w:val="00F94054"/>
    <w:rsid w:val="00FB6009"/>
    <w:rsid w:val="00FC3CD2"/>
    <w:rsid w:val="00FC4700"/>
    <w:rsid w:val="00FD50E3"/>
    <w:rsid w:val="00FD5386"/>
    <w:rsid w:val="00FE2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39"/>
    <w:pPr>
      <w:spacing w:after="160" w:line="288" w:lineRule="auto"/>
      <w:ind w:left="2160"/>
      <w:jc w:val="both"/>
    </w:pPr>
    <w:rPr>
      <w:rFonts w:ascii="Calibri" w:hAnsi="Calibri"/>
      <w:color w:val="5A5A5A"/>
    </w:rPr>
  </w:style>
  <w:style w:type="paragraph" w:styleId="Titre1">
    <w:name w:val="heading 1"/>
    <w:basedOn w:val="Normal"/>
    <w:next w:val="Normal"/>
    <w:link w:val="Titre1Car"/>
    <w:uiPriority w:val="9"/>
    <w:qFormat/>
    <w:rsid w:val="00136080"/>
    <w:pPr>
      <w:numPr>
        <w:numId w:val="4"/>
      </w:numPr>
      <w:spacing w:before="400" w:after="60" w:line="240" w:lineRule="auto"/>
      <w:ind w:left="357" w:hanging="357"/>
      <w:contextualSpacing/>
      <w:outlineLvl w:val="0"/>
    </w:pPr>
    <w:rPr>
      <w:rFonts w:ascii="Cambria" w:hAnsi="Cambria"/>
      <w:smallCaps/>
      <w:color w:val="0F243E"/>
      <w:spacing w:val="20"/>
      <w:sz w:val="32"/>
      <w:szCs w:val="32"/>
    </w:rPr>
  </w:style>
  <w:style w:type="paragraph" w:styleId="Titre2">
    <w:name w:val="heading 2"/>
    <w:basedOn w:val="Normal"/>
    <w:next w:val="Normal"/>
    <w:link w:val="Titre2Car"/>
    <w:uiPriority w:val="9"/>
    <w:unhideWhenUsed/>
    <w:qFormat/>
    <w:rsid w:val="005B0CD9"/>
    <w:pPr>
      <w:spacing w:before="120" w:after="60" w:line="240" w:lineRule="auto"/>
      <w:ind w:left="0"/>
      <w:contextualSpacing/>
      <w:outlineLvl w:val="1"/>
    </w:pPr>
    <w:rPr>
      <w:rFonts w:ascii="Cambria" w:hAnsi="Cambria"/>
      <w:smallCaps/>
      <w:color w:val="17365D"/>
      <w:spacing w:val="20"/>
      <w:sz w:val="28"/>
      <w:szCs w:val="28"/>
    </w:rPr>
  </w:style>
  <w:style w:type="paragraph" w:styleId="Titre3">
    <w:name w:val="heading 3"/>
    <w:basedOn w:val="Normal"/>
    <w:next w:val="Normal"/>
    <w:link w:val="Titre3Car"/>
    <w:uiPriority w:val="9"/>
    <w:unhideWhenUsed/>
    <w:qFormat/>
    <w:rsid w:val="00411F2F"/>
    <w:pPr>
      <w:spacing w:before="120" w:after="60" w:line="240" w:lineRule="auto"/>
      <w:contextualSpacing/>
      <w:outlineLvl w:val="2"/>
    </w:pPr>
    <w:rPr>
      <w:rFonts w:ascii="Cambria" w:hAnsi="Cambria"/>
      <w:smallCaps/>
      <w:color w:val="1F497D"/>
      <w:spacing w:val="20"/>
      <w:sz w:val="24"/>
      <w:szCs w:val="24"/>
    </w:rPr>
  </w:style>
  <w:style w:type="paragraph" w:styleId="Titre4">
    <w:name w:val="heading 4"/>
    <w:basedOn w:val="Normal"/>
    <w:next w:val="Normal"/>
    <w:link w:val="Titre4Car"/>
    <w:uiPriority w:val="9"/>
    <w:unhideWhenUsed/>
    <w:qFormat/>
    <w:rsid w:val="00411F2F"/>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Titre5">
    <w:name w:val="heading 5"/>
    <w:basedOn w:val="Normal"/>
    <w:next w:val="Normal"/>
    <w:link w:val="Titre5Car"/>
    <w:uiPriority w:val="9"/>
    <w:unhideWhenUsed/>
    <w:qFormat/>
    <w:rsid w:val="00411F2F"/>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Titre6">
    <w:name w:val="heading 6"/>
    <w:basedOn w:val="Normal"/>
    <w:next w:val="Normal"/>
    <w:link w:val="Titre6Car"/>
    <w:uiPriority w:val="9"/>
    <w:semiHidden/>
    <w:unhideWhenUsed/>
    <w:qFormat/>
    <w:rsid w:val="00411F2F"/>
    <w:pPr>
      <w:pBdr>
        <w:bottom w:val="dotted" w:sz="8" w:space="1" w:color="938953"/>
      </w:pBdr>
      <w:spacing w:before="200" w:after="100"/>
      <w:contextualSpacing/>
      <w:outlineLvl w:val="5"/>
    </w:pPr>
    <w:rPr>
      <w:rFonts w:ascii="Cambria" w:hAnsi="Cambria"/>
      <w:smallCaps/>
      <w:color w:val="938953"/>
      <w:spacing w:val="20"/>
    </w:rPr>
  </w:style>
  <w:style w:type="paragraph" w:styleId="Titre7">
    <w:name w:val="heading 7"/>
    <w:basedOn w:val="Normal"/>
    <w:next w:val="Normal"/>
    <w:link w:val="Titre7Car"/>
    <w:uiPriority w:val="9"/>
    <w:semiHidden/>
    <w:unhideWhenUsed/>
    <w:qFormat/>
    <w:rsid w:val="00411F2F"/>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Titre8">
    <w:name w:val="heading 8"/>
    <w:basedOn w:val="Normal"/>
    <w:next w:val="Normal"/>
    <w:link w:val="Titre8Car"/>
    <w:uiPriority w:val="9"/>
    <w:semiHidden/>
    <w:unhideWhenUsed/>
    <w:qFormat/>
    <w:rsid w:val="00411F2F"/>
    <w:pPr>
      <w:spacing w:before="200" w:after="60" w:line="240" w:lineRule="auto"/>
      <w:contextualSpacing/>
      <w:outlineLvl w:val="7"/>
    </w:pPr>
    <w:rPr>
      <w:rFonts w:ascii="Cambria" w:hAnsi="Cambria"/>
      <w:b/>
      <w:smallCaps/>
      <w:color w:val="938953"/>
      <w:spacing w:val="20"/>
      <w:sz w:val="16"/>
      <w:szCs w:val="16"/>
    </w:rPr>
  </w:style>
  <w:style w:type="paragraph" w:styleId="Titre9">
    <w:name w:val="heading 9"/>
    <w:basedOn w:val="Normal"/>
    <w:next w:val="Normal"/>
    <w:link w:val="Titre9Car"/>
    <w:uiPriority w:val="9"/>
    <w:semiHidden/>
    <w:unhideWhenUsed/>
    <w:qFormat/>
    <w:rsid w:val="00411F2F"/>
    <w:pPr>
      <w:spacing w:before="200" w:after="60" w:line="240" w:lineRule="auto"/>
      <w:contextualSpacing/>
      <w:outlineLvl w:val="8"/>
    </w:pPr>
    <w:rPr>
      <w:rFonts w:ascii="Cambria" w:hAnsi="Cambria"/>
      <w:smallCaps/>
      <w:color w:val="938953"/>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3451"/>
    <w:rPr>
      <w:rFonts w:ascii="Tahoma" w:hAnsi="Tahoma" w:cs="Tahoma"/>
      <w:sz w:val="16"/>
      <w:szCs w:val="16"/>
    </w:rPr>
  </w:style>
  <w:style w:type="character" w:customStyle="1" w:styleId="TextedebullesCar">
    <w:name w:val="Texte de bulles Car"/>
    <w:link w:val="Textedebulles"/>
    <w:uiPriority w:val="99"/>
    <w:semiHidden/>
    <w:rsid w:val="00F33451"/>
    <w:rPr>
      <w:rFonts w:ascii="Tahoma" w:hAnsi="Tahoma" w:cs="Tahoma"/>
      <w:sz w:val="16"/>
      <w:szCs w:val="16"/>
    </w:rPr>
  </w:style>
  <w:style w:type="paragraph" w:styleId="NormalWeb">
    <w:name w:val="Normal (Web)"/>
    <w:basedOn w:val="Normal"/>
    <w:uiPriority w:val="99"/>
    <w:rsid w:val="00D71E8E"/>
    <w:pPr>
      <w:spacing w:before="100" w:beforeAutospacing="1" w:after="100" w:afterAutospacing="1"/>
    </w:pPr>
  </w:style>
  <w:style w:type="character" w:customStyle="1" w:styleId="Titre1Car">
    <w:name w:val="Titre 1 Car"/>
    <w:link w:val="Titre1"/>
    <w:uiPriority w:val="9"/>
    <w:rsid w:val="00136080"/>
    <w:rPr>
      <w:rFonts w:ascii="Cambria" w:hAnsi="Cambria"/>
      <w:smallCaps/>
      <w:color w:val="0F243E"/>
      <w:spacing w:val="20"/>
      <w:sz w:val="32"/>
      <w:szCs w:val="32"/>
    </w:rPr>
  </w:style>
  <w:style w:type="paragraph" w:styleId="Titre">
    <w:name w:val="Title"/>
    <w:next w:val="Normal"/>
    <w:link w:val="TitreCar"/>
    <w:uiPriority w:val="10"/>
    <w:qFormat/>
    <w:rsid w:val="00C016EC"/>
    <w:pPr>
      <w:spacing w:after="160"/>
      <w:contextualSpacing/>
      <w:jc w:val="center"/>
    </w:pPr>
    <w:rPr>
      <w:rFonts w:ascii="Cambria" w:hAnsi="Cambria"/>
      <w:smallCaps/>
      <w:color w:val="17365D"/>
      <w:spacing w:val="5"/>
      <w:sz w:val="72"/>
      <w:szCs w:val="72"/>
    </w:rPr>
  </w:style>
  <w:style w:type="character" w:customStyle="1" w:styleId="TitreCar">
    <w:name w:val="Titre Car"/>
    <w:link w:val="Titre"/>
    <w:uiPriority w:val="10"/>
    <w:rsid w:val="00C016EC"/>
    <w:rPr>
      <w:rFonts w:ascii="Cambria" w:hAnsi="Cambria"/>
      <w:smallCaps/>
      <w:color w:val="17365D"/>
      <w:spacing w:val="5"/>
      <w:sz w:val="72"/>
      <w:szCs w:val="72"/>
    </w:rPr>
  </w:style>
  <w:style w:type="character" w:customStyle="1" w:styleId="Titre2Car">
    <w:name w:val="Titre 2 Car"/>
    <w:link w:val="Titre2"/>
    <w:uiPriority w:val="9"/>
    <w:rsid w:val="005B0CD9"/>
    <w:rPr>
      <w:rFonts w:ascii="Cambria" w:hAnsi="Cambria"/>
      <w:smallCaps/>
      <w:color w:val="17365D"/>
      <w:spacing w:val="20"/>
      <w:sz w:val="28"/>
      <w:szCs w:val="28"/>
    </w:rPr>
  </w:style>
  <w:style w:type="character" w:customStyle="1" w:styleId="Titre3Car">
    <w:name w:val="Titre 3 Car"/>
    <w:link w:val="Titre3"/>
    <w:uiPriority w:val="9"/>
    <w:rsid w:val="00411F2F"/>
    <w:rPr>
      <w:rFonts w:ascii="Cambria" w:eastAsia="Times New Roman" w:hAnsi="Cambria" w:cs="Times New Roman"/>
      <w:smallCaps/>
      <w:color w:val="1F497D"/>
      <w:spacing w:val="20"/>
      <w:sz w:val="24"/>
      <w:szCs w:val="24"/>
    </w:rPr>
  </w:style>
  <w:style w:type="character" w:customStyle="1" w:styleId="Titre4Car">
    <w:name w:val="Titre 4 Car"/>
    <w:link w:val="Titre4"/>
    <w:uiPriority w:val="9"/>
    <w:rsid w:val="00411F2F"/>
    <w:rPr>
      <w:rFonts w:ascii="Cambria" w:eastAsia="Times New Roman" w:hAnsi="Cambria" w:cs="Times New Roman"/>
      <w:b/>
      <w:bCs/>
      <w:smallCaps/>
      <w:color w:val="3071C3"/>
      <w:spacing w:val="20"/>
    </w:rPr>
  </w:style>
  <w:style w:type="character" w:customStyle="1" w:styleId="Titre5Car">
    <w:name w:val="Titre 5 Car"/>
    <w:link w:val="Titre5"/>
    <w:uiPriority w:val="9"/>
    <w:rsid w:val="00411F2F"/>
    <w:rPr>
      <w:rFonts w:ascii="Cambria" w:eastAsia="Times New Roman" w:hAnsi="Cambria" w:cs="Times New Roman"/>
      <w:smallCaps/>
      <w:color w:val="3071C3"/>
      <w:spacing w:val="20"/>
    </w:rPr>
  </w:style>
  <w:style w:type="character" w:customStyle="1" w:styleId="Titre6Car">
    <w:name w:val="Titre 6 Car"/>
    <w:link w:val="Titre6"/>
    <w:uiPriority w:val="9"/>
    <w:semiHidden/>
    <w:rsid w:val="00411F2F"/>
    <w:rPr>
      <w:rFonts w:ascii="Cambria" w:eastAsia="Times New Roman" w:hAnsi="Cambria" w:cs="Times New Roman"/>
      <w:smallCaps/>
      <w:color w:val="938953"/>
      <w:spacing w:val="20"/>
    </w:rPr>
  </w:style>
  <w:style w:type="character" w:customStyle="1" w:styleId="Titre7Car">
    <w:name w:val="Titre 7 Car"/>
    <w:link w:val="Titre7"/>
    <w:uiPriority w:val="9"/>
    <w:semiHidden/>
    <w:rsid w:val="00411F2F"/>
    <w:rPr>
      <w:rFonts w:ascii="Cambria" w:eastAsia="Times New Roman" w:hAnsi="Cambria" w:cs="Times New Roman"/>
      <w:b/>
      <w:bCs/>
      <w:smallCaps/>
      <w:color w:val="938953"/>
      <w:spacing w:val="20"/>
      <w:sz w:val="16"/>
      <w:szCs w:val="16"/>
    </w:rPr>
  </w:style>
  <w:style w:type="character" w:customStyle="1" w:styleId="Titre8Car">
    <w:name w:val="Titre 8 Car"/>
    <w:link w:val="Titre8"/>
    <w:uiPriority w:val="9"/>
    <w:semiHidden/>
    <w:rsid w:val="00411F2F"/>
    <w:rPr>
      <w:rFonts w:ascii="Cambria" w:eastAsia="Times New Roman" w:hAnsi="Cambria" w:cs="Times New Roman"/>
      <w:b/>
      <w:smallCaps/>
      <w:color w:val="938953"/>
      <w:spacing w:val="20"/>
      <w:sz w:val="16"/>
      <w:szCs w:val="16"/>
    </w:rPr>
  </w:style>
  <w:style w:type="character" w:customStyle="1" w:styleId="Titre9Car">
    <w:name w:val="Titre 9 Car"/>
    <w:link w:val="Titre9"/>
    <w:uiPriority w:val="9"/>
    <w:semiHidden/>
    <w:rsid w:val="00411F2F"/>
    <w:rPr>
      <w:rFonts w:ascii="Cambria" w:eastAsia="Times New Roman" w:hAnsi="Cambria" w:cs="Times New Roman"/>
      <w:smallCaps/>
      <w:color w:val="938953"/>
      <w:spacing w:val="20"/>
      <w:sz w:val="16"/>
      <w:szCs w:val="16"/>
    </w:rPr>
  </w:style>
  <w:style w:type="paragraph" w:styleId="Lgende">
    <w:name w:val="caption"/>
    <w:basedOn w:val="Normal"/>
    <w:next w:val="Normal"/>
    <w:uiPriority w:val="35"/>
    <w:semiHidden/>
    <w:unhideWhenUsed/>
    <w:qFormat/>
    <w:rsid w:val="00411F2F"/>
    <w:rPr>
      <w:b/>
      <w:bCs/>
      <w:smallCaps/>
      <w:color w:val="1F497D"/>
      <w:spacing w:val="10"/>
      <w:sz w:val="18"/>
      <w:szCs w:val="18"/>
    </w:rPr>
  </w:style>
  <w:style w:type="paragraph" w:styleId="Sous-titre">
    <w:name w:val="Subtitle"/>
    <w:next w:val="Normal"/>
    <w:link w:val="Sous-titreCar"/>
    <w:uiPriority w:val="11"/>
    <w:qFormat/>
    <w:rsid w:val="00411F2F"/>
    <w:pPr>
      <w:spacing w:after="600"/>
    </w:pPr>
    <w:rPr>
      <w:smallCaps/>
      <w:color w:val="938953"/>
      <w:spacing w:val="5"/>
      <w:sz w:val="28"/>
      <w:szCs w:val="28"/>
    </w:rPr>
  </w:style>
  <w:style w:type="character" w:customStyle="1" w:styleId="Sous-titreCar">
    <w:name w:val="Sous-titre Car"/>
    <w:link w:val="Sous-titre"/>
    <w:uiPriority w:val="11"/>
    <w:rsid w:val="00411F2F"/>
    <w:rPr>
      <w:smallCaps/>
      <w:color w:val="938953"/>
      <w:spacing w:val="5"/>
      <w:sz w:val="28"/>
      <w:szCs w:val="28"/>
    </w:rPr>
  </w:style>
  <w:style w:type="character" w:styleId="lev">
    <w:name w:val="Strong"/>
    <w:uiPriority w:val="22"/>
    <w:qFormat/>
    <w:rsid w:val="00411F2F"/>
    <w:rPr>
      <w:b/>
      <w:bCs/>
      <w:spacing w:val="0"/>
    </w:rPr>
  </w:style>
  <w:style w:type="character" w:styleId="Accentuation">
    <w:name w:val="Emphasis"/>
    <w:uiPriority w:val="20"/>
    <w:qFormat/>
    <w:rsid w:val="00411F2F"/>
    <w:rPr>
      <w:b/>
      <w:bCs/>
      <w:smallCaps/>
      <w:dstrike w:val="0"/>
      <w:color w:val="5A5A5A"/>
      <w:spacing w:val="20"/>
      <w:kern w:val="0"/>
      <w:vertAlign w:val="baseline"/>
    </w:rPr>
  </w:style>
  <w:style w:type="paragraph" w:styleId="Sansinterligne">
    <w:name w:val="No Spacing"/>
    <w:basedOn w:val="Normal"/>
    <w:link w:val="SansinterligneCar"/>
    <w:uiPriority w:val="1"/>
    <w:qFormat/>
    <w:rsid w:val="00411F2F"/>
    <w:pPr>
      <w:spacing w:after="0" w:line="240" w:lineRule="auto"/>
    </w:pPr>
  </w:style>
  <w:style w:type="character" w:customStyle="1" w:styleId="SansinterligneCar">
    <w:name w:val="Sans interligne Car"/>
    <w:link w:val="Sansinterligne"/>
    <w:uiPriority w:val="1"/>
    <w:rsid w:val="00411F2F"/>
    <w:rPr>
      <w:color w:val="5A5A5A"/>
    </w:rPr>
  </w:style>
  <w:style w:type="paragraph" w:styleId="Paragraphedeliste">
    <w:name w:val="List Paragraph"/>
    <w:basedOn w:val="Normal"/>
    <w:uiPriority w:val="34"/>
    <w:qFormat/>
    <w:rsid w:val="00411F2F"/>
    <w:pPr>
      <w:ind w:left="720"/>
      <w:contextualSpacing/>
    </w:pPr>
  </w:style>
  <w:style w:type="paragraph" w:styleId="Citation">
    <w:name w:val="Quote"/>
    <w:basedOn w:val="Normal"/>
    <w:next w:val="Normal"/>
    <w:link w:val="CitationCar"/>
    <w:uiPriority w:val="29"/>
    <w:qFormat/>
    <w:rsid w:val="00411F2F"/>
    <w:rPr>
      <w:i/>
      <w:iCs/>
    </w:rPr>
  </w:style>
  <w:style w:type="character" w:customStyle="1" w:styleId="CitationCar">
    <w:name w:val="Citation Car"/>
    <w:link w:val="Citation"/>
    <w:uiPriority w:val="29"/>
    <w:rsid w:val="00411F2F"/>
    <w:rPr>
      <w:i/>
      <w:iCs/>
      <w:color w:val="5A5A5A"/>
    </w:rPr>
  </w:style>
  <w:style w:type="paragraph" w:styleId="Citationintense">
    <w:name w:val="Intense Quote"/>
    <w:basedOn w:val="Normal"/>
    <w:next w:val="Normal"/>
    <w:link w:val="CitationintenseCar"/>
    <w:uiPriority w:val="30"/>
    <w:qFormat/>
    <w:rsid w:val="00411F2F"/>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CitationintenseCar">
    <w:name w:val="Citation intense Car"/>
    <w:link w:val="Citationintense"/>
    <w:uiPriority w:val="30"/>
    <w:rsid w:val="00411F2F"/>
    <w:rPr>
      <w:rFonts w:ascii="Cambria" w:eastAsia="Times New Roman" w:hAnsi="Cambria" w:cs="Times New Roman"/>
      <w:smallCaps/>
      <w:color w:val="365F91"/>
    </w:rPr>
  </w:style>
  <w:style w:type="character" w:styleId="Emphaseple">
    <w:name w:val="Subtle Emphasis"/>
    <w:uiPriority w:val="19"/>
    <w:qFormat/>
    <w:rsid w:val="00411F2F"/>
    <w:rPr>
      <w:smallCaps/>
      <w:dstrike w:val="0"/>
      <w:color w:val="5A5A5A"/>
      <w:vertAlign w:val="baseline"/>
    </w:rPr>
  </w:style>
  <w:style w:type="character" w:styleId="Emphaseintense">
    <w:name w:val="Intense Emphasis"/>
    <w:uiPriority w:val="21"/>
    <w:qFormat/>
    <w:rsid w:val="00411F2F"/>
    <w:rPr>
      <w:b/>
      <w:bCs/>
      <w:smallCaps/>
      <w:color w:val="4F81BD"/>
      <w:spacing w:val="40"/>
    </w:rPr>
  </w:style>
  <w:style w:type="character" w:styleId="Rfrenceple">
    <w:name w:val="Subtle Reference"/>
    <w:uiPriority w:val="31"/>
    <w:qFormat/>
    <w:rsid w:val="00411F2F"/>
    <w:rPr>
      <w:rFonts w:ascii="Cambria" w:eastAsia="Times New Roman" w:hAnsi="Cambria" w:cs="Times New Roman"/>
      <w:i/>
      <w:iCs/>
      <w:smallCaps/>
      <w:color w:val="5A5A5A"/>
      <w:spacing w:val="20"/>
    </w:rPr>
  </w:style>
  <w:style w:type="character" w:styleId="Rfrenceintense">
    <w:name w:val="Intense Reference"/>
    <w:uiPriority w:val="32"/>
    <w:qFormat/>
    <w:rsid w:val="00411F2F"/>
    <w:rPr>
      <w:rFonts w:ascii="Cambria" w:eastAsia="Times New Roman" w:hAnsi="Cambria" w:cs="Times New Roman"/>
      <w:b/>
      <w:bCs/>
      <w:i/>
      <w:iCs/>
      <w:smallCaps/>
      <w:color w:val="17365D"/>
      <w:spacing w:val="20"/>
    </w:rPr>
  </w:style>
  <w:style w:type="character" w:styleId="Titredulivre">
    <w:name w:val="Book Title"/>
    <w:uiPriority w:val="33"/>
    <w:qFormat/>
    <w:rsid w:val="00411F2F"/>
    <w:rPr>
      <w:rFonts w:ascii="Arial" w:eastAsia="Times New Roman" w:hAnsi="Arial" w:cs="Times New Roman"/>
      <w:b/>
      <w:bCs/>
      <w:smallCaps/>
      <w:color w:val="17365D"/>
      <w:spacing w:val="10"/>
      <w:u w:val="single"/>
    </w:rPr>
  </w:style>
  <w:style w:type="paragraph" w:styleId="En-ttedetabledesmatires">
    <w:name w:val="TOC Heading"/>
    <w:basedOn w:val="Titre1"/>
    <w:next w:val="Normal"/>
    <w:uiPriority w:val="39"/>
    <w:semiHidden/>
    <w:unhideWhenUsed/>
    <w:qFormat/>
    <w:rsid w:val="00411F2F"/>
    <w:pPr>
      <w:outlineLvl w:val="9"/>
    </w:pPr>
    <w:rPr>
      <w:lang w:bidi="en-US"/>
    </w:rPr>
  </w:style>
  <w:style w:type="paragraph" w:styleId="TM1">
    <w:name w:val="toc 1"/>
    <w:basedOn w:val="Normal"/>
    <w:next w:val="Normal"/>
    <w:autoRedefine/>
    <w:uiPriority w:val="39"/>
    <w:unhideWhenUsed/>
    <w:rsid w:val="00C0437A"/>
    <w:pPr>
      <w:ind w:left="0"/>
    </w:pPr>
  </w:style>
  <w:style w:type="paragraph" w:styleId="TM2">
    <w:name w:val="toc 2"/>
    <w:basedOn w:val="Normal"/>
    <w:next w:val="Normal"/>
    <w:autoRedefine/>
    <w:uiPriority w:val="39"/>
    <w:unhideWhenUsed/>
    <w:rsid w:val="00C0437A"/>
    <w:pPr>
      <w:ind w:left="200"/>
    </w:pPr>
  </w:style>
  <w:style w:type="paragraph" w:styleId="TM3">
    <w:name w:val="toc 3"/>
    <w:basedOn w:val="Normal"/>
    <w:next w:val="Normal"/>
    <w:autoRedefine/>
    <w:uiPriority w:val="39"/>
    <w:unhideWhenUsed/>
    <w:rsid w:val="00C0437A"/>
    <w:pPr>
      <w:ind w:left="400"/>
    </w:pPr>
  </w:style>
  <w:style w:type="character" w:styleId="Lienhypertexte">
    <w:name w:val="Hyperlink"/>
    <w:uiPriority w:val="99"/>
    <w:unhideWhenUsed/>
    <w:rsid w:val="00C0437A"/>
    <w:rPr>
      <w:color w:val="0000FF"/>
      <w:u w:val="single"/>
    </w:rPr>
  </w:style>
  <w:style w:type="paragraph" w:styleId="En-tte">
    <w:name w:val="header"/>
    <w:basedOn w:val="Normal"/>
    <w:link w:val="En-tteCar"/>
    <w:uiPriority w:val="99"/>
    <w:unhideWhenUsed/>
    <w:rsid w:val="003C6527"/>
    <w:pPr>
      <w:tabs>
        <w:tab w:val="center" w:pos="4536"/>
        <w:tab w:val="right" w:pos="9072"/>
      </w:tabs>
    </w:pPr>
  </w:style>
  <w:style w:type="character" w:customStyle="1" w:styleId="En-tteCar">
    <w:name w:val="En-tête Car"/>
    <w:link w:val="En-tte"/>
    <w:uiPriority w:val="99"/>
    <w:rsid w:val="003C6527"/>
    <w:rPr>
      <w:color w:val="5A5A5A"/>
    </w:rPr>
  </w:style>
  <w:style w:type="paragraph" w:styleId="Pieddepage">
    <w:name w:val="footer"/>
    <w:basedOn w:val="Normal"/>
    <w:link w:val="PieddepageCar"/>
    <w:uiPriority w:val="99"/>
    <w:unhideWhenUsed/>
    <w:rsid w:val="003C6527"/>
    <w:pPr>
      <w:tabs>
        <w:tab w:val="center" w:pos="4536"/>
        <w:tab w:val="right" w:pos="9072"/>
      </w:tabs>
    </w:pPr>
  </w:style>
  <w:style w:type="character" w:customStyle="1" w:styleId="PieddepageCar">
    <w:name w:val="Pied de page Car"/>
    <w:link w:val="Pieddepage"/>
    <w:uiPriority w:val="99"/>
    <w:rsid w:val="003C6527"/>
    <w:rPr>
      <w:color w:val="5A5A5A"/>
    </w:rPr>
  </w:style>
  <w:style w:type="paragraph" w:customStyle="1" w:styleId="titre1annexe">
    <w:name w:val="titre1 annexe"/>
    <w:basedOn w:val="Titre1"/>
    <w:link w:val="titre1annexeCar"/>
    <w:qFormat/>
    <w:rsid w:val="00136080"/>
    <w:pPr>
      <w:numPr>
        <w:numId w:val="7"/>
      </w:numPr>
    </w:pPr>
  </w:style>
  <w:style w:type="paragraph" w:customStyle="1" w:styleId="code">
    <w:name w:val="code"/>
    <w:basedOn w:val="Normal"/>
    <w:link w:val="codeCar"/>
    <w:qFormat/>
    <w:rsid w:val="005B62D2"/>
    <w:pPr>
      <w:spacing w:after="0"/>
      <w:ind w:left="0"/>
    </w:pPr>
    <w:rPr>
      <w:rFonts w:ascii="Courier New" w:hAnsi="Courier New"/>
      <w:color w:val="000000" w:themeColor="text1"/>
      <w:sz w:val="16"/>
      <w:lang w:val="en-US"/>
    </w:rPr>
  </w:style>
  <w:style w:type="character" w:customStyle="1" w:styleId="titre1annexeCar">
    <w:name w:val="titre1 annexe Car"/>
    <w:basedOn w:val="Titre1Car"/>
    <w:link w:val="titre1annexe"/>
    <w:rsid w:val="00136080"/>
    <w:rPr>
      <w:rFonts w:ascii="Cambria" w:hAnsi="Cambria"/>
      <w:smallCaps/>
      <w:color w:val="0F243E"/>
      <w:spacing w:val="20"/>
      <w:sz w:val="32"/>
      <w:szCs w:val="32"/>
    </w:rPr>
  </w:style>
  <w:style w:type="character" w:customStyle="1" w:styleId="codeCar">
    <w:name w:val="code Car"/>
    <w:basedOn w:val="Policepardfaut"/>
    <w:link w:val="code"/>
    <w:rsid w:val="005B62D2"/>
    <w:rPr>
      <w:rFonts w:ascii="Courier New" w:hAnsi="Courier New"/>
      <w:color w:val="000000" w:themeColor="text1"/>
      <w:sz w:val="16"/>
      <w:lang w:val="en-US"/>
    </w:rPr>
  </w:style>
  <w:style w:type="paragraph" w:styleId="PrformatHTML">
    <w:name w:val="HTML Preformatted"/>
    <w:basedOn w:val="Normal"/>
    <w:link w:val="PrformatHTMLCar"/>
    <w:uiPriority w:val="99"/>
    <w:semiHidden/>
    <w:unhideWhenUsed/>
    <w:rsid w:val="0043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hAnsi="Courier New" w:cs="Courier New"/>
      <w:color w:val="auto"/>
    </w:rPr>
  </w:style>
  <w:style w:type="character" w:customStyle="1" w:styleId="PrformatHTMLCar">
    <w:name w:val="Préformaté HTML Car"/>
    <w:basedOn w:val="Policepardfaut"/>
    <w:link w:val="PrformatHTML"/>
    <w:uiPriority w:val="99"/>
    <w:semiHidden/>
    <w:rsid w:val="00434524"/>
    <w:rPr>
      <w:rFonts w:ascii="Courier New" w:hAnsi="Courier New" w:cs="Courier New"/>
    </w:rPr>
  </w:style>
  <w:style w:type="character" w:styleId="CodeHTML">
    <w:name w:val="HTML Code"/>
    <w:basedOn w:val="Policepardfaut"/>
    <w:uiPriority w:val="99"/>
    <w:semiHidden/>
    <w:unhideWhenUsed/>
    <w:rsid w:val="00434524"/>
    <w:rPr>
      <w:rFonts w:ascii="Courier New" w:eastAsia="Times New Roman" w:hAnsi="Courier New" w:cs="Courier New"/>
      <w:sz w:val="20"/>
      <w:szCs w:val="20"/>
    </w:rPr>
  </w:style>
  <w:style w:type="table" w:styleId="Grilledutableau">
    <w:name w:val="Table Grid"/>
    <w:basedOn w:val="TableauNormal"/>
    <w:uiPriority w:val="59"/>
    <w:rsid w:val="00613EEB"/>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39"/>
    <w:pPr>
      <w:spacing w:after="160" w:line="288" w:lineRule="auto"/>
      <w:ind w:left="2160"/>
      <w:jc w:val="both"/>
    </w:pPr>
    <w:rPr>
      <w:rFonts w:ascii="Calibri" w:hAnsi="Calibri"/>
      <w:color w:val="5A5A5A"/>
    </w:rPr>
  </w:style>
  <w:style w:type="paragraph" w:styleId="Titre1">
    <w:name w:val="heading 1"/>
    <w:basedOn w:val="Normal"/>
    <w:next w:val="Normal"/>
    <w:link w:val="Titre1Car"/>
    <w:uiPriority w:val="9"/>
    <w:qFormat/>
    <w:rsid w:val="00136080"/>
    <w:pPr>
      <w:numPr>
        <w:numId w:val="4"/>
      </w:numPr>
      <w:spacing w:before="400" w:after="60" w:line="240" w:lineRule="auto"/>
      <w:ind w:left="357" w:hanging="357"/>
      <w:contextualSpacing/>
      <w:outlineLvl w:val="0"/>
    </w:pPr>
    <w:rPr>
      <w:rFonts w:ascii="Cambria" w:hAnsi="Cambria"/>
      <w:smallCaps/>
      <w:color w:val="0F243E"/>
      <w:spacing w:val="20"/>
      <w:sz w:val="32"/>
      <w:szCs w:val="32"/>
    </w:rPr>
  </w:style>
  <w:style w:type="paragraph" w:styleId="Titre2">
    <w:name w:val="heading 2"/>
    <w:basedOn w:val="Normal"/>
    <w:next w:val="Normal"/>
    <w:link w:val="Titre2Car"/>
    <w:uiPriority w:val="9"/>
    <w:unhideWhenUsed/>
    <w:qFormat/>
    <w:rsid w:val="005B0CD9"/>
    <w:pPr>
      <w:spacing w:before="120" w:after="60" w:line="240" w:lineRule="auto"/>
      <w:ind w:left="0"/>
      <w:contextualSpacing/>
      <w:outlineLvl w:val="1"/>
    </w:pPr>
    <w:rPr>
      <w:rFonts w:ascii="Cambria" w:hAnsi="Cambria"/>
      <w:smallCaps/>
      <w:color w:val="17365D"/>
      <w:spacing w:val="20"/>
      <w:sz w:val="28"/>
      <w:szCs w:val="28"/>
    </w:rPr>
  </w:style>
  <w:style w:type="paragraph" w:styleId="Titre3">
    <w:name w:val="heading 3"/>
    <w:basedOn w:val="Normal"/>
    <w:next w:val="Normal"/>
    <w:link w:val="Titre3Car"/>
    <w:uiPriority w:val="9"/>
    <w:unhideWhenUsed/>
    <w:qFormat/>
    <w:rsid w:val="00411F2F"/>
    <w:pPr>
      <w:spacing w:before="120" w:after="60" w:line="240" w:lineRule="auto"/>
      <w:contextualSpacing/>
      <w:outlineLvl w:val="2"/>
    </w:pPr>
    <w:rPr>
      <w:rFonts w:ascii="Cambria" w:hAnsi="Cambria"/>
      <w:smallCaps/>
      <w:color w:val="1F497D"/>
      <w:spacing w:val="20"/>
      <w:sz w:val="24"/>
      <w:szCs w:val="24"/>
    </w:rPr>
  </w:style>
  <w:style w:type="paragraph" w:styleId="Titre4">
    <w:name w:val="heading 4"/>
    <w:basedOn w:val="Normal"/>
    <w:next w:val="Normal"/>
    <w:link w:val="Titre4Car"/>
    <w:uiPriority w:val="9"/>
    <w:unhideWhenUsed/>
    <w:qFormat/>
    <w:rsid w:val="00411F2F"/>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Titre5">
    <w:name w:val="heading 5"/>
    <w:basedOn w:val="Normal"/>
    <w:next w:val="Normal"/>
    <w:link w:val="Titre5Car"/>
    <w:uiPriority w:val="9"/>
    <w:unhideWhenUsed/>
    <w:qFormat/>
    <w:rsid w:val="00411F2F"/>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Titre6">
    <w:name w:val="heading 6"/>
    <w:basedOn w:val="Normal"/>
    <w:next w:val="Normal"/>
    <w:link w:val="Titre6Car"/>
    <w:uiPriority w:val="9"/>
    <w:semiHidden/>
    <w:unhideWhenUsed/>
    <w:qFormat/>
    <w:rsid w:val="00411F2F"/>
    <w:pPr>
      <w:pBdr>
        <w:bottom w:val="dotted" w:sz="8" w:space="1" w:color="938953"/>
      </w:pBdr>
      <w:spacing w:before="200" w:after="100"/>
      <w:contextualSpacing/>
      <w:outlineLvl w:val="5"/>
    </w:pPr>
    <w:rPr>
      <w:rFonts w:ascii="Cambria" w:hAnsi="Cambria"/>
      <w:smallCaps/>
      <w:color w:val="938953"/>
      <w:spacing w:val="20"/>
    </w:rPr>
  </w:style>
  <w:style w:type="paragraph" w:styleId="Titre7">
    <w:name w:val="heading 7"/>
    <w:basedOn w:val="Normal"/>
    <w:next w:val="Normal"/>
    <w:link w:val="Titre7Car"/>
    <w:uiPriority w:val="9"/>
    <w:semiHidden/>
    <w:unhideWhenUsed/>
    <w:qFormat/>
    <w:rsid w:val="00411F2F"/>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Titre8">
    <w:name w:val="heading 8"/>
    <w:basedOn w:val="Normal"/>
    <w:next w:val="Normal"/>
    <w:link w:val="Titre8Car"/>
    <w:uiPriority w:val="9"/>
    <w:semiHidden/>
    <w:unhideWhenUsed/>
    <w:qFormat/>
    <w:rsid w:val="00411F2F"/>
    <w:pPr>
      <w:spacing w:before="200" w:after="60" w:line="240" w:lineRule="auto"/>
      <w:contextualSpacing/>
      <w:outlineLvl w:val="7"/>
    </w:pPr>
    <w:rPr>
      <w:rFonts w:ascii="Cambria" w:hAnsi="Cambria"/>
      <w:b/>
      <w:smallCaps/>
      <w:color w:val="938953"/>
      <w:spacing w:val="20"/>
      <w:sz w:val="16"/>
      <w:szCs w:val="16"/>
    </w:rPr>
  </w:style>
  <w:style w:type="paragraph" w:styleId="Titre9">
    <w:name w:val="heading 9"/>
    <w:basedOn w:val="Normal"/>
    <w:next w:val="Normal"/>
    <w:link w:val="Titre9Car"/>
    <w:uiPriority w:val="9"/>
    <w:semiHidden/>
    <w:unhideWhenUsed/>
    <w:qFormat/>
    <w:rsid w:val="00411F2F"/>
    <w:pPr>
      <w:spacing w:before="200" w:after="60" w:line="240" w:lineRule="auto"/>
      <w:contextualSpacing/>
      <w:outlineLvl w:val="8"/>
    </w:pPr>
    <w:rPr>
      <w:rFonts w:ascii="Cambria" w:hAnsi="Cambria"/>
      <w:smallCaps/>
      <w:color w:val="938953"/>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3451"/>
    <w:rPr>
      <w:rFonts w:ascii="Tahoma" w:hAnsi="Tahoma" w:cs="Tahoma"/>
      <w:sz w:val="16"/>
      <w:szCs w:val="16"/>
    </w:rPr>
  </w:style>
  <w:style w:type="character" w:customStyle="1" w:styleId="TextedebullesCar">
    <w:name w:val="Texte de bulles Car"/>
    <w:link w:val="Textedebulles"/>
    <w:uiPriority w:val="99"/>
    <w:semiHidden/>
    <w:rsid w:val="00F33451"/>
    <w:rPr>
      <w:rFonts w:ascii="Tahoma" w:hAnsi="Tahoma" w:cs="Tahoma"/>
      <w:sz w:val="16"/>
      <w:szCs w:val="16"/>
    </w:rPr>
  </w:style>
  <w:style w:type="paragraph" w:styleId="NormalWeb">
    <w:name w:val="Normal (Web)"/>
    <w:basedOn w:val="Normal"/>
    <w:uiPriority w:val="99"/>
    <w:rsid w:val="00D71E8E"/>
    <w:pPr>
      <w:spacing w:before="100" w:beforeAutospacing="1" w:after="100" w:afterAutospacing="1"/>
    </w:pPr>
  </w:style>
  <w:style w:type="character" w:customStyle="1" w:styleId="Titre1Car">
    <w:name w:val="Titre 1 Car"/>
    <w:link w:val="Titre1"/>
    <w:uiPriority w:val="9"/>
    <w:rsid w:val="00136080"/>
    <w:rPr>
      <w:rFonts w:ascii="Cambria" w:hAnsi="Cambria"/>
      <w:smallCaps/>
      <w:color w:val="0F243E"/>
      <w:spacing w:val="20"/>
      <w:sz w:val="32"/>
      <w:szCs w:val="32"/>
    </w:rPr>
  </w:style>
  <w:style w:type="paragraph" w:styleId="Titre">
    <w:name w:val="Title"/>
    <w:next w:val="Normal"/>
    <w:link w:val="TitreCar"/>
    <w:uiPriority w:val="10"/>
    <w:qFormat/>
    <w:rsid w:val="00C016EC"/>
    <w:pPr>
      <w:spacing w:after="160"/>
      <w:contextualSpacing/>
      <w:jc w:val="center"/>
    </w:pPr>
    <w:rPr>
      <w:rFonts w:ascii="Cambria" w:hAnsi="Cambria"/>
      <w:smallCaps/>
      <w:color w:val="17365D"/>
      <w:spacing w:val="5"/>
      <w:sz w:val="72"/>
      <w:szCs w:val="72"/>
    </w:rPr>
  </w:style>
  <w:style w:type="character" w:customStyle="1" w:styleId="TitreCar">
    <w:name w:val="Titre Car"/>
    <w:link w:val="Titre"/>
    <w:uiPriority w:val="10"/>
    <w:rsid w:val="00C016EC"/>
    <w:rPr>
      <w:rFonts w:ascii="Cambria" w:hAnsi="Cambria"/>
      <w:smallCaps/>
      <w:color w:val="17365D"/>
      <w:spacing w:val="5"/>
      <w:sz w:val="72"/>
      <w:szCs w:val="72"/>
    </w:rPr>
  </w:style>
  <w:style w:type="character" w:customStyle="1" w:styleId="Titre2Car">
    <w:name w:val="Titre 2 Car"/>
    <w:link w:val="Titre2"/>
    <w:uiPriority w:val="9"/>
    <w:rsid w:val="005B0CD9"/>
    <w:rPr>
      <w:rFonts w:ascii="Cambria" w:hAnsi="Cambria"/>
      <w:smallCaps/>
      <w:color w:val="17365D"/>
      <w:spacing w:val="20"/>
      <w:sz w:val="28"/>
      <w:szCs w:val="28"/>
    </w:rPr>
  </w:style>
  <w:style w:type="character" w:customStyle="1" w:styleId="Titre3Car">
    <w:name w:val="Titre 3 Car"/>
    <w:link w:val="Titre3"/>
    <w:uiPriority w:val="9"/>
    <w:rsid w:val="00411F2F"/>
    <w:rPr>
      <w:rFonts w:ascii="Cambria" w:eastAsia="Times New Roman" w:hAnsi="Cambria" w:cs="Times New Roman"/>
      <w:smallCaps/>
      <w:color w:val="1F497D"/>
      <w:spacing w:val="20"/>
      <w:sz w:val="24"/>
      <w:szCs w:val="24"/>
    </w:rPr>
  </w:style>
  <w:style w:type="character" w:customStyle="1" w:styleId="Titre4Car">
    <w:name w:val="Titre 4 Car"/>
    <w:link w:val="Titre4"/>
    <w:uiPriority w:val="9"/>
    <w:rsid w:val="00411F2F"/>
    <w:rPr>
      <w:rFonts w:ascii="Cambria" w:eastAsia="Times New Roman" w:hAnsi="Cambria" w:cs="Times New Roman"/>
      <w:b/>
      <w:bCs/>
      <w:smallCaps/>
      <w:color w:val="3071C3"/>
      <w:spacing w:val="20"/>
    </w:rPr>
  </w:style>
  <w:style w:type="character" w:customStyle="1" w:styleId="Titre5Car">
    <w:name w:val="Titre 5 Car"/>
    <w:link w:val="Titre5"/>
    <w:uiPriority w:val="9"/>
    <w:rsid w:val="00411F2F"/>
    <w:rPr>
      <w:rFonts w:ascii="Cambria" w:eastAsia="Times New Roman" w:hAnsi="Cambria" w:cs="Times New Roman"/>
      <w:smallCaps/>
      <w:color w:val="3071C3"/>
      <w:spacing w:val="20"/>
    </w:rPr>
  </w:style>
  <w:style w:type="character" w:customStyle="1" w:styleId="Titre6Car">
    <w:name w:val="Titre 6 Car"/>
    <w:link w:val="Titre6"/>
    <w:uiPriority w:val="9"/>
    <w:semiHidden/>
    <w:rsid w:val="00411F2F"/>
    <w:rPr>
      <w:rFonts w:ascii="Cambria" w:eastAsia="Times New Roman" w:hAnsi="Cambria" w:cs="Times New Roman"/>
      <w:smallCaps/>
      <w:color w:val="938953"/>
      <w:spacing w:val="20"/>
    </w:rPr>
  </w:style>
  <w:style w:type="character" w:customStyle="1" w:styleId="Titre7Car">
    <w:name w:val="Titre 7 Car"/>
    <w:link w:val="Titre7"/>
    <w:uiPriority w:val="9"/>
    <w:semiHidden/>
    <w:rsid w:val="00411F2F"/>
    <w:rPr>
      <w:rFonts w:ascii="Cambria" w:eastAsia="Times New Roman" w:hAnsi="Cambria" w:cs="Times New Roman"/>
      <w:b/>
      <w:bCs/>
      <w:smallCaps/>
      <w:color w:val="938953"/>
      <w:spacing w:val="20"/>
      <w:sz w:val="16"/>
      <w:szCs w:val="16"/>
    </w:rPr>
  </w:style>
  <w:style w:type="character" w:customStyle="1" w:styleId="Titre8Car">
    <w:name w:val="Titre 8 Car"/>
    <w:link w:val="Titre8"/>
    <w:uiPriority w:val="9"/>
    <w:semiHidden/>
    <w:rsid w:val="00411F2F"/>
    <w:rPr>
      <w:rFonts w:ascii="Cambria" w:eastAsia="Times New Roman" w:hAnsi="Cambria" w:cs="Times New Roman"/>
      <w:b/>
      <w:smallCaps/>
      <w:color w:val="938953"/>
      <w:spacing w:val="20"/>
      <w:sz w:val="16"/>
      <w:szCs w:val="16"/>
    </w:rPr>
  </w:style>
  <w:style w:type="character" w:customStyle="1" w:styleId="Titre9Car">
    <w:name w:val="Titre 9 Car"/>
    <w:link w:val="Titre9"/>
    <w:uiPriority w:val="9"/>
    <w:semiHidden/>
    <w:rsid w:val="00411F2F"/>
    <w:rPr>
      <w:rFonts w:ascii="Cambria" w:eastAsia="Times New Roman" w:hAnsi="Cambria" w:cs="Times New Roman"/>
      <w:smallCaps/>
      <w:color w:val="938953"/>
      <w:spacing w:val="20"/>
      <w:sz w:val="16"/>
      <w:szCs w:val="16"/>
    </w:rPr>
  </w:style>
  <w:style w:type="paragraph" w:styleId="Lgende">
    <w:name w:val="caption"/>
    <w:basedOn w:val="Normal"/>
    <w:next w:val="Normal"/>
    <w:uiPriority w:val="35"/>
    <w:semiHidden/>
    <w:unhideWhenUsed/>
    <w:qFormat/>
    <w:rsid w:val="00411F2F"/>
    <w:rPr>
      <w:b/>
      <w:bCs/>
      <w:smallCaps/>
      <w:color w:val="1F497D"/>
      <w:spacing w:val="10"/>
      <w:sz w:val="18"/>
      <w:szCs w:val="18"/>
    </w:rPr>
  </w:style>
  <w:style w:type="paragraph" w:styleId="Sous-titre">
    <w:name w:val="Subtitle"/>
    <w:next w:val="Normal"/>
    <w:link w:val="Sous-titreCar"/>
    <w:uiPriority w:val="11"/>
    <w:qFormat/>
    <w:rsid w:val="00411F2F"/>
    <w:pPr>
      <w:spacing w:after="600"/>
    </w:pPr>
    <w:rPr>
      <w:smallCaps/>
      <w:color w:val="938953"/>
      <w:spacing w:val="5"/>
      <w:sz w:val="28"/>
      <w:szCs w:val="28"/>
    </w:rPr>
  </w:style>
  <w:style w:type="character" w:customStyle="1" w:styleId="Sous-titreCar">
    <w:name w:val="Sous-titre Car"/>
    <w:link w:val="Sous-titre"/>
    <w:uiPriority w:val="11"/>
    <w:rsid w:val="00411F2F"/>
    <w:rPr>
      <w:smallCaps/>
      <w:color w:val="938953"/>
      <w:spacing w:val="5"/>
      <w:sz w:val="28"/>
      <w:szCs w:val="28"/>
    </w:rPr>
  </w:style>
  <w:style w:type="character" w:styleId="lev">
    <w:name w:val="Strong"/>
    <w:uiPriority w:val="22"/>
    <w:qFormat/>
    <w:rsid w:val="00411F2F"/>
    <w:rPr>
      <w:b/>
      <w:bCs/>
      <w:spacing w:val="0"/>
    </w:rPr>
  </w:style>
  <w:style w:type="character" w:styleId="Accentuation">
    <w:name w:val="Emphasis"/>
    <w:uiPriority w:val="20"/>
    <w:qFormat/>
    <w:rsid w:val="00411F2F"/>
    <w:rPr>
      <w:b/>
      <w:bCs/>
      <w:smallCaps/>
      <w:dstrike w:val="0"/>
      <w:color w:val="5A5A5A"/>
      <w:spacing w:val="20"/>
      <w:kern w:val="0"/>
      <w:vertAlign w:val="baseline"/>
    </w:rPr>
  </w:style>
  <w:style w:type="paragraph" w:styleId="Sansinterligne">
    <w:name w:val="No Spacing"/>
    <w:basedOn w:val="Normal"/>
    <w:link w:val="SansinterligneCar"/>
    <w:uiPriority w:val="1"/>
    <w:qFormat/>
    <w:rsid w:val="00411F2F"/>
    <w:pPr>
      <w:spacing w:after="0" w:line="240" w:lineRule="auto"/>
    </w:pPr>
  </w:style>
  <w:style w:type="character" w:customStyle="1" w:styleId="SansinterligneCar">
    <w:name w:val="Sans interligne Car"/>
    <w:link w:val="Sansinterligne"/>
    <w:uiPriority w:val="1"/>
    <w:rsid w:val="00411F2F"/>
    <w:rPr>
      <w:color w:val="5A5A5A"/>
    </w:rPr>
  </w:style>
  <w:style w:type="paragraph" w:styleId="Paragraphedeliste">
    <w:name w:val="List Paragraph"/>
    <w:basedOn w:val="Normal"/>
    <w:uiPriority w:val="34"/>
    <w:qFormat/>
    <w:rsid w:val="00411F2F"/>
    <w:pPr>
      <w:ind w:left="720"/>
      <w:contextualSpacing/>
    </w:pPr>
  </w:style>
  <w:style w:type="paragraph" w:styleId="Citation">
    <w:name w:val="Quote"/>
    <w:basedOn w:val="Normal"/>
    <w:next w:val="Normal"/>
    <w:link w:val="CitationCar"/>
    <w:uiPriority w:val="29"/>
    <w:qFormat/>
    <w:rsid w:val="00411F2F"/>
    <w:rPr>
      <w:i/>
      <w:iCs/>
    </w:rPr>
  </w:style>
  <w:style w:type="character" w:customStyle="1" w:styleId="CitationCar">
    <w:name w:val="Citation Car"/>
    <w:link w:val="Citation"/>
    <w:uiPriority w:val="29"/>
    <w:rsid w:val="00411F2F"/>
    <w:rPr>
      <w:i/>
      <w:iCs/>
      <w:color w:val="5A5A5A"/>
    </w:rPr>
  </w:style>
  <w:style w:type="paragraph" w:styleId="Citationintense">
    <w:name w:val="Intense Quote"/>
    <w:basedOn w:val="Normal"/>
    <w:next w:val="Normal"/>
    <w:link w:val="CitationintenseCar"/>
    <w:uiPriority w:val="30"/>
    <w:qFormat/>
    <w:rsid w:val="00411F2F"/>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CitationintenseCar">
    <w:name w:val="Citation intense Car"/>
    <w:link w:val="Citationintense"/>
    <w:uiPriority w:val="30"/>
    <w:rsid w:val="00411F2F"/>
    <w:rPr>
      <w:rFonts w:ascii="Cambria" w:eastAsia="Times New Roman" w:hAnsi="Cambria" w:cs="Times New Roman"/>
      <w:smallCaps/>
      <w:color w:val="365F91"/>
    </w:rPr>
  </w:style>
  <w:style w:type="character" w:styleId="Emphaseple">
    <w:name w:val="Subtle Emphasis"/>
    <w:uiPriority w:val="19"/>
    <w:qFormat/>
    <w:rsid w:val="00411F2F"/>
    <w:rPr>
      <w:smallCaps/>
      <w:dstrike w:val="0"/>
      <w:color w:val="5A5A5A"/>
      <w:vertAlign w:val="baseline"/>
    </w:rPr>
  </w:style>
  <w:style w:type="character" w:styleId="Emphaseintense">
    <w:name w:val="Intense Emphasis"/>
    <w:uiPriority w:val="21"/>
    <w:qFormat/>
    <w:rsid w:val="00411F2F"/>
    <w:rPr>
      <w:b/>
      <w:bCs/>
      <w:smallCaps/>
      <w:color w:val="4F81BD"/>
      <w:spacing w:val="40"/>
    </w:rPr>
  </w:style>
  <w:style w:type="character" w:styleId="Rfrenceple">
    <w:name w:val="Subtle Reference"/>
    <w:uiPriority w:val="31"/>
    <w:qFormat/>
    <w:rsid w:val="00411F2F"/>
    <w:rPr>
      <w:rFonts w:ascii="Cambria" w:eastAsia="Times New Roman" w:hAnsi="Cambria" w:cs="Times New Roman"/>
      <w:i/>
      <w:iCs/>
      <w:smallCaps/>
      <w:color w:val="5A5A5A"/>
      <w:spacing w:val="20"/>
    </w:rPr>
  </w:style>
  <w:style w:type="character" w:styleId="Rfrenceintense">
    <w:name w:val="Intense Reference"/>
    <w:uiPriority w:val="32"/>
    <w:qFormat/>
    <w:rsid w:val="00411F2F"/>
    <w:rPr>
      <w:rFonts w:ascii="Cambria" w:eastAsia="Times New Roman" w:hAnsi="Cambria" w:cs="Times New Roman"/>
      <w:b/>
      <w:bCs/>
      <w:i/>
      <w:iCs/>
      <w:smallCaps/>
      <w:color w:val="17365D"/>
      <w:spacing w:val="20"/>
    </w:rPr>
  </w:style>
  <w:style w:type="character" w:styleId="Titredulivre">
    <w:name w:val="Book Title"/>
    <w:uiPriority w:val="33"/>
    <w:qFormat/>
    <w:rsid w:val="00411F2F"/>
    <w:rPr>
      <w:rFonts w:ascii="Arial" w:eastAsia="Times New Roman" w:hAnsi="Arial" w:cs="Times New Roman"/>
      <w:b/>
      <w:bCs/>
      <w:smallCaps/>
      <w:color w:val="17365D"/>
      <w:spacing w:val="10"/>
      <w:u w:val="single"/>
    </w:rPr>
  </w:style>
  <w:style w:type="paragraph" w:styleId="En-ttedetabledesmatires">
    <w:name w:val="TOC Heading"/>
    <w:basedOn w:val="Titre1"/>
    <w:next w:val="Normal"/>
    <w:uiPriority w:val="39"/>
    <w:semiHidden/>
    <w:unhideWhenUsed/>
    <w:qFormat/>
    <w:rsid w:val="00411F2F"/>
    <w:pPr>
      <w:outlineLvl w:val="9"/>
    </w:pPr>
    <w:rPr>
      <w:lang w:bidi="en-US"/>
    </w:rPr>
  </w:style>
  <w:style w:type="paragraph" w:styleId="TM1">
    <w:name w:val="toc 1"/>
    <w:basedOn w:val="Normal"/>
    <w:next w:val="Normal"/>
    <w:autoRedefine/>
    <w:uiPriority w:val="39"/>
    <w:unhideWhenUsed/>
    <w:rsid w:val="00C0437A"/>
    <w:pPr>
      <w:ind w:left="0"/>
    </w:pPr>
  </w:style>
  <w:style w:type="paragraph" w:styleId="TM2">
    <w:name w:val="toc 2"/>
    <w:basedOn w:val="Normal"/>
    <w:next w:val="Normal"/>
    <w:autoRedefine/>
    <w:uiPriority w:val="39"/>
    <w:unhideWhenUsed/>
    <w:rsid w:val="00C0437A"/>
    <w:pPr>
      <w:ind w:left="200"/>
    </w:pPr>
  </w:style>
  <w:style w:type="paragraph" w:styleId="TM3">
    <w:name w:val="toc 3"/>
    <w:basedOn w:val="Normal"/>
    <w:next w:val="Normal"/>
    <w:autoRedefine/>
    <w:uiPriority w:val="39"/>
    <w:unhideWhenUsed/>
    <w:rsid w:val="00C0437A"/>
    <w:pPr>
      <w:ind w:left="400"/>
    </w:pPr>
  </w:style>
  <w:style w:type="character" w:styleId="Lienhypertexte">
    <w:name w:val="Hyperlink"/>
    <w:uiPriority w:val="99"/>
    <w:unhideWhenUsed/>
    <w:rsid w:val="00C0437A"/>
    <w:rPr>
      <w:color w:val="0000FF"/>
      <w:u w:val="single"/>
    </w:rPr>
  </w:style>
  <w:style w:type="paragraph" w:styleId="En-tte">
    <w:name w:val="header"/>
    <w:basedOn w:val="Normal"/>
    <w:link w:val="En-tteCar"/>
    <w:uiPriority w:val="99"/>
    <w:unhideWhenUsed/>
    <w:rsid w:val="003C6527"/>
    <w:pPr>
      <w:tabs>
        <w:tab w:val="center" w:pos="4536"/>
        <w:tab w:val="right" w:pos="9072"/>
      </w:tabs>
    </w:pPr>
  </w:style>
  <w:style w:type="character" w:customStyle="1" w:styleId="En-tteCar">
    <w:name w:val="En-tête Car"/>
    <w:link w:val="En-tte"/>
    <w:uiPriority w:val="99"/>
    <w:rsid w:val="003C6527"/>
    <w:rPr>
      <w:color w:val="5A5A5A"/>
    </w:rPr>
  </w:style>
  <w:style w:type="paragraph" w:styleId="Pieddepage">
    <w:name w:val="footer"/>
    <w:basedOn w:val="Normal"/>
    <w:link w:val="PieddepageCar"/>
    <w:uiPriority w:val="99"/>
    <w:unhideWhenUsed/>
    <w:rsid w:val="003C6527"/>
    <w:pPr>
      <w:tabs>
        <w:tab w:val="center" w:pos="4536"/>
        <w:tab w:val="right" w:pos="9072"/>
      </w:tabs>
    </w:pPr>
  </w:style>
  <w:style w:type="character" w:customStyle="1" w:styleId="PieddepageCar">
    <w:name w:val="Pied de page Car"/>
    <w:link w:val="Pieddepage"/>
    <w:uiPriority w:val="99"/>
    <w:rsid w:val="003C6527"/>
    <w:rPr>
      <w:color w:val="5A5A5A"/>
    </w:rPr>
  </w:style>
  <w:style w:type="paragraph" w:customStyle="1" w:styleId="titre1annexe">
    <w:name w:val="titre1 annexe"/>
    <w:basedOn w:val="Titre1"/>
    <w:link w:val="titre1annexeCar"/>
    <w:qFormat/>
    <w:rsid w:val="00136080"/>
    <w:pPr>
      <w:numPr>
        <w:numId w:val="7"/>
      </w:numPr>
    </w:pPr>
  </w:style>
  <w:style w:type="paragraph" w:customStyle="1" w:styleId="code">
    <w:name w:val="code"/>
    <w:basedOn w:val="Normal"/>
    <w:link w:val="codeCar"/>
    <w:qFormat/>
    <w:rsid w:val="005B62D2"/>
    <w:pPr>
      <w:spacing w:after="0"/>
      <w:ind w:left="0"/>
    </w:pPr>
    <w:rPr>
      <w:rFonts w:ascii="Courier New" w:hAnsi="Courier New"/>
      <w:color w:val="000000" w:themeColor="text1"/>
      <w:sz w:val="16"/>
      <w:lang w:val="en-US"/>
    </w:rPr>
  </w:style>
  <w:style w:type="character" w:customStyle="1" w:styleId="titre1annexeCar">
    <w:name w:val="titre1 annexe Car"/>
    <w:basedOn w:val="Titre1Car"/>
    <w:link w:val="titre1annexe"/>
    <w:rsid w:val="00136080"/>
    <w:rPr>
      <w:rFonts w:ascii="Cambria" w:hAnsi="Cambria"/>
      <w:smallCaps/>
      <w:color w:val="0F243E"/>
      <w:spacing w:val="20"/>
      <w:sz w:val="32"/>
      <w:szCs w:val="32"/>
    </w:rPr>
  </w:style>
  <w:style w:type="character" w:customStyle="1" w:styleId="codeCar">
    <w:name w:val="code Car"/>
    <w:basedOn w:val="Policepardfaut"/>
    <w:link w:val="code"/>
    <w:rsid w:val="005B62D2"/>
    <w:rPr>
      <w:rFonts w:ascii="Courier New" w:hAnsi="Courier New"/>
      <w:color w:val="000000" w:themeColor="text1"/>
      <w:sz w:val="16"/>
      <w:lang w:val="en-US"/>
    </w:rPr>
  </w:style>
  <w:style w:type="paragraph" w:styleId="PrformatHTML">
    <w:name w:val="HTML Preformatted"/>
    <w:basedOn w:val="Normal"/>
    <w:link w:val="PrformatHTMLCar"/>
    <w:uiPriority w:val="99"/>
    <w:semiHidden/>
    <w:unhideWhenUsed/>
    <w:rsid w:val="00434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hAnsi="Courier New" w:cs="Courier New"/>
      <w:color w:val="auto"/>
    </w:rPr>
  </w:style>
  <w:style w:type="character" w:customStyle="1" w:styleId="PrformatHTMLCar">
    <w:name w:val="Préformaté HTML Car"/>
    <w:basedOn w:val="Policepardfaut"/>
    <w:link w:val="PrformatHTML"/>
    <w:uiPriority w:val="99"/>
    <w:semiHidden/>
    <w:rsid w:val="00434524"/>
    <w:rPr>
      <w:rFonts w:ascii="Courier New" w:hAnsi="Courier New" w:cs="Courier New"/>
    </w:rPr>
  </w:style>
  <w:style w:type="character" w:styleId="CodeHTML">
    <w:name w:val="HTML Code"/>
    <w:basedOn w:val="Policepardfaut"/>
    <w:uiPriority w:val="99"/>
    <w:semiHidden/>
    <w:unhideWhenUsed/>
    <w:rsid w:val="00434524"/>
    <w:rPr>
      <w:rFonts w:ascii="Courier New" w:eastAsia="Times New Roman" w:hAnsi="Courier New" w:cs="Courier New"/>
      <w:sz w:val="20"/>
      <w:szCs w:val="20"/>
    </w:rPr>
  </w:style>
  <w:style w:type="table" w:styleId="Grilledutableau">
    <w:name w:val="Table Grid"/>
    <w:basedOn w:val="TableauNormal"/>
    <w:uiPriority w:val="59"/>
    <w:rsid w:val="00613EEB"/>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77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en.wikipedia.org/wiki/L-System" TargetMode="External"/><Relationship Id="rId39" Type="http://schemas.openxmlformats.org/officeDocument/2006/relationships/hyperlink" Target="https://fr.wikipedia.org/wiki/L-System" TargetMode="External"/><Relationship Id="rId21" Type="http://schemas.openxmlformats.org/officeDocument/2006/relationships/image" Target="media/image11.jpeg"/><Relationship Id="rId34" Type="http://schemas.openxmlformats.org/officeDocument/2006/relationships/hyperlink" Target="http://jmonkeyengine.org/wiki/doku.php" TargetMode="External"/><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hyperlink" Target="http://www.techno-science.net/?onglet=glossaire&amp;definition=1137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ytech.univ-tours.fr" TargetMode="External"/><Relationship Id="rId24" Type="http://schemas.openxmlformats.org/officeDocument/2006/relationships/hyperlink" Target="http://philipgalanter.com/generative_art/wiki/index.php5?title=L-systems_II" TargetMode="External"/><Relationship Id="rId32" Type="http://schemas.openxmlformats.org/officeDocument/2006/relationships/hyperlink" Target="http://docs.oracle.com/javase/7/docs/" TargetMode="External"/><Relationship Id="rId37" Type="http://schemas.openxmlformats.org/officeDocument/2006/relationships/hyperlink" Target="http://www.gnu.org/licenses/" TargetMode="External"/><Relationship Id="rId40" Type="http://schemas.openxmlformats.org/officeDocument/2006/relationships/hyperlink" Target="http://www.techno-science.net/?onglet=glossaire&amp;definition=11374"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www.mizuno.org/applet/branching/" TargetMode="External"/><Relationship Id="rId36" Type="http://schemas.openxmlformats.org/officeDocument/2006/relationships/hyperlink" Target="https://en.wikipedia.org/wiki/L-system" TargetMode="Externa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www.oocities.org/tperz/L4Download.htm"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www.geekyblogger.com/2008/04/tree-and-l-system.html" TargetMode="External"/><Relationship Id="rId30" Type="http://schemas.openxmlformats.org/officeDocument/2006/relationships/hyperlink" Target="http://sourceforge.net/projects/magicgarden/" TargetMode="External"/><Relationship Id="rId35" Type="http://schemas.openxmlformats.org/officeDocument/2006/relationships/hyperlink" Target="http://daringfireball.net/projects/markdown/"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s://fr.wikipedia.org/wiki/L-System" TargetMode="External"/><Relationship Id="rId33" Type="http://schemas.openxmlformats.org/officeDocument/2006/relationships/hyperlink" Target="http://jmonkeyengine.org/javadoc/" TargetMode="External"/><Relationship Id="rId38" Type="http://schemas.openxmlformats.org/officeDocument/2006/relationships/hyperlink" Target="https://fr.wikipedia.org/wiki/L-System" TargetMode="External"/><Relationship Id="rId20" Type="http://schemas.openxmlformats.org/officeDocument/2006/relationships/image" Target="media/image10.jpeg"/><Relationship Id="rId41" Type="http://schemas.openxmlformats.org/officeDocument/2006/relationships/hyperlink" Target="http://www.techno-science.net/?onglet=glossaire&amp;definition=113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elum\AppData\Roaming\Microsoft\Templates\BoxedArt_FloralReportShe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7239E-0296-4685-BD60-4B95D50A72D3}">
  <ds:schemaRefs>
    <ds:schemaRef ds:uri="http://schemas.microsoft.com/sharepoint/v3/contenttype/forms"/>
  </ds:schemaRefs>
</ds:datastoreItem>
</file>

<file path=customXml/itemProps2.xml><?xml version="1.0" encoding="utf-8"?>
<ds:datastoreItem xmlns:ds="http://schemas.openxmlformats.org/officeDocument/2006/customXml" ds:itemID="{57D06716-F993-4AD4-8A26-934F218ED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BoxedArt_FloralReportSheet.dotx</Template>
  <TotalTime>142</TotalTime>
  <Pages>1</Pages>
  <Words>8558</Words>
  <Characters>47070</Characters>
  <Application>Microsoft Office Word</Application>
  <DocSecurity>0</DocSecurity>
  <Lines>392</Lines>
  <Paragraphs>111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PhotocoPILLAGE</Company>
  <LinksUpToDate>false</LinksUpToDate>
  <CharactersWithSpaces>55517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Caelum;xinouch</dc:creator>
  <cp:lastModifiedBy>xinouch</cp:lastModifiedBy>
  <cp:revision>12</cp:revision>
  <cp:lastPrinted>2013-04-29T10:56:00Z</cp:lastPrinted>
  <dcterms:created xsi:type="dcterms:W3CDTF">2013-04-25T09:04:00Z</dcterms:created>
  <dcterms:modified xsi:type="dcterms:W3CDTF">2013-04-29T10:57:00Z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TC019518409991</vt:lpwstr>
  </property>
</Properties>
</file>